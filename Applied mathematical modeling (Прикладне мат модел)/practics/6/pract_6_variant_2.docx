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852" w:rsidRPr="00FE0222" w:rsidRDefault="00AD4852" w:rsidP="00AD4852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E0222">
        <w:rPr>
          <w:rFonts w:ascii="Times New Roman" w:hAnsi="Times New Roman"/>
          <w:b/>
          <w:sz w:val="24"/>
          <w:szCs w:val="24"/>
          <w:lang w:val="uk-UA"/>
        </w:rPr>
        <w:t>Практи</w:t>
      </w:r>
      <w:r>
        <w:rPr>
          <w:rFonts w:ascii="Times New Roman" w:hAnsi="Times New Roman"/>
          <w:b/>
          <w:sz w:val="24"/>
          <w:szCs w:val="24"/>
          <w:lang w:val="uk-UA"/>
        </w:rPr>
        <w:t>чн</w:t>
      </w:r>
      <w:r w:rsidRPr="00FE0222">
        <w:rPr>
          <w:rFonts w:ascii="Times New Roman" w:hAnsi="Times New Roman"/>
          <w:b/>
          <w:sz w:val="24"/>
          <w:szCs w:val="24"/>
          <w:lang w:val="uk-UA"/>
        </w:rPr>
        <w:t>а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робота </w:t>
      </w:r>
      <w:r w:rsidR="003C4B3E">
        <w:rPr>
          <w:rFonts w:ascii="Times New Roman" w:hAnsi="Times New Roman"/>
          <w:b/>
          <w:sz w:val="24"/>
          <w:szCs w:val="24"/>
          <w:lang w:val="uk-UA"/>
        </w:rPr>
        <w:t>6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(варіант 2)</w:t>
      </w:r>
      <w:r w:rsidRPr="00FE0222">
        <w:rPr>
          <w:rFonts w:ascii="Times New Roman" w:hAnsi="Times New Roman"/>
          <w:b/>
          <w:sz w:val="24"/>
          <w:szCs w:val="24"/>
          <w:lang w:val="uk-UA"/>
        </w:rPr>
        <w:t>. Дослі</w:t>
      </w:r>
      <w:r w:rsidR="003C4B3E">
        <w:rPr>
          <w:rFonts w:ascii="Times New Roman" w:hAnsi="Times New Roman"/>
          <w:b/>
          <w:sz w:val="24"/>
          <w:szCs w:val="24"/>
          <w:lang w:val="uk-UA"/>
        </w:rPr>
        <w:t>дження дворівневої моделі ІПД.</w:t>
      </w:r>
    </w:p>
    <w:p w:rsidR="00AD4852" w:rsidRPr="00FE0222" w:rsidRDefault="00AD4852" w:rsidP="00AD4852">
      <w:pPr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Завдання. Побудувати рис. 1-</w:t>
      </w:r>
      <w:r w:rsidRPr="00FE0222">
        <w:rPr>
          <w:rFonts w:ascii="Times New Roman" w:hAnsi="Times New Roman"/>
          <w:b/>
          <w:sz w:val="24"/>
          <w:szCs w:val="24"/>
          <w:lang w:val="uk-UA"/>
        </w:rPr>
        <w:t>3</w:t>
      </w:r>
      <w:r w:rsidR="003C4B3E">
        <w:rPr>
          <w:rFonts w:ascii="Times New Roman" w:hAnsi="Times New Roman"/>
          <w:b/>
          <w:sz w:val="24"/>
          <w:szCs w:val="24"/>
          <w:lang w:val="uk-UA"/>
        </w:rPr>
        <w:t xml:space="preserve">. </w:t>
      </w:r>
      <w:r w:rsidR="003C4B3E" w:rsidRPr="003C4B3E">
        <w:rPr>
          <w:rFonts w:ascii="Times New Roman" w:hAnsi="Times New Roman"/>
          <w:b/>
          <w:sz w:val="24"/>
          <w:szCs w:val="24"/>
          <w:lang w:val="uk-UA"/>
        </w:rPr>
        <w:t>В аналітичній частині звіту записати основні ро</w:t>
      </w:r>
      <w:r w:rsidR="003C4B3E" w:rsidRPr="003C4B3E">
        <w:rPr>
          <w:rFonts w:ascii="Times New Roman" w:hAnsi="Times New Roman"/>
          <w:b/>
          <w:sz w:val="24"/>
          <w:szCs w:val="24"/>
          <w:lang w:val="uk-UA"/>
        </w:rPr>
        <w:t>з</w:t>
      </w:r>
      <w:r w:rsidR="003C4B3E" w:rsidRPr="003C4B3E">
        <w:rPr>
          <w:rFonts w:ascii="Times New Roman" w:hAnsi="Times New Roman"/>
          <w:b/>
          <w:sz w:val="24"/>
          <w:szCs w:val="24"/>
          <w:lang w:val="uk-UA"/>
        </w:rPr>
        <w:t>рахункові рівняння.</w:t>
      </w:r>
      <w:r w:rsidR="003C4B3E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AD4852" w:rsidRPr="00FE0222" w:rsidRDefault="00AD4852" w:rsidP="00AD4852">
      <w:pPr>
        <w:pStyle w:val="11"/>
        <w:spacing w:line="276" w:lineRule="auto"/>
        <w:rPr>
          <w:sz w:val="24"/>
          <w:szCs w:val="24"/>
        </w:rPr>
      </w:pPr>
    </w:p>
    <w:p w:rsidR="001414E5" w:rsidRPr="00CF2853" w:rsidRDefault="00AE2520" w:rsidP="000710D2">
      <w:pPr>
        <w:pStyle w:val="NAPTitle"/>
        <w:rPr>
          <w:lang w:val="en-US"/>
        </w:rPr>
      </w:pPr>
      <w:r w:rsidRPr="00CF2853">
        <w:rPr>
          <w:lang w:val="en-US"/>
        </w:rPr>
        <w:t>Phase D</w:t>
      </w:r>
      <w:r w:rsidR="000710D2" w:rsidRPr="00CF2853">
        <w:rPr>
          <w:lang w:val="en-US"/>
        </w:rPr>
        <w:t xml:space="preserve">iagram of </w:t>
      </w:r>
      <w:r w:rsidRPr="00CF2853">
        <w:rPr>
          <w:rFonts w:eastAsiaTheme="minorEastAsia"/>
          <w:lang w:val="en-US"/>
        </w:rPr>
        <w:t>M</w:t>
      </w:r>
      <w:r w:rsidR="00776CFF" w:rsidRPr="00CF2853">
        <w:rPr>
          <w:rFonts w:eastAsiaTheme="minorEastAsia"/>
          <w:lang w:val="en-US"/>
        </w:rPr>
        <w:t>etals</w:t>
      </w:r>
      <w:r w:rsidRPr="00CF2853">
        <w:rPr>
          <w:rFonts w:eastAsiaTheme="minorEastAsia"/>
          <w:lang w:val="en-US"/>
        </w:rPr>
        <w:t xml:space="preserve"> Fragmentation Modes at Severe Plastic D</w:t>
      </w:r>
      <w:r w:rsidR="000710D2" w:rsidRPr="00CF2853">
        <w:rPr>
          <w:rFonts w:eastAsiaTheme="minorEastAsia"/>
          <w:lang w:val="en-US"/>
        </w:rPr>
        <w:t>eformation</w:t>
      </w:r>
    </w:p>
    <w:p w:rsidR="00F45506" w:rsidRPr="00CF2853" w:rsidRDefault="00F45506" w:rsidP="00F45506">
      <w:pPr>
        <w:pStyle w:val="NAPNormal"/>
        <w:tabs>
          <w:tab w:val="left" w:pos="2909"/>
        </w:tabs>
        <w:spacing w:line="238" w:lineRule="auto"/>
        <w:rPr>
          <w:lang w:val="en-US"/>
        </w:rPr>
      </w:pPr>
    </w:p>
    <w:p w:rsidR="00F45506" w:rsidRPr="00CF2853" w:rsidRDefault="00F45506" w:rsidP="00F45506">
      <w:pPr>
        <w:pStyle w:val="NAPAuthors"/>
        <w:rPr>
          <w:vertAlign w:val="superscript"/>
          <w:lang w:val="en-US"/>
        </w:rPr>
      </w:pPr>
      <w:r w:rsidRPr="00CF2853">
        <w:rPr>
          <w:lang w:val="en-US"/>
        </w:rPr>
        <w:t>A.V. Khomenko</w:t>
      </w:r>
      <w:r w:rsidRPr="00CF2853">
        <w:rPr>
          <w:rStyle w:val="ab"/>
          <w:lang w:val="en-US"/>
        </w:rPr>
        <w:footnoteReference w:id="1"/>
      </w:r>
      <w:r w:rsidRPr="00CF2853">
        <w:rPr>
          <w:lang w:val="en-US"/>
        </w:rPr>
        <w:t>, D.S. Troshchenko</w:t>
      </w:r>
      <w:r w:rsidR="00F971CD" w:rsidRPr="00CF2853">
        <w:rPr>
          <w:lang w:val="en-US"/>
        </w:rPr>
        <w:t xml:space="preserve">, </w:t>
      </w:r>
      <w:r w:rsidR="00433861" w:rsidRPr="00CF2853">
        <w:rPr>
          <w:lang w:val="en-US"/>
        </w:rPr>
        <w:t xml:space="preserve">K.P. Khomenko, </w:t>
      </w:r>
      <w:r w:rsidR="00C60C86" w:rsidRPr="00CF2853">
        <w:rPr>
          <w:lang w:val="en-US"/>
        </w:rPr>
        <w:t>I.O. </w:t>
      </w:r>
      <w:r w:rsidR="00F971CD" w:rsidRPr="00CF2853">
        <w:rPr>
          <w:lang w:val="en-US"/>
        </w:rPr>
        <w:t>Solonar</w:t>
      </w:r>
    </w:p>
    <w:p w:rsidR="00F45506" w:rsidRPr="00CF2853" w:rsidRDefault="00F45506" w:rsidP="00F45506">
      <w:pPr>
        <w:pStyle w:val="NAPNormal"/>
        <w:rPr>
          <w:lang w:val="en-US"/>
        </w:rPr>
      </w:pPr>
    </w:p>
    <w:p w:rsidR="00F45506" w:rsidRPr="00CF2853" w:rsidRDefault="00F45506" w:rsidP="00F45506">
      <w:pPr>
        <w:pStyle w:val="NAPAffiliations"/>
        <w:rPr>
          <w:lang w:val="en-US"/>
        </w:rPr>
      </w:pPr>
      <w:r w:rsidRPr="00CF2853">
        <w:rPr>
          <w:lang w:val="en-US"/>
        </w:rPr>
        <w:t xml:space="preserve">Sumy State University, 2, </w:t>
      </w:r>
      <w:proofErr w:type="spellStart"/>
      <w:r w:rsidRPr="00CF2853">
        <w:rPr>
          <w:lang w:val="en-US"/>
        </w:rPr>
        <w:t>Rymskii</w:t>
      </w:r>
      <w:proofErr w:type="spellEnd"/>
      <w:r w:rsidRPr="00CF2853">
        <w:rPr>
          <w:lang w:val="en-US"/>
        </w:rPr>
        <w:t xml:space="preserve"> Korsakov Str., 40007 Sumy, Ukraine</w:t>
      </w:r>
    </w:p>
    <w:p w:rsidR="001414E5" w:rsidRPr="00CF2853" w:rsidRDefault="001414E5" w:rsidP="001F0E28">
      <w:pPr>
        <w:pStyle w:val="NAPNormal"/>
        <w:rPr>
          <w:lang w:val="en-US"/>
        </w:rPr>
      </w:pPr>
    </w:p>
    <w:p w:rsidR="001414E5" w:rsidRPr="00CF2853" w:rsidRDefault="001414E5" w:rsidP="001F0E28">
      <w:pPr>
        <w:pStyle w:val="NAPAbstract"/>
        <w:rPr>
          <w:spacing w:val="-2"/>
          <w:lang w:val="en-US"/>
        </w:rPr>
      </w:pPr>
      <w:r w:rsidRPr="00CF2853">
        <w:rPr>
          <w:spacing w:val="-2"/>
          <w:lang w:val="en-US"/>
        </w:rPr>
        <w:t xml:space="preserve">(Received </w:t>
      </w:r>
      <w:r w:rsidR="00E35AAA" w:rsidRPr="00CF2853">
        <w:rPr>
          <w:spacing w:val="-2"/>
          <w:lang w:val="en-US"/>
        </w:rPr>
        <w:t>0</w:t>
      </w:r>
      <w:r w:rsidR="003D64C8" w:rsidRPr="00CF2853">
        <w:rPr>
          <w:spacing w:val="-2"/>
          <w:lang w:val="en-US"/>
        </w:rPr>
        <w:t>1</w:t>
      </w:r>
      <w:r w:rsidRPr="00CF2853">
        <w:rPr>
          <w:spacing w:val="-2"/>
          <w:lang w:val="en-US"/>
        </w:rPr>
        <w:t xml:space="preserve"> </w:t>
      </w:r>
      <w:r w:rsidR="00E35AAA" w:rsidRPr="00CF2853">
        <w:rPr>
          <w:spacing w:val="-2"/>
          <w:lang w:val="en-US"/>
        </w:rPr>
        <w:t>March</w:t>
      </w:r>
      <w:r w:rsidRPr="00CF2853">
        <w:rPr>
          <w:spacing w:val="-2"/>
          <w:lang w:val="en-US"/>
        </w:rPr>
        <w:t xml:space="preserve"> 201</w:t>
      </w:r>
      <w:r w:rsidR="00EF6F81" w:rsidRPr="00CF2853">
        <w:rPr>
          <w:spacing w:val="-2"/>
          <w:lang w:val="en-US"/>
        </w:rPr>
        <w:t>6</w:t>
      </w:r>
      <w:r w:rsidRPr="00CF2853">
        <w:rPr>
          <w:spacing w:val="-2"/>
          <w:lang w:val="en-US"/>
        </w:rPr>
        <w:t xml:space="preserve">; revised manuscript received </w:t>
      </w:r>
      <w:r w:rsidR="00E35AAA" w:rsidRPr="00CF2853">
        <w:rPr>
          <w:spacing w:val="-2"/>
          <w:lang w:val="en-US"/>
        </w:rPr>
        <w:t>25</w:t>
      </w:r>
      <w:r w:rsidRPr="00CF2853">
        <w:rPr>
          <w:spacing w:val="-2"/>
          <w:lang w:val="en-US"/>
        </w:rPr>
        <w:t xml:space="preserve"> </w:t>
      </w:r>
      <w:r w:rsidR="00E35AAA" w:rsidRPr="00CF2853">
        <w:rPr>
          <w:spacing w:val="-2"/>
          <w:lang w:val="en-US"/>
        </w:rPr>
        <w:t>May</w:t>
      </w:r>
      <w:r w:rsidRPr="00CF2853">
        <w:rPr>
          <w:spacing w:val="-2"/>
          <w:lang w:val="en-US"/>
        </w:rPr>
        <w:t xml:space="preserve"> 201</w:t>
      </w:r>
      <w:r w:rsidR="00EF6F81" w:rsidRPr="00CF2853">
        <w:rPr>
          <w:spacing w:val="-2"/>
          <w:lang w:val="en-US"/>
        </w:rPr>
        <w:t>6</w:t>
      </w:r>
      <w:r w:rsidRPr="00CF2853">
        <w:rPr>
          <w:spacing w:val="-2"/>
          <w:lang w:val="en-US"/>
        </w:rPr>
        <w:t>; published online</w:t>
      </w:r>
      <w:r w:rsidR="00DB02B1" w:rsidRPr="00CF2853">
        <w:rPr>
          <w:spacing w:val="-2"/>
          <w:lang w:val="en-US"/>
        </w:rPr>
        <w:t xml:space="preserve"> </w:t>
      </w:r>
      <w:r w:rsidR="00E35AAA" w:rsidRPr="00CF2853">
        <w:rPr>
          <w:spacing w:val="-2"/>
          <w:lang w:val="en-US"/>
        </w:rPr>
        <w:t>2</w:t>
      </w:r>
      <w:r w:rsidR="003D64C8" w:rsidRPr="00CF2853">
        <w:rPr>
          <w:spacing w:val="-2"/>
          <w:lang w:val="en-US"/>
        </w:rPr>
        <w:t>2</w:t>
      </w:r>
      <w:r w:rsidRPr="00CF2853">
        <w:rPr>
          <w:spacing w:val="-2"/>
          <w:lang w:val="en-US"/>
        </w:rPr>
        <w:t xml:space="preserve"> </w:t>
      </w:r>
      <w:r w:rsidR="00E35AAA" w:rsidRPr="00CF2853">
        <w:rPr>
          <w:spacing w:val="-2"/>
          <w:lang w:val="en-US"/>
        </w:rPr>
        <w:t>August</w:t>
      </w:r>
      <w:r w:rsidRPr="00CF2853">
        <w:rPr>
          <w:spacing w:val="-2"/>
          <w:lang w:val="en-US"/>
        </w:rPr>
        <w:t xml:space="preserve"> 201</w:t>
      </w:r>
      <w:r w:rsidR="00EF6F81" w:rsidRPr="00CF2853">
        <w:rPr>
          <w:spacing w:val="-2"/>
          <w:lang w:val="en-US"/>
        </w:rPr>
        <w:t>6</w:t>
      </w:r>
      <w:r w:rsidRPr="00CF2853">
        <w:rPr>
          <w:spacing w:val="-2"/>
          <w:lang w:val="en-US"/>
        </w:rPr>
        <w:t>)</w:t>
      </w:r>
    </w:p>
    <w:p w:rsidR="001414E5" w:rsidRPr="00CF2853" w:rsidRDefault="001414E5" w:rsidP="00961743">
      <w:pPr>
        <w:pStyle w:val="NAPNormal"/>
        <w:tabs>
          <w:tab w:val="left" w:pos="171"/>
        </w:tabs>
        <w:spacing w:line="238" w:lineRule="auto"/>
        <w:rPr>
          <w:szCs w:val="18"/>
          <w:lang w:val="en-US"/>
        </w:rPr>
      </w:pPr>
    </w:p>
    <w:p w:rsidR="001414E5" w:rsidRPr="00CF2853" w:rsidRDefault="002D38DA" w:rsidP="00852EBB">
      <w:pPr>
        <w:pStyle w:val="NAPAbstract"/>
        <w:rPr>
          <w:lang w:val="en-US"/>
        </w:rPr>
      </w:pPr>
      <w:r w:rsidRPr="00CF2853">
        <w:rPr>
          <w:lang w:val="en-US"/>
        </w:rPr>
        <w:t>Considering nonequilibrium evolutional thermodynamics, the approach</w:t>
      </w:r>
      <w:r w:rsidR="00776CFF" w:rsidRPr="00CF2853">
        <w:rPr>
          <w:lang w:val="en-US"/>
        </w:rPr>
        <w:t xml:space="preserve"> is developed permitting</w:t>
      </w:r>
      <w:r w:rsidRPr="00CF2853">
        <w:rPr>
          <w:lang w:val="en-US"/>
        </w:rPr>
        <w:t xml:space="preserve"> to d</w:t>
      </w:r>
      <w:r w:rsidRPr="00CF2853">
        <w:rPr>
          <w:lang w:val="en-US"/>
        </w:rPr>
        <w:t>e</w:t>
      </w:r>
      <w:r w:rsidRPr="00CF2853">
        <w:rPr>
          <w:lang w:val="en-US"/>
        </w:rPr>
        <w:t>scribe the process of metal or alloy fragmentation during severe plastic deformation. As a result of an e</w:t>
      </w:r>
      <w:r w:rsidRPr="00CF2853">
        <w:rPr>
          <w:lang w:val="en-US"/>
        </w:rPr>
        <w:t>x</w:t>
      </w:r>
      <w:r w:rsidRPr="00CF2853">
        <w:rPr>
          <w:lang w:val="en-US"/>
        </w:rPr>
        <w:t>plicit</w:t>
      </w:r>
      <w:r w:rsidR="00100A4B" w:rsidRPr="00CF2853">
        <w:rPr>
          <w:lang w:val="en-US"/>
        </w:rPr>
        <w:t xml:space="preserve"> accounting of the main channels of energy dissipation, the basic Gibbs relation is </w:t>
      </w:r>
      <w:r w:rsidR="00776CFF" w:rsidRPr="00CF2853">
        <w:rPr>
          <w:lang w:val="en-US"/>
        </w:rPr>
        <w:t>obtain</w:t>
      </w:r>
      <w:r w:rsidR="00100A4B" w:rsidRPr="00CF2853">
        <w:rPr>
          <w:lang w:val="en-US"/>
        </w:rPr>
        <w:t>ed.</w:t>
      </w:r>
      <w:r w:rsidRPr="00CF2853">
        <w:rPr>
          <w:lang w:val="en-US"/>
        </w:rPr>
        <w:t xml:space="preserve"> </w:t>
      </w:r>
      <w:r w:rsidR="00602EB9" w:rsidRPr="00CF2853">
        <w:rPr>
          <w:lang w:val="en-US"/>
        </w:rPr>
        <w:t>The co</w:t>
      </w:r>
      <w:r w:rsidR="00602EB9" w:rsidRPr="00CF2853">
        <w:rPr>
          <w:lang w:val="en-US"/>
        </w:rPr>
        <w:t>n</w:t>
      </w:r>
      <w:r w:rsidR="00602EB9" w:rsidRPr="00CF2853">
        <w:rPr>
          <w:lang w:val="en-US"/>
        </w:rPr>
        <w:t>cept of state of strongly nonequilibrium system is introduced by means of the expansion of system's</w:t>
      </w:r>
      <w:r w:rsidR="00776CFF" w:rsidRPr="00CF2853">
        <w:rPr>
          <w:lang w:val="en-US"/>
        </w:rPr>
        <w:t xml:space="preserve"> the</w:t>
      </w:r>
      <w:r w:rsidR="00776CFF" w:rsidRPr="00CF2853">
        <w:rPr>
          <w:lang w:val="en-US"/>
        </w:rPr>
        <w:t>r</w:t>
      </w:r>
      <w:r w:rsidR="00776CFF" w:rsidRPr="00CF2853">
        <w:rPr>
          <w:lang w:val="en-US"/>
        </w:rPr>
        <w:t>modynamic potential over</w:t>
      </w:r>
      <w:r w:rsidR="00602EB9" w:rsidRPr="00CF2853">
        <w:rPr>
          <w:lang w:val="en-US"/>
        </w:rPr>
        <w:t xml:space="preserve"> independent variables.</w:t>
      </w:r>
      <w:r w:rsidR="009C7833" w:rsidRPr="00CF2853">
        <w:rPr>
          <w:lang w:val="en-US"/>
        </w:rPr>
        <w:t xml:space="preserve"> </w:t>
      </w:r>
      <w:r w:rsidR="00602EB9" w:rsidRPr="00CF2853">
        <w:rPr>
          <w:lang w:val="en-US"/>
        </w:rPr>
        <w:t>Using adiabatic approximation</w:t>
      </w:r>
      <w:r w:rsidR="0087069F" w:rsidRPr="00CF2853">
        <w:rPr>
          <w:lang w:val="en-US"/>
        </w:rPr>
        <w:t xml:space="preserve"> the nature of the basic nonequilibrium variables</w:t>
      </w:r>
      <w:r w:rsidR="00957D41" w:rsidRPr="00CF2853">
        <w:rPr>
          <w:lang w:val="en-US"/>
        </w:rPr>
        <w:t>, the Landau-Khalatnikov</w:t>
      </w:r>
      <w:r w:rsidR="0087069F" w:rsidRPr="00CF2853">
        <w:rPr>
          <w:lang w:val="en-US"/>
        </w:rPr>
        <w:t xml:space="preserve"> equation and thermodynamic potential are </w:t>
      </w:r>
      <w:r w:rsidR="00957D41" w:rsidRPr="00CF2853">
        <w:rPr>
          <w:lang w:val="en-US"/>
        </w:rPr>
        <w:t>dete</w:t>
      </w:r>
      <w:r w:rsidR="00957D41" w:rsidRPr="00CF2853">
        <w:rPr>
          <w:lang w:val="en-US"/>
        </w:rPr>
        <w:t>r</w:t>
      </w:r>
      <w:r w:rsidR="00957D41" w:rsidRPr="00CF2853">
        <w:rPr>
          <w:lang w:val="en-US"/>
        </w:rPr>
        <w:t>mined</w:t>
      </w:r>
      <w:r w:rsidR="0087069F" w:rsidRPr="00CF2853">
        <w:rPr>
          <w:lang w:val="en-US"/>
        </w:rPr>
        <w:t xml:space="preserve">. </w:t>
      </w:r>
      <w:r w:rsidR="0061394D" w:rsidRPr="00CF2853">
        <w:rPr>
          <w:lang w:val="en-US"/>
        </w:rPr>
        <w:t>Carrying out the investigation of stability</w:t>
      </w:r>
      <w:r w:rsidR="00957D41" w:rsidRPr="00CF2853">
        <w:rPr>
          <w:lang w:val="en-US"/>
        </w:rPr>
        <w:t xml:space="preserve"> loss </w:t>
      </w:r>
      <w:r w:rsidR="0061394D" w:rsidRPr="00CF2853">
        <w:rPr>
          <w:lang w:val="en-US"/>
        </w:rPr>
        <w:t xml:space="preserve">of </w:t>
      </w:r>
      <w:r w:rsidR="00AF4BB2">
        <w:rPr>
          <w:lang w:val="en-US"/>
        </w:rPr>
        <w:t>steady-</w:t>
      </w:r>
      <w:r w:rsidR="00B91206" w:rsidRPr="00CF2853">
        <w:rPr>
          <w:lang w:val="en-US"/>
        </w:rPr>
        <w:t xml:space="preserve">states of </w:t>
      </w:r>
      <w:r w:rsidR="0061394D" w:rsidRPr="00CF2853">
        <w:rPr>
          <w:lang w:val="en-US"/>
        </w:rPr>
        <w:t xml:space="preserve">thermodynamic potential, the phase diagram </w:t>
      </w:r>
      <w:r w:rsidR="00CB54C8" w:rsidRPr="00CF2853">
        <w:rPr>
          <w:lang w:val="en-US"/>
        </w:rPr>
        <w:t>of fragmentation</w:t>
      </w:r>
      <w:r w:rsidR="0061394D" w:rsidRPr="00CF2853">
        <w:rPr>
          <w:lang w:val="en-US"/>
        </w:rPr>
        <w:t xml:space="preserve"> modes of </w:t>
      </w:r>
      <w:r w:rsidR="00B91206" w:rsidRPr="00CF2853">
        <w:rPr>
          <w:lang w:val="en-US"/>
        </w:rPr>
        <w:t>metallic</w:t>
      </w:r>
      <w:r w:rsidR="0061394D" w:rsidRPr="00CF2853">
        <w:rPr>
          <w:lang w:val="en-US"/>
        </w:rPr>
        <w:t xml:space="preserve"> materials is determined. </w:t>
      </w:r>
      <w:r w:rsidR="00E81F54" w:rsidRPr="00CF2853">
        <w:rPr>
          <w:lang w:val="en-US"/>
        </w:rPr>
        <w:t>It is shown that defects dens</w:t>
      </w:r>
      <w:r w:rsidR="00E81F54" w:rsidRPr="00CF2853">
        <w:rPr>
          <w:lang w:val="en-US"/>
        </w:rPr>
        <w:t>i</w:t>
      </w:r>
      <w:r w:rsidR="00957D41" w:rsidRPr="00CF2853">
        <w:rPr>
          <w:lang w:val="en-US"/>
        </w:rPr>
        <w:t>ties</w:t>
      </w:r>
      <w:r w:rsidR="00E81F54" w:rsidRPr="00CF2853">
        <w:rPr>
          <w:lang w:val="en-US"/>
        </w:rPr>
        <w:t xml:space="preserve"> </w:t>
      </w:r>
      <w:r w:rsidR="00A347D0" w:rsidRPr="00CF2853">
        <w:rPr>
          <w:lang w:val="en-US"/>
        </w:rPr>
        <w:t>in</w:t>
      </w:r>
      <w:r w:rsidR="00E81F54" w:rsidRPr="00CF2853">
        <w:rPr>
          <w:lang w:val="en-US"/>
        </w:rPr>
        <w:t xml:space="preserve"> formed limiting structure</w:t>
      </w:r>
      <w:r w:rsidR="00A347D0" w:rsidRPr="00CF2853">
        <w:rPr>
          <w:lang w:val="en-US"/>
        </w:rPr>
        <w:t>s</w:t>
      </w:r>
      <w:r w:rsidR="00E81F54" w:rsidRPr="00CF2853">
        <w:rPr>
          <w:lang w:val="en-US"/>
        </w:rPr>
        <w:t xml:space="preserve"> correspond to experimentally observed regularities</w:t>
      </w:r>
      <w:r w:rsidR="00F87DBC" w:rsidRPr="00CF2853">
        <w:rPr>
          <w:lang w:val="en-US"/>
        </w:rPr>
        <w:t>.</w:t>
      </w:r>
    </w:p>
    <w:p w:rsidR="001414E5" w:rsidRPr="00CF2853" w:rsidRDefault="001414E5" w:rsidP="00961743">
      <w:pPr>
        <w:pStyle w:val="NAPEmptystring"/>
        <w:spacing w:line="238" w:lineRule="auto"/>
        <w:rPr>
          <w:lang w:val="en-US"/>
        </w:rPr>
      </w:pPr>
    </w:p>
    <w:p w:rsidR="00F45506" w:rsidRPr="00CF2853" w:rsidRDefault="00F45506" w:rsidP="00F45506">
      <w:pPr>
        <w:pStyle w:val="NAPAbstract"/>
        <w:ind w:firstLine="0"/>
        <w:jc w:val="left"/>
        <w:rPr>
          <w:lang w:val="en-US"/>
        </w:rPr>
      </w:pPr>
      <w:r w:rsidRPr="00CF2853">
        <w:rPr>
          <w:b/>
          <w:lang w:val="en-US"/>
        </w:rPr>
        <w:t>Keywords:</w:t>
      </w:r>
      <w:r w:rsidRPr="00CF2853">
        <w:rPr>
          <w:lang w:val="en-US"/>
        </w:rPr>
        <w:t xml:space="preserve"> Grain Boundary, Dislocation, Phase </w:t>
      </w:r>
      <w:r w:rsidR="00E81F54" w:rsidRPr="00CF2853">
        <w:rPr>
          <w:lang w:val="en-US"/>
        </w:rPr>
        <w:t>Diagram</w:t>
      </w:r>
      <w:r w:rsidRPr="00CF2853">
        <w:rPr>
          <w:lang w:val="en-US"/>
        </w:rPr>
        <w:t>, Limiting Structure, Internal Energy.</w:t>
      </w:r>
    </w:p>
    <w:p w:rsidR="00F45506" w:rsidRPr="00CF2853" w:rsidRDefault="00F45506" w:rsidP="00F45506">
      <w:pPr>
        <w:pStyle w:val="NAPEmptystring"/>
        <w:spacing w:line="238" w:lineRule="auto"/>
        <w:rPr>
          <w:highlight w:val="yellow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68"/>
        <w:gridCol w:w="4869"/>
      </w:tblGrid>
      <w:tr w:rsidR="00F45506" w:rsidRPr="00D826F9" w:rsidTr="00963774">
        <w:tc>
          <w:tcPr>
            <w:tcW w:w="4868" w:type="dxa"/>
            <w:shd w:val="clear" w:color="auto" w:fill="auto"/>
          </w:tcPr>
          <w:p w:rsidR="00F45506" w:rsidRPr="00CF2853" w:rsidRDefault="00F45506" w:rsidP="00963774">
            <w:pPr>
              <w:pStyle w:val="NAPAbstract"/>
              <w:spacing w:line="238" w:lineRule="auto"/>
              <w:ind w:right="0" w:firstLine="0"/>
              <w:rPr>
                <w:highlight w:val="yellow"/>
                <w:lang w:val="en-US"/>
              </w:rPr>
            </w:pPr>
          </w:p>
        </w:tc>
        <w:tc>
          <w:tcPr>
            <w:tcW w:w="4869" w:type="dxa"/>
            <w:shd w:val="clear" w:color="auto" w:fill="auto"/>
          </w:tcPr>
          <w:p w:rsidR="00F45506" w:rsidRPr="00CF2853" w:rsidRDefault="00F45506" w:rsidP="00B95A0D">
            <w:pPr>
              <w:pStyle w:val="NAPAbstract"/>
              <w:spacing w:line="238" w:lineRule="auto"/>
              <w:ind w:left="4" w:right="732" w:firstLine="0"/>
              <w:jc w:val="right"/>
              <w:rPr>
                <w:highlight w:val="yellow"/>
                <w:lang w:val="en-US"/>
              </w:rPr>
            </w:pPr>
            <w:r w:rsidRPr="00CF2853">
              <w:rPr>
                <w:lang w:val="en-US"/>
              </w:rPr>
              <w:t xml:space="preserve">PACS numbers: </w:t>
            </w:r>
            <w:r w:rsidR="00430B40" w:rsidRPr="00CF2853">
              <w:rPr>
                <w:lang w:val="en-US"/>
              </w:rPr>
              <w:t>05.70.Ln</w:t>
            </w:r>
            <w:r w:rsidRPr="00CF2853">
              <w:rPr>
                <w:lang w:val="en-US"/>
              </w:rPr>
              <w:t>,</w:t>
            </w:r>
            <w:r w:rsidR="00B95A0D" w:rsidRPr="00CF2853">
              <w:rPr>
                <w:lang w:val="en-US"/>
              </w:rPr>
              <w:t xml:space="preserve"> 05.70.−a,</w:t>
            </w:r>
            <w:r w:rsidRPr="00CF2853">
              <w:rPr>
                <w:lang w:val="en-US"/>
              </w:rPr>
              <w:t xml:space="preserve"> 61.72.Mm, </w:t>
            </w:r>
            <w:r w:rsidR="00430B40" w:rsidRPr="00CF2853">
              <w:rPr>
                <w:lang w:val="en-US"/>
              </w:rPr>
              <w:t>64.30.Ef, 64.10.+h, 64.60.My</w:t>
            </w:r>
            <w:r w:rsidRPr="00CF2853">
              <w:rPr>
                <w:lang w:val="en-US"/>
              </w:rPr>
              <w:t>, 83.10.</w:t>
            </w:r>
            <w:r w:rsidR="00B95A0D" w:rsidRPr="00CF2853">
              <w:rPr>
                <w:lang w:val="en-US"/>
              </w:rPr>
              <w:t>–y</w:t>
            </w:r>
          </w:p>
        </w:tc>
      </w:tr>
    </w:tbl>
    <w:p w:rsidR="001414E5" w:rsidRPr="00CF2853" w:rsidRDefault="001414E5" w:rsidP="001414E5">
      <w:pPr>
        <w:pStyle w:val="NAPNormal"/>
        <w:rPr>
          <w:sz w:val="16"/>
          <w:szCs w:val="16"/>
          <w:lang w:val="en-US"/>
        </w:rPr>
      </w:pPr>
    </w:p>
    <w:p w:rsidR="001414E5" w:rsidRPr="00CF2853" w:rsidRDefault="001414E5" w:rsidP="001414E5">
      <w:pPr>
        <w:pStyle w:val="NAPNormal"/>
        <w:rPr>
          <w:lang w:val="en-US"/>
        </w:rPr>
        <w:sectPr w:rsidR="001414E5" w:rsidRPr="00CF2853" w:rsidSect="0096174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Fmt w:val="chicago"/>
          </w:footnotePr>
          <w:pgSz w:w="11906" w:h="16838" w:code="9"/>
          <w:pgMar w:top="1650" w:right="1134" w:bottom="1474" w:left="1134" w:header="825" w:footer="1030" w:gutter="0"/>
          <w:pgNumType w:start="1"/>
          <w:cols w:space="340"/>
          <w:titlePg/>
          <w:docGrid w:linePitch="360"/>
        </w:sectPr>
      </w:pPr>
    </w:p>
    <w:p w:rsidR="001414E5" w:rsidRPr="00CF2853" w:rsidRDefault="004A13F7" w:rsidP="004A13F7">
      <w:pPr>
        <w:pStyle w:val="NAPSection"/>
        <w:rPr>
          <w:lang w:val="en-US"/>
        </w:rPr>
      </w:pPr>
      <w:r w:rsidRPr="00CF2853">
        <w:rPr>
          <w:lang w:val="en-US"/>
        </w:rPr>
        <w:lastRenderedPageBreak/>
        <w:t>introduction</w:t>
      </w:r>
    </w:p>
    <w:p w:rsidR="001414E5" w:rsidRPr="00CF2853" w:rsidRDefault="001414E5" w:rsidP="004A13F7">
      <w:pPr>
        <w:pStyle w:val="NAPEmptystring"/>
        <w:rPr>
          <w:lang w:val="en-US"/>
        </w:rPr>
      </w:pPr>
    </w:p>
    <w:p w:rsidR="00265B9D" w:rsidRPr="00CF2853" w:rsidRDefault="00214163" w:rsidP="00265B9D">
      <w:pPr>
        <w:pStyle w:val="NAPNormal"/>
        <w:rPr>
          <w:lang w:val="en-US"/>
        </w:rPr>
      </w:pPr>
      <w:r w:rsidRPr="00CF2853">
        <w:rPr>
          <w:lang w:val="en-US"/>
        </w:rPr>
        <w:t>The application of the methods of severe plastic d</w:t>
      </w:r>
      <w:r w:rsidRPr="00CF2853">
        <w:rPr>
          <w:lang w:val="en-US"/>
        </w:rPr>
        <w:t>e</w:t>
      </w:r>
      <w:r w:rsidRPr="00CF2853">
        <w:rPr>
          <w:lang w:val="en-US"/>
        </w:rPr>
        <w:t xml:space="preserve">formation (SPD) </w:t>
      </w:r>
      <w:r w:rsidR="00DE3A46" w:rsidRPr="00CF2853">
        <w:rPr>
          <w:lang w:val="en-US"/>
        </w:rPr>
        <w:t xml:space="preserve">permits </w:t>
      </w:r>
      <w:r w:rsidRPr="00CF2853">
        <w:rPr>
          <w:lang w:val="en-US"/>
        </w:rPr>
        <w:t xml:space="preserve">to obtain the bulk metallic samples with almost pore-free </w:t>
      </w:r>
      <w:proofErr w:type="spellStart"/>
      <w:r w:rsidRPr="00CF2853">
        <w:rPr>
          <w:lang w:val="en-US"/>
        </w:rPr>
        <w:t>submicrocrystal</w:t>
      </w:r>
      <w:proofErr w:type="spellEnd"/>
      <w:r w:rsidRPr="00CF2853">
        <w:rPr>
          <w:lang w:val="en-US"/>
        </w:rPr>
        <w:t xml:space="preserve"> (SMC) or </w:t>
      </w:r>
      <w:proofErr w:type="spellStart"/>
      <w:r w:rsidRPr="00CF2853">
        <w:rPr>
          <w:lang w:val="en-US"/>
        </w:rPr>
        <w:t>nanocrystal</w:t>
      </w:r>
      <w:proofErr w:type="spellEnd"/>
      <w:r w:rsidRPr="00CF2853">
        <w:rPr>
          <w:lang w:val="en-US"/>
        </w:rPr>
        <w:t xml:space="preserve"> (NC) structure, which cannot be </w:t>
      </w:r>
      <w:r w:rsidR="00973E00" w:rsidRPr="00CF2853">
        <w:rPr>
          <w:lang w:val="en-US"/>
        </w:rPr>
        <w:t>pr</w:t>
      </w:r>
      <w:r w:rsidR="00973E00" w:rsidRPr="00CF2853">
        <w:rPr>
          <w:lang w:val="en-US"/>
        </w:rPr>
        <w:t>o</w:t>
      </w:r>
      <w:r w:rsidR="00973E00" w:rsidRPr="00CF2853">
        <w:rPr>
          <w:lang w:val="en-US"/>
        </w:rPr>
        <w:t>duc</w:t>
      </w:r>
      <w:r w:rsidRPr="00CF2853">
        <w:rPr>
          <w:lang w:val="en-US"/>
        </w:rPr>
        <w:t xml:space="preserve">ed by ordinary thermomechanical processing. </w:t>
      </w:r>
      <w:r w:rsidR="007257B6" w:rsidRPr="00CF2853">
        <w:rPr>
          <w:lang w:val="en-US"/>
        </w:rPr>
        <w:t xml:space="preserve">The </w:t>
      </w:r>
      <w:r w:rsidR="009362F7" w:rsidRPr="00CF2853">
        <w:rPr>
          <w:lang w:val="en-US"/>
        </w:rPr>
        <w:t>obtain</w:t>
      </w:r>
      <w:r w:rsidR="00D25ADE" w:rsidRPr="00CF2853">
        <w:rPr>
          <w:lang w:val="en-US"/>
        </w:rPr>
        <w:t xml:space="preserve">ed </w:t>
      </w:r>
      <w:r w:rsidR="007257B6" w:rsidRPr="00CF2853">
        <w:rPr>
          <w:lang w:val="en-US"/>
        </w:rPr>
        <w:t>samples have high physical and mechanical properties</w:t>
      </w:r>
      <w:r w:rsidR="00D25ADE" w:rsidRPr="00CF2853">
        <w:rPr>
          <w:lang w:val="en-US"/>
        </w:rPr>
        <w:t>, which are formed as a result of microstru</w:t>
      </w:r>
      <w:r w:rsidR="00D25ADE" w:rsidRPr="00CF2853">
        <w:rPr>
          <w:lang w:val="en-US"/>
        </w:rPr>
        <w:t>c</w:t>
      </w:r>
      <w:r w:rsidR="00D25ADE" w:rsidRPr="00CF2853">
        <w:rPr>
          <w:lang w:val="en-US"/>
        </w:rPr>
        <w:t>ture refining</w:t>
      </w:r>
      <w:r w:rsidR="000F1007" w:rsidRPr="00CF2853">
        <w:rPr>
          <w:lang w:val="en-US"/>
        </w:rPr>
        <w:t xml:space="preserve"> to </w:t>
      </w:r>
      <w:proofErr w:type="spellStart"/>
      <w:r w:rsidR="000F1007" w:rsidRPr="00CF2853">
        <w:rPr>
          <w:lang w:val="en-US"/>
        </w:rPr>
        <w:t>submicro</w:t>
      </w:r>
      <w:proofErr w:type="spellEnd"/>
      <w:r w:rsidR="000F1007" w:rsidRPr="00CF2853">
        <w:rPr>
          <w:lang w:val="en-US"/>
        </w:rPr>
        <w:t xml:space="preserve">- or </w:t>
      </w:r>
      <w:proofErr w:type="spellStart"/>
      <w:r w:rsidR="000F1007" w:rsidRPr="00CF2853">
        <w:rPr>
          <w:lang w:val="en-US"/>
        </w:rPr>
        <w:t>nanoscales</w:t>
      </w:r>
      <w:proofErr w:type="spellEnd"/>
      <w:r w:rsidR="000F1007" w:rsidRPr="00CF2853">
        <w:rPr>
          <w:lang w:val="en-US"/>
        </w:rPr>
        <w:t xml:space="preserve"> with the large-angle grain</w:t>
      </w:r>
      <w:r w:rsidR="00FE1D13" w:rsidRPr="00CF2853">
        <w:rPr>
          <w:lang w:val="en-US"/>
        </w:rPr>
        <w:t>s</w:t>
      </w:r>
      <w:r w:rsidR="000F1007" w:rsidRPr="00CF2853">
        <w:rPr>
          <w:lang w:val="en-US"/>
        </w:rPr>
        <w:t xml:space="preserve"> boundaries </w:t>
      </w:r>
      <w:r w:rsidR="00FE1D13" w:rsidRPr="00CF2853">
        <w:rPr>
          <w:lang w:val="en-US"/>
        </w:rPr>
        <w:t xml:space="preserve">(GBs) </w:t>
      </w:r>
      <w:r w:rsidR="000F1007" w:rsidRPr="00CF2853">
        <w:rPr>
          <w:lang w:val="en-US"/>
        </w:rPr>
        <w:t>(up to 20°)</w:t>
      </w:r>
      <w:r w:rsidR="007257B6" w:rsidRPr="00CF2853">
        <w:rPr>
          <w:lang w:val="en-US"/>
        </w:rPr>
        <w:t xml:space="preserve">. </w:t>
      </w:r>
    </w:p>
    <w:p w:rsidR="00D67B3B" w:rsidRPr="00CF2853" w:rsidRDefault="0040333B" w:rsidP="00B26260">
      <w:pPr>
        <w:pStyle w:val="NAPNormal"/>
        <w:rPr>
          <w:rFonts w:cs="TimesNewRoman"/>
          <w:sz w:val="20"/>
          <w:lang w:val="en-US"/>
        </w:rPr>
      </w:pPr>
      <w:r w:rsidRPr="00CF2853">
        <w:rPr>
          <w:lang w:val="en-US"/>
        </w:rPr>
        <w:t xml:space="preserve">To achieve large </w:t>
      </w:r>
      <w:r w:rsidR="009362F7" w:rsidRPr="00CF2853">
        <w:rPr>
          <w:lang w:val="en-US"/>
        </w:rPr>
        <w:t>strain</w:t>
      </w:r>
      <w:r w:rsidRPr="00CF2853">
        <w:rPr>
          <w:lang w:val="en-US"/>
        </w:rPr>
        <w:t>s in the fragmented material, the various methods</w:t>
      </w:r>
      <w:r w:rsidR="00AF7130" w:rsidRPr="00CF2853">
        <w:rPr>
          <w:lang w:val="en-US"/>
        </w:rPr>
        <w:t xml:space="preserve"> are applied. Such methods as high pressure torsion (HPT) [1-</w:t>
      </w:r>
      <w:r w:rsidR="000E70EF" w:rsidRPr="00CF2853">
        <w:rPr>
          <w:lang w:val="en-US"/>
        </w:rPr>
        <w:t>4</w:t>
      </w:r>
      <w:r w:rsidR="00AF7130" w:rsidRPr="00CF2853">
        <w:rPr>
          <w:lang w:val="en-US"/>
        </w:rPr>
        <w:t>], equal channel angle e</w:t>
      </w:r>
      <w:r w:rsidR="00AF7130" w:rsidRPr="00CF2853">
        <w:rPr>
          <w:lang w:val="en-US"/>
        </w:rPr>
        <w:t>x</w:t>
      </w:r>
      <w:r w:rsidR="00AF7130" w:rsidRPr="00CF2853">
        <w:rPr>
          <w:lang w:val="en-US"/>
        </w:rPr>
        <w:t>trusion (ECAE) [</w:t>
      </w:r>
      <w:r w:rsidR="000E70EF" w:rsidRPr="00CF2853">
        <w:rPr>
          <w:lang w:val="en-US"/>
        </w:rPr>
        <w:t>2</w:t>
      </w:r>
      <w:r w:rsidR="00AF7130" w:rsidRPr="00CF2853">
        <w:rPr>
          <w:lang w:val="en-US"/>
        </w:rPr>
        <w:t>], rolling,</w:t>
      </w:r>
      <w:r w:rsidR="00265B9D" w:rsidRPr="00CF2853">
        <w:rPr>
          <w:lang w:val="en-US"/>
        </w:rPr>
        <w:t xml:space="preserve"> repetitive corrugation and straightening (RCS),</w:t>
      </w:r>
      <w:r w:rsidR="00AF7130" w:rsidRPr="00CF2853">
        <w:rPr>
          <w:lang w:val="en-US"/>
        </w:rPr>
        <w:t xml:space="preserve"> </w:t>
      </w:r>
      <w:r w:rsidR="00265B9D" w:rsidRPr="00CF2853">
        <w:rPr>
          <w:lang w:val="en-US"/>
        </w:rPr>
        <w:t>3D forging [</w:t>
      </w:r>
      <w:r w:rsidR="000141B0" w:rsidRPr="00CF2853">
        <w:rPr>
          <w:lang w:val="en-US"/>
        </w:rPr>
        <w:t>5</w:t>
      </w:r>
      <w:r w:rsidR="00265B9D" w:rsidRPr="00CF2853">
        <w:rPr>
          <w:lang w:val="en-US"/>
        </w:rPr>
        <w:t xml:space="preserve">], </w:t>
      </w:r>
      <w:r w:rsidR="00AF7130" w:rsidRPr="00CF2853">
        <w:rPr>
          <w:lang w:val="en-US"/>
        </w:rPr>
        <w:t>twist extrusion (TE)</w:t>
      </w:r>
      <w:r w:rsidR="00265B9D" w:rsidRPr="00CF2853">
        <w:rPr>
          <w:lang w:val="en-US"/>
        </w:rPr>
        <w:t xml:space="preserve"> [</w:t>
      </w:r>
      <w:r w:rsidR="0091795D" w:rsidRPr="00CF2853">
        <w:rPr>
          <w:lang w:val="en-US"/>
        </w:rPr>
        <w:t>6</w:t>
      </w:r>
      <w:r w:rsidR="00265B9D" w:rsidRPr="00CF2853">
        <w:rPr>
          <w:lang w:val="en-US"/>
        </w:rPr>
        <w:t>], etc.</w:t>
      </w:r>
      <w:r w:rsidR="00AF7130" w:rsidRPr="00CF2853">
        <w:rPr>
          <w:lang w:val="en-US"/>
        </w:rPr>
        <w:t xml:space="preserve"> </w:t>
      </w:r>
      <w:r w:rsidR="00265B9D" w:rsidRPr="00CF2853">
        <w:rPr>
          <w:lang w:val="en-US"/>
        </w:rPr>
        <w:t>The application of repeated</w:t>
      </w:r>
      <w:r w:rsidR="009362F7" w:rsidRPr="00CF2853">
        <w:rPr>
          <w:lang w:val="en-US"/>
        </w:rPr>
        <w:t xml:space="preserve"> shear </w:t>
      </w:r>
      <w:r w:rsidR="00265B9D" w:rsidRPr="00CF2853">
        <w:rPr>
          <w:lang w:val="en-US"/>
        </w:rPr>
        <w:t>plastic defor</w:t>
      </w:r>
      <w:r w:rsidR="009362F7" w:rsidRPr="00CF2853">
        <w:rPr>
          <w:lang w:val="en-US"/>
        </w:rPr>
        <w:t xml:space="preserve">mation </w:t>
      </w:r>
      <w:r w:rsidR="00572A05" w:rsidRPr="00CF2853">
        <w:rPr>
          <w:lang w:val="en-US"/>
        </w:rPr>
        <w:t xml:space="preserve">at the expense of heavy </w:t>
      </w:r>
      <w:r w:rsidR="00265B9D" w:rsidRPr="00CF2853">
        <w:rPr>
          <w:lang w:val="en-US"/>
        </w:rPr>
        <w:t>load</w:t>
      </w:r>
      <w:r w:rsidR="00572A05" w:rsidRPr="00CF2853">
        <w:rPr>
          <w:lang w:val="en-US"/>
        </w:rPr>
        <w:t xml:space="preserve"> at</w:t>
      </w:r>
      <w:r w:rsidR="00265B9D" w:rsidRPr="00CF2853">
        <w:rPr>
          <w:lang w:val="en-US"/>
        </w:rPr>
        <w:t xml:space="preserve"> rather low temperatures conditions is the base of SPD methods.</w:t>
      </w:r>
      <w:r w:rsidR="00AC772C" w:rsidRPr="00CF2853">
        <w:rPr>
          <w:lang w:val="en-US"/>
        </w:rPr>
        <w:t xml:space="preserve"> </w:t>
      </w:r>
      <w:r w:rsidR="00F221DA" w:rsidRPr="00CF2853">
        <w:rPr>
          <w:lang w:val="en-US"/>
        </w:rPr>
        <w:t>It</w:t>
      </w:r>
      <w:r w:rsidR="00AC772C" w:rsidRPr="00CF2853">
        <w:rPr>
          <w:lang w:val="en-US"/>
        </w:rPr>
        <w:t xml:space="preserve"> lead</w:t>
      </w:r>
      <w:r w:rsidR="00F221DA" w:rsidRPr="00CF2853">
        <w:rPr>
          <w:lang w:val="en-US"/>
        </w:rPr>
        <w:t>s</w:t>
      </w:r>
      <w:r w:rsidR="00AC772C" w:rsidRPr="00CF2853">
        <w:rPr>
          <w:lang w:val="en-US"/>
        </w:rPr>
        <w:t xml:space="preserve"> to the </w:t>
      </w:r>
      <w:r w:rsidR="00B25DB4" w:rsidRPr="00CF2853">
        <w:rPr>
          <w:lang w:val="en-US"/>
        </w:rPr>
        <w:t xml:space="preserve">formation of </w:t>
      </w:r>
      <w:r w:rsidR="00AC772C" w:rsidRPr="00CF2853">
        <w:rPr>
          <w:lang w:val="en-US"/>
        </w:rPr>
        <w:t xml:space="preserve">structure with grain sizes about </w:t>
      </w:r>
      <w:r w:rsidR="004B3D8F" w:rsidRPr="004B3D8F">
        <w:rPr>
          <w:position w:val="-8"/>
          <w:lang w:val="en-US"/>
        </w:rPr>
        <w:object w:dxaOrig="6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95pt;height:13.65pt" o:ole="">
            <v:imagedata r:id="rId15" o:title=""/>
          </v:shape>
          <o:OLEObject Type="Embed" ProgID="Equation.DSMT4" ShapeID="_x0000_i1025" DrawAspect="Content" ObjectID="_1636196573" r:id="rId16"/>
        </w:object>
      </w:r>
      <w:r w:rsidR="004B3D8F">
        <w:rPr>
          <w:lang w:val="en-US"/>
        </w:rPr>
        <w:t xml:space="preserve"> </w:t>
      </w:r>
      <w:r w:rsidR="00AC772C" w:rsidRPr="00CF2853">
        <w:rPr>
          <w:lang w:val="en-US"/>
        </w:rPr>
        <w:t xml:space="preserve">and </w:t>
      </w:r>
      <w:r w:rsidR="00A12A6C" w:rsidRPr="00CF2853">
        <w:rPr>
          <w:lang w:val="en-US"/>
        </w:rPr>
        <w:t>upward [1</w:t>
      </w:r>
      <w:r w:rsidR="000E70EF" w:rsidRPr="00CF2853">
        <w:rPr>
          <w:lang w:val="en-US"/>
        </w:rPr>
        <w:t>,</w:t>
      </w:r>
      <w:r w:rsidR="006354AF" w:rsidRPr="00CF2853">
        <w:rPr>
          <w:lang w:val="en-US"/>
        </w:rPr>
        <w:t> </w:t>
      </w:r>
      <w:r w:rsidR="000E70EF" w:rsidRPr="00CF2853">
        <w:rPr>
          <w:lang w:val="en-US"/>
        </w:rPr>
        <w:t>2</w:t>
      </w:r>
      <w:r w:rsidR="00A12A6C" w:rsidRPr="00CF2853">
        <w:rPr>
          <w:lang w:val="en-US"/>
        </w:rPr>
        <w:t>, </w:t>
      </w:r>
      <w:r w:rsidR="0091795D" w:rsidRPr="00CF2853">
        <w:rPr>
          <w:lang w:val="en-US"/>
        </w:rPr>
        <w:t>5</w:t>
      </w:r>
      <w:r w:rsidR="00A12A6C" w:rsidRPr="00CF2853">
        <w:rPr>
          <w:lang w:val="en-US"/>
        </w:rPr>
        <w:t>]</w:t>
      </w:r>
      <w:r w:rsidR="0009618A" w:rsidRPr="00CF2853">
        <w:rPr>
          <w:lang w:val="en-US"/>
        </w:rPr>
        <w:t>, which</w:t>
      </w:r>
      <w:r w:rsidR="00F221DA" w:rsidRPr="00CF2853">
        <w:rPr>
          <w:lang w:val="en-US"/>
        </w:rPr>
        <w:t xml:space="preserve"> is</w:t>
      </w:r>
      <w:r w:rsidR="0009618A" w:rsidRPr="00CF2853">
        <w:rPr>
          <w:lang w:val="en-US"/>
        </w:rPr>
        <w:t xml:space="preserve"> rather </w:t>
      </w:r>
      <w:r w:rsidR="0009618A" w:rsidRPr="00CF2853">
        <w:rPr>
          <w:rStyle w:val="translation-chunk"/>
          <w:lang w:val="en-US"/>
        </w:rPr>
        <w:t xml:space="preserve">important for modern </w:t>
      </w:r>
      <w:proofErr w:type="spellStart"/>
      <w:r w:rsidR="00F221DA" w:rsidRPr="00CF2853">
        <w:rPr>
          <w:rStyle w:val="translation-chunk"/>
          <w:lang w:val="en-US"/>
        </w:rPr>
        <w:t>na</w:t>
      </w:r>
      <w:r w:rsidR="0009618A" w:rsidRPr="00CF2853">
        <w:rPr>
          <w:rStyle w:val="translation-chunk"/>
          <w:lang w:val="en-US"/>
        </w:rPr>
        <w:t>notechnological</w:t>
      </w:r>
      <w:proofErr w:type="spellEnd"/>
      <w:r w:rsidR="0009618A" w:rsidRPr="00CF2853">
        <w:rPr>
          <w:rStyle w:val="translation-chunk"/>
          <w:lang w:val="en-US"/>
        </w:rPr>
        <w:t xml:space="preserve"> process.</w:t>
      </w:r>
    </w:p>
    <w:p w:rsidR="0066193C" w:rsidRPr="00CF2853" w:rsidRDefault="0024194F" w:rsidP="00944B4A">
      <w:pPr>
        <w:pStyle w:val="NAPNormal"/>
        <w:rPr>
          <w:szCs w:val="18"/>
          <w:lang w:val="en-US"/>
        </w:rPr>
      </w:pPr>
      <w:r w:rsidRPr="00CF2853">
        <w:rPr>
          <w:lang w:val="en-US"/>
        </w:rPr>
        <w:t xml:space="preserve">Recently, the construction of the theoretical models allowing </w:t>
      </w:r>
      <w:proofErr w:type="gramStart"/>
      <w:r w:rsidRPr="00CF2853">
        <w:rPr>
          <w:lang w:val="en-US"/>
        </w:rPr>
        <w:t>to describe</w:t>
      </w:r>
      <w:proofErr w:type="gramEnd"/>
      <w:r w:rsidRPr="00CF2853">
        <w:rPr>
          <w:lang w:val="en-US"/>
        </w:rPr>
        <w:t xml:space="preserve"> the processes of microstructure grinding of metal at SPD acquires significant i</w:t>
      </w:r>
      <w:r w:rsidRPr="00CF2853">
        <w:rPr>
          <w:lang w:val="en-US"/>
        </w:rPr>
        <w:t>m</w:t>
      </w:r>
      <w:r w:rsidRPr="00CF2853">
        <w:rPr>
          <w:lang w:val="en-US"/>
        </w:rPr>
        <w:t>portance. As a result, the special approach within nonequilibrium evolutional thermodynamics</w:t>
      </w:r>
      <w:r w:rsidR="00075A1E" w:rsidRPr="00CF2853">
        <w:rPr>
          <w:lang w:val="en-US"/>
        </w:rPr>
        <w:t xml:space="preserve"> (NET)</w:t>
      </w:r>
      <w:r w:rsidRPr="00CF2853">
        <w:rPr>
          <w:lang w:val="en-US"/>
        </w:rPr>
        <w:t xml:space="preserve"> is developed</w:t>
      </w:r>
      <w:r w:rsidR="003C108C" w:rsidRPr="00CF2853">
        <w:rPr>
          <w:lang w:val="en-US"/>
        </w:rPr>
        <w:t xml:space="preserve"> [</w:t>
      </w:r>
      <w:r w:rsidR="0091795D" w:rsidRPr="00CF2853">
        <w:rPr>
          <w:lang w:val="en-US"/>
        </w:rPr>
        <w:t>7</w:t>
      </w:r>
      <w:r w:rsidR="00A45EAC" w:rsidRPr="00CF2853">
        <w:rPr>
          <w:lang w:val="en-US"/>
        </w:rPr>
        <w:t>-1</w:t>
      </w:r>
      <w:r w:rsidR="0091795D" w:rsidRPr="00CF2853">
        <w:rPr>
          <w:lang w:val="en-US"/>
        </w:rPr>
        <w:t>3</w:t>
      </w:r>
      <w:r w:rsidR="003C108C" w:rsidRPr="00CF2853">
        <w:rPr>
          <w:lang w:val="en-US"/>
        </w:rPr>
        <w:t>]</w:t>
      </w:r>
      <w:r w:rsidRPr="00CF2853">
        <w:rPr>
          <w:lang w:val="en-US"/>
        </w:rPr>
        <w:t>. It helps to establish unambiguously the course of nonequilibrium processes (heating and defect generation) and transformation nature of inte</w:t>
      </w:r>
      <w:r w:rsidRPr="00CF2853">
        <w:rPr>
          <w:lang w:val="en-US"/>
        </w:rPr>
        <w:t>r</w:t>
      </w:r>
      <w:r w:rsidRPr="00CF2853">
        <w:rPr>
          <w:lang w:val="en-US"/>
        </w:rPr>
        <w:t>nal ene</w:t>
      </w:r>
      <w:r w:rsidRPr="00CF2853">
        <w:rPr>
          <w:szCs w:val="18"/>
          <w:lang w:val="en-US"/>
        </w:rPr>
        <w:t xml:space="preserve">rgy during material processing. </w:t>
      </w:r>
      <w:r w:rsidR="00EE5E3A" w:rsidRPr="00CF2853">
        <w:rPr>
          <w:szCs w:val="18"/>
          <w:lang w:val="en-US"/>
        </w:rPr>
        <w:t>Consideration of bounded multidimensional polynomial</w:t>
      </w:r>
      <w:bookmarkStart w:id="5" w:name="OLE_LINK27"/>
      <w:bookmarkStart w:id="6" w:name="OLE_LINK28"/>
      <w:r w:rsidR="00EE5E3A" w:rsidRPr="00CF2853">
        <w:rPr>
          <w:szCs w:val="18"/>
          <w:lang w:val="en-US"/>
        </w:rPr>
        <w:t xml:space="preserve"> relationship for density of internal energy</w:t>
      </w:r>
      <w:bookmarkEnd w:id="5"/>
      <w:bookmarkEnd w:id="6"/>
      <w:r w:rsidR="00EE5E3A" w:rsidRPr="00CF2853">
        <w:rPr>
          <w:szCs w:val="18"/>
          <w:lang w:val="en-US"/>
        </w:rPr>
        <w:t xml:space="preserve"> allows us to reflect</w:t>
      </w:r>
      <w:r w:rsidR="00AB316F" w:rsidRPr="00CF2853">
        <w:rPr>
          <w:szCs w:val="18"/>
          <w:lang w:val="en-US"/>
        </w:rPr>
        <w:t xml:space="preserve"> u</w:t>
      </w:r>
      <w:r w:rsidR="00AB316F" w:rsidRPr="00CF2853">
        <w:rPr>
          <w:szCs w:val="18"/>
          <w:lang w:val="en-US"/>
        </w:rPr>
        <w:t>n</w:t>
      </w:r>
      <w:r w:rsidR="00AB316F" w:rsidRPr="00CF2853">
        <w:rPr>
          <w:szCs w:val="18"/>
          <w:lang w:val="en-US"/>
        </w:rPr>
        <w:t>ambiguously</w:t>
      </w:r>
      <w:r w:rsidR="00461777" w:rsidRPr="00CF2853">
        <w:rPr>
          <w:szCs w:val="18"/>
          <w:lang w:val="en-US"/>
        </w:rPr>
        <w:t xml:space="preserve"> </w:t>
      </w:r>
      <w:r w:rsidR="00EE5E3A" w:rsidRPr="00CF2853">
        <w:rPr>
          <w:szCs w:val="18"/>
          <w:lang w:val="en-US"/>
        </w:rPr>
        <w:t xml:space="preserve">the nature of grains fragmentation and </w:t>
      </w:r>
      <w:r w:rsidR="00EE5E3A" w:rsidRPr="00CF2853">
        <w:rPr>
          <w:szCs w:val="18"/>
          <w:lang w:val="en-US"/>
        </w:rPr>
        <w:lastRenderedPageBreak/>
        <w:t>attendant processes of</w:t>
      </w:r>
      <w:r w:rsidR="00461777" w:rsidRPr="00CF2853">
        <w:rPr>
          <w:szCs w:val="18"/>
          <w:lang w:val="en-US"/>
        </w:rPr>
        <w:t xml:space="preserve"> limiting structures formation</w:t>
      </w:r>
      <w:r w:rsidR="00833C7C" w:rsidRPr="00CF2853">
        <w:rPr>
          <w:szCs w:val="18"/>
          <w:lang w:val="en-US"/>
        </w:rPr>
        <w:t xml:space="preserve"> under the influence of SPD</w:t>
      </w:r>
      <w:r w:rsidR="00EE5E3A" w:rsidRPr="00CF2853">
        <w:rPr>
          <w:szCs w:val="18"/>
          <w:lang w:val="en-US"/>
        </w:rPr>
        <w:t>.</w:t>
      </w:r>
      <w:r w:rsidR="002A1E89" w:rsidRPr="00CF2853">
        <w:rPr>
          <w:szCs w:val="18"/>
          <w:lang w:val="en-US"/>
        </w:rPr>
        <w:t xml:space="preserve"> </w:t>
      </w:r>
    </w:p>
    <w:p w:rsidR="001414E5" w:rsidRPr="00CF2853" w:rsidRDefault="001414E5" w:rsidP="00961743">
      <w:pPr>
        <w:pStyle w:val="NAPNormal"/>
        <w:spacing w:line="238" w:lineRule="auto"/>
        <w:rPr>
          <w:sz w:val="16"/>
          <w:szCs w:val="16"/>
          <w:lang w:val="en-US"/>
        </w:rPr>
      </w:pPr>
    </w:p>
    <w:p w:rsidR="001414E5" w:rsidRPr="00CF2853" w:rsidRDefault="00075A1E" w:rsidP="00075A1E">
      <w:pPr>
        <w:pStyle w:val="NAPSection"/>
        <w:rPr>
          <w:lang w:val="en-US"/>
        </w:rPr>
      </w:pPr>
      <w:r w:rsidRPr="00CF2853">
        <w:rPr>
          <w:lang w:val="en-US"/>
        </w:rPr>
        <w:t>The energy basics of approach</w:t>
      </w:r>
    </w:p>
    <w:p w:rsidR="001414E5" w:rsidRPr="00CF2853" w:rsidRDefault="001414E5" w:rsidP="00961743">
      <w:pPr>
        <w:pStyle w:val="NAPEmptystring"/>
        <w:spacing w:line="238" w:lineRule="auto"/>
        <w:rPr>
          <w:lang w:val="en-US"/>
        </w:rPr>
      </w:pPr>
    </w:p>
    <w:p w:rsidR="009D0E35" w:rsidRPr="00CF2853" w:rsidRDefault="000E1A6D" w:rsidP="00F96429">
      <w:pPr>
        <w:pStyle w:val="NAPNormal"/>
        <w:rPr>
          <w:lang w:val="en-US"/>
        </w:rPr>
      </w:pPr>
      <w:r w:rsidRPr="00CF2853">
        <w:rPr>
          <w:lang w:val="en-US"/>
        </w:rPr>
        <w:t xml:space="preserve">On </w:t>
      </w:r>
      <w:r w:rsidR="006737F0" w:rsidRPr="00CF2853">
        <w:rPr>
          <w:lang w:val="en-US"/>
        </w:rPr>
        <w:t>the basis of the fundamental</w:t>
      </w:r>
      <w:r w:rsidRPr="00CF2853">
        <w:rPr>
          <w:lang w:val="en-US"/>
        </w:rPr>
        <w:t xml:space="preserve"> inequality</w:t>
      </w:r>
      <w:r w:rsidR="00B91206" w:rsidRPr="00CF2853">
        <w:rPr>
          <w:lang w:val="en-US"/>
        </w:rPr>
        <w:t>,</w:t>
      </w:r>
      <w:r w:rsidRPr="00CF2853">
        <w:rPr>
          <w:lang w:val="en-US"/>
        </w:rPr>
        <w:t xml:space="preserve"> that combines the first and second laws of thermodynamics</w:t>
      </w:r>
      <w:r w:rsidR="00B91206" w:rsidRPr="00CF2853">
        <w:rPr>
          <w:lang w:val="en-US"/>
        </w:rPr>
        <w:t>,</w:t>
      </w:r>
      <w:r w:rsidRPr="00CF2853">
        <w:rPr>
          <w:lang w:val="en-US"/>
        </w:rPr>
        <w:t xml:space="preserve"> the basic relation for density of internal energy was obtained previously in works [1</w:t>
      </w:r>
      <w:r w:rsidR="0091795D" w:rsidRPr="00CF2853">
        <w:rPr>
          <w:lang w:val="en-US"/>
        </w:rPr>
        <w:t>2</w:t>
      </w:r>
      <w:r w:rsidR="00A45EAC" w:rsidRPr="00CF2853">
        <w:rPr>
          <w:lang w:val="en-US"/>
        </w:rPr>
        <w:t>-1</w:t>
      </w:r>
      <w:r w:rsidR="002B0006" w:rsidRPr="00CF2853">
        <w:rPr>
          <w:lang w:val="en-US"/>
        </w:rPr>
        <w:t>6</w:t>
      </w:r>
      <w:r w:rsidRPr="00CF2853">
        <w:rPr>
          <w:lang w:val="en-US"/>
        </w:rPr>
        <w:t>]. This relation uniquely determines the course of power conversion during the material processing.</w:t>
      </w:r>
      <w:r w:rsidRPr="00CF2853">
        <w:rPr>
          <w:rStyle w:val="NAPNormal0"/>
          <w:lang w:val="en-US"/>
        </w:rPr>
        <w:t xml:space="preserve"> </w:t>
      </w:r>
      <w:r w:rsidR="001F5B78" w:rsidRPr="00CF2853">
        <w:rPr>
          <w:rStyle w:val="NAPNormal0"/>
          <w:lang w:val="en-US"/>
        </w:rPr>
        <w:t>It</w:t>
      </w:r>
      <w:r w:rsidR="00E53223" w:rsidRPr="00CF2853">
        <w:rPr>
          <w:rStyle w:val="NAPNormal0"/>
          <w:lang w:val="en-US"/>
        </w:rPr>
        <w:t>s</w:t>
      </w:r>
      <w:r w:rsidR="001F5B78" w:rsidRPr="00CF2853">
        <w:rPr>
          <w:rStyle w:val="NAPNormal0"/>
          <w:lang w:val="en-US"/>
        </w:rPr>
        <w:t xml:space="preserve"> e</w:t>
      </w:r>
      <w:r w:rsidR="00EA514E" w:rsidRPr="00CF2853">
        <w:rPr>
          <w:rStyle w:val="NAPNormal0"/>
          <w:lang w:val="en-US"/>
        </w:rPr>
        <w:t>xpan</w:t>
      </w:r>
      <w:r w:rsidR="00F80C84" w:rsidRPr="00CF2853">
        <w:rPr>
          <w:rStyle w:val="NAPNormal0"/>
          <w:lang w:val="en-US"/>
        </w:rPr>
        <w:t>s</w:t>
      </w:r>
      <w:r w:rsidR="00EA514E" w:rsidRPr="00CF2853">
        <w:rPr>
          <w:rStyle w:val="NAPNormal0"/>
          <w:lang w:val="en-US"/>
        </w:rPr>
        <w:t>ion o</w:t>
      </w:r>
      <w:r w:rsidR="001F5B78" w:rsidRPr="00CF2853">
        <w:rPr>
          <w:rStyle w:val="NAPNormal0"/>
          <w:lang w:val="en-US"/>
        </w:rPr>
        <w:t>ver</w:t>
      </w:r>
      <w:r w:rsidR="00EA514E" w:rsidRPr="00CF2853">
        <w:rPr>
          <w:rStyle w:val="NAPNormal0"/>
          <w:lang w:val="en-US"/>
        </w:rPr>
        <w:t xml:space="preserve"> the independent variables allow</w:t>
      </w:r>
      <w:r w:rsidR="00B91206" w:rsidRPr="00CF2853">
        <w:rPr>
          <w:rStyle w:val="NAPNormal0"/>
          <w:lang w:val="en-US"/>
        </w:rPr>
        <w:t>s</w:t>
      </w:r>
      <w:r w:rsidR="00EA514E" w:rsidRPr="00CF2853">
        <w:rPr>
          <w:rStyle w:val="NAPNormal0"/>
          <w:lang w:val="en-US"/>
        </w:rPr>
        <w:t xml:space="preserve"> us to</w:t>
      </w:r>
      <w:r w:rsidR="00F80C84" w:rsidRPr="00CF2853">
        <w:rPr>
          <w:lang w:val="en-US"/>
        </w:rPr>
        <w:t xml:space="preserve"> </w:t>
      </w:r>
      <w:r w:rsidR="001F5B78" w:rsidRPr="00CF2853">
        <w:rPr>
          <w:lang w:val="en-US"/>
        </w:rPr>
        <w:t>us</w:t>
      </w:r>
      <w:r w:rsidR="00F80C84" w:rsidRPr="00CF2853">
        <w:rPr>
          <w:rStyle w:val="NAPNormal0"/>
          <w:lang w:val="en-US"/>
        </w:rPr>
        <w:t>e</w:t>
      </w:r>
      <w:r w:rsidR="00EA514E" w:rsidRPr="00CF2853">
        <w:rPr>
          <w:rStyle w:val="NAPNormal0"/>
          <w:lang w:val="en-US"/>
        </w:rPr>
        <w:t xml:space="preserve"> the concept of </w:t>
      </w:r>
      <w:r w:rsidR="00F80C84" w:rsidRPr="00CF2853">
        <w:rPr>
          <w:rStyle w:val="NAPNormal0"/>
          <w:lang w:val="en-US"/>
        </w:rPr>
        <w:t>the</w:t>
      </w:r>
      <w:r w:rsidR="00EA514E" w:rsidRPr="00CF2853">
        <w:rPr>
          <w:rStyle w:val="NAPNormal0"/>
          <w:lang w:val="en-US"/>
        </w:rPr>
        <w:t xml:space="preserve"> stat</w:t>
      </w:r>
      <w:r w:rsidR="00F80C84" w:rsidRPr="00CF2853">
        <w:rPr>
          <w:rStyle w:val="NAPNormal0"/>
          <w:lang w:val="en-US"/>
        </w:rPr>
        <w:t>e</w:t>
      </w:r>
      <w:r w:rsidR="00EA514E" w:rsidRPr="00CF2853">
        <w:rPr>
          <w:rStyle w:val="NAPNormal0"/>
          <w:lang w:val="en-US"/>
        </w:rPr>
        <w:t xml:space="preserve"> of </w:t>
      </w:r>
      <w:r w:rsidR="00F80C84" w:rsidRPr="00CF2853">
        <w:rPr>
          <w:rStyle w:val="NAPNormal0"/>
          <w:lang w:val="en-US"/>
        </w:rPr>
        <w:t>strongly nonequilibrium</w:t>
      </w:r>
      <w:r w:rsidR="00EA514E" w:rsidRPr="00CF2853">
        <w:rPr>
          <w:rStyle w:val="NAPNormal0"/>
          <w:lang w:val="en-US"/>
        </w:rPr>
        <w:t xml:space="preserve"> system. </w:t>
      </w:r>
    </w:p>
    <w:p w:rsidR="00F96429" w:rsidRPr="00CF2853" w:rsidRDefault="00F80C84" w:rsidP="00B36571">
      <w:pPr>
        <w:pStyle w:val="NAPNormal"/>
        <w:rPr>
          <w:lang w:val="en-US"/>
        </w:rPr>
      </w:pPr>
      <w:bookmarkStart w:id="7" w:name="OLE_LINK12"/>
      <w:bookmarkStart w:id="8" w:name="OLE_LINK13"/>
      <w:r w:rsidRPr="00CF2853">
        <w:rPr>
          <w:lang w:val="en-US"/>
        </w:rPr>
        <w:t>As is well known,</w:t>
      </w:r>
      <w:r w:rsidR="00AB31ED" w:rsidRPr="00CF2853">
        <w:rPr>
          <w:lang w:val="en-US"/>
        </w:rPr>
        <w:t xml:space="preserve"> the processes </w:t>
      </w:r>
      <w:r w:rsidR="00B12FC0" w:rsidRPr="00CF2853">
        <w:rPr>
          <w:lang w:val="en-US"/>
        </w:rPr>
        <w:t>taking place</w:t>
      </w:r>
      <w:r w:rsidR="00AB31ED" w:rsidRPr="00CF2853">
        <w:rPr>
          <w:lang w:val="en-US"/>
        </w:rPr>
        <w:t xml:space="preserve"> during SPD processing are </w:t>
      </w:r>
      <w:r w:rsidR="00B12FC0" w:rsidRPr="00CF2853">
        <w:rPr>
          <w:lang w:val="en-US"/>
        </w:rPr>
        <w:t>quite complex</w:t>
      </w:r>
      <w:r w:rsidR="00E53223" w:rsidRPr="00CF2853">
        <w:rPr>
          <w:lang w:val="en-US"/>
        </w:rPr>
        <w:t xml:space="preserve"> since</w:t>
      </w:r>
      <w:r w:rsidR="00B12FC0" w:rsidRPr="00CF2853">
        <w:rPr>
          <w:lang w:val="en-US"/>
        </w:rPr>
        <w:t xml:space="preserve"> it </w:t>
      </w:r>
      <w:r w:rsidR="00AB31ED" w:rsidRPr="00CF2853">
        <w:rPr>
          <w:lang w:val="en-US"/>
        </w:rPr>
        <w:t>cover all le</w:t>
      </w:r>
      <w:r w:rsidR="00AB31ED" w:rsidRPr="00CF2853">
        <w:rPr>
          <w:lang w:val="en-US"/>
        </w:rPr>
        <w:t>v</w:t>
      </w:r>
      <w:r w:rsidR="00AB31ED" w:rsidRPr="00CF2853">
        <w:rPr>
          <w:lang w:val="en-US"/>
        </w:rPr>
        <w:t>els of structural defects</w:t>
      </w:r>
      <w:bookmarkEnd w:id="7"/>
      <w:bookmarkEnd w:id="8"/>
      <w:r w:rsidR="00AB31ED" w:rsidRPr="00CF2853">
        <w:rPr>
          <w:lang w:val="en-US"/>
        </w:rPr>
        <w:t>.</w:t>
      </w:r>
      <w:r w:rsidRPr="00CF2853">
        <w:rPr>
          <w:lang w:val="en-US"/>
        </w:rPr>
        <w:t xml:space="preserve"> </w:t>
      </w:r>
      <w:bookmarkStart w:id="9" w:name="OLE_LINK18"/>
      <w:r w:rsidR="00F1275F" w:rsidRPr="00CF2853">
        <w:rPr>
          <w:lang w:val="en-US"/>
        </w:rPr>
        <w:t>It is obvious that grain boun</w:t>
      </w:r>
      <w:r w:rsidR="00F1275F" w:rsidRPr="00CF2853">
        <w:rPr>
          <w:lang w:val="en-US"/>
        </w:rPr>
        <w:t>d</w:t>
      </w:r>
      <w:r w:rsidR="00F1275F" w:rsidRPr="00CF2853">
        <w:rPr>
          <w:lang w:val="en-US"/>
        </w:rPr>
        <w:t>ary and dislocation are</w:t>
      </w:r>
      <w:r w:rsidR="00776FA6" w:rsidRPr="00CF2853">
        <w:rPr>
          <w:lang w:val="en-US"/>
        </w:rPr>
        <w:t xml:space="preserve"> the most important types of </w:t>
      </w:r>
      <w:r w:rsidR="00E53223" w:rsidRPr="00CF2853">
        <w:rPr>
          <w:lang w:val="en-US"/>
        </w:rPr>
        <w:t xml:space="preserve">defects, because their evolution </w:t>
      </w:r>
      <w:r w:rsidR="00776FA6" w:rsidRPr="00CF2853">
        <w:rPr>
          <w:lang w:val="en-US"/>
        </w:rPr>
        <w:t>directly determine</w:t>
      </w:r>
      <w:r w:rsidR="00E53223" w:rsidRPr="00CF2853">
        <w:rPr>
          <w:lang w:val="en-US"/>
        </w:rPr>
        <w:t>s</w:t>
      </w:r>
      <w:r w:rsidR="00776FA6" w:rsidRPr="00CF2853">
        <w:rPr>
          <w:lang w:val="en-US"/>
        </w:rPr>
        <w:t xml:space="preserve"> the </w:t>
      </w:r>
      <w:r w:rsidR="0017158F" w:rsidRPr="00CF2853">
        <w:rPr>
          <w:lang w:val="en-US"/>
        </w:rPr>
        <w:t xml:space="preserve">fragmentation </w:t>
      </w:r>
      <w:r w:rsidR="00776FA6" w:rsidRPr="00CF2853">
        <w:rPr>
          <w:lang w:val="en-US"/>
        </w:rPr>
        <w:t>degree of</w:t>
      </w:r>
      <w:r w:rsidR="00F1275F" w:rsidRPr="00CF2853">
        <w:rPr>
          <w:lang w:val="en-US"/>
        </w:rPr>
        <w:t xml:space="preserve"> </w:t>
      </w:r>
      <w:bookmarkStart w:id="10" w:name="OLE_LINK14"/>
      <w:bookmarkStart w:id="11" w:name="OLE_LINK15"/>
      <w:r w:rsidR="00E53223" w:rsidRPr="00CF2853">
        <w:rPr>
          <w:lang w:val="en-US"/>
        </w:rPr>
        <w:t>solid</w:t>
      </w:r>
      <w:r w:rsidR="0017158F" w:rsidRPr="00CF2853">
        <w:rPr>
          <w:lang w:val="en-US"/>
        </w:rPr>
        <w:t>s.</w:t>
      </w:r>
      <w:bookmarkEnd w:id="9"/>
      <w:r w:rsidR="0017158F" w:rsidRPr="00CF2853">
        <w:rPr>
          <w:lang w:val="en-US"/>
        </w:rPr>
        <w:t xml:space="preserve"> </w:t>
      </w:r>
      <w:bookmarkStart w:id="12" w:name="OLE_LINK22"/>
      <w:bookmarkEnd w:id="10"/>
      <w:bookmarkEnd w:id="11"/>
      <w:r w:rsidR="0017158F" w:rsidRPr="00CF2853">
        <w:rPr>
          <w:lang w:val="en-US"/>
        </w:rPr>
        <w:t>Therefore, let’s restrict</w:t>
      </w:r>
      <w:r w:rsidR="00D27FDB" w:rsidRPr="00CF2853">
        <w:rPr>
          <w:lang w:val="en-US"/>
        </w:rPr>
        <w:t xml:space="preserve"> </w:t>
      </w:r>
      <w:r w:rsidR="0017158F" w:rsidRPr="00CF2853">
        <w:rPr>
          <w:lang w:val="en-US"/>
        </w:rPr>
        <w:t>con</w:t>
      </w:r>
      <w:r w:rsidR="00D27FDB" w:rsidRPr="00CF2853">
        <w:rPr>
          <w:lang w:val="en-US"/>
        </w:rPr>
        <w:t>s</w:t>
      </w:r>
      <w:r w:rsidR="0017158F" w:rsidRPr="00CF2853">
        <w:rPr>
          <w:lang w:val="en-US"/>
        </w:rPr>
        <w:t>ideration</w:t>
      </w:r>
      <w:r w:rsidR="00D27FDB" w:rsidRPr="00CF2853">
        <w:rPr>
          <w:lang w:val="en-US"/>
        </w:rPr>
        <w:t xml:space="preserve"> to</w:t>
      </w:r>
      <w:r w:rsidR="0017158F" w:rsidRPr="00CF2853">
        <w:rPr>
          <w:lang w:val="en-US"/>
        </w:rPr>
        <w:t xml:space="preserve"> two-defect model for </w:t>
      </w:r>
      <w:bookmarkStart w:id="13" w:name="OLE_LINK23"/>
      <w:bookmarkStart w:id="14" w:name="OLE_LINK24"/>
      <w:r w:rsidR="00D27FDB" w:rsidRPr="00CF2853">
        <w:rPr>
          <w:lang w:val="en-US"/>
        </w:rPr>
        <w:t>model</w:t>
      </w:r>
      <w:r w:rsidR="008D37EA" w:rsidRPr="00CF2853">
        <w:rPr>
          <w:lang w:val="en-US"/>
        </w:rPr>
        <w:t>ing</w:t>
      </w:r>
      <w:bookmarkEnd w:id="13"/>
      <w:bookmarkEnd w:id="14"/>
      <w:r w:rsidR="008D37EA" w:rsidRPr="00CF2853">
        <w:rPr>
          <w:lang w:val="en-US"/>
        </w:rPr>
        <w:t xml:space="preserve"> the pr</w:t>
      </w:r>
      <w:r w:rsidR="008D37EA" w:rsidRPr="00CF2853">
        <w:rPr>
          <w:lang w:val="en-US"/>
        </w:rPr>
        <w:t>o</w:t>
      </w:r>
      <w:r w:rsidR="008D37EA" w:rsidRPr="00CF2853">
        <w:rPr>
          <w:lang w:val="en-US"/>
        </w:rPr>
        <w:t>cesses of defect formation under SPD</w:t>
      </w:r>
      <w:bookmarkEnd w:id="12"/>
      <w:r w:rsidR="009D0E35" w:rsidRPr="00CF2853">
        <w:rPr>
          <w:lang w:val="en-US"/>
        </w:rPr>
        <w:t>.</w:t>
      </w:r>
      <w:r w:rsidR="00B36571" w:rsidRPr="00CF2853">
        <w:rPr>
          <w:lang w:val="en-US"/>
        </w:rPr>
        <w:t xml:space="preserve"> </w:t>
      </w:r>
    </w:p>
    <w:p w:rsidR="009D0E35" w:rsidRPr="00CF2853" w:rsidRDefault="00C209F7" w:rsidP="009D0E35">
      <w:pPr>
        <w:pStyle w:val="NAPNormal"/>
        <w:rPr>
          <w:lang w:val="en-US"/>
        </w:rPr>
      </w:pPr>
      <w:bookmarkStart w:id="15" w:name="OLE_LINK29"/>
      <w:bookmarkStart w:id="16" w:name="OLE_LINK30"/>
      <w:bookmarkStart w:id="17" w:name="OLE_LINK25"/>
      <w:bookmarkStart w:id="18" w:name="OLE_LINK26"/>
      <w:r w:rsidRPr="00CF2853">
        <w:rPr>
          <w:lang w:val="en-US"/>
        </w:rPr>
        <w:t xml:space="preserve">In this case, bounded polynomial relationship for density of internal energy </w:t>
      </w:r>
      <w:r w:rsidR="00AA1FFF" w:rsidRPr="00CF2853">
        <w:rPr>
          <w:lang w:val="en-US"/>
        </w:rPr>
        <w:t>is given by</w:t>
      </w:r>
      <w:bookmarkEnd w:id="15"/>
      <w:bookmarkEnd w:id="16"/>
      <w:r w:rsidRPr="00CF2853">
        <w:rPr>
          <w:lang w:val="en-US"/>
        </w:rPr>
        <w:t xml:space="preserve"> </w:t>
      </w:r>
      <w:bookmarkEnd w:id="17"/>
      <w:bookmarkEnd w:id="18"/>
      <w:r w:rsidRPr="00CF2853">
        <w:rPr>
          <w:lang w:val="en-US"/>
        </w:rPr>
        <w:t>[1</w:t>
      </w:r>
      <w:r w:rsidR="0091795D" w:rsidRPr="00CF2853">
        <w:rPr>
          <w:lang w:val="en-US"/>
        </w:rPr>
        <w:t>2</w:t>
      </w:r>
      <w:r w:rsidRPr="00CF2853">
        <w:rPr>
          <w:lang w:val="en-US"/>
        </w:rPr>
        <w:t>-</w:t>
      </w:r>
      <w:r w:rsidR="00A45EAC" w:rsidRPr="00CF2853">
        <w:rPr>
          <w:lang w:val="en-US"/>
        </w:rPr>
        <w:t>1</w:t>
      </w:r>
      <w:r w:rsidR="002B0006" w:rsidRPr="00CF2853">
        <w:rPr>
          <w:lang w:val="en-US"/>
        </w:rPr>
        <w:t>7</w:t>
      </w:r>
      <w:r w:rsidRPr="00CF2853">
        <w:rPr>
          <w:lang w:val="en-US"/>
        </w:rPr>
        <w:t>]</w:t>
      </w:r>
      <w:r w:rsidR="009D0E35" w:rsidRPr="00CF2853">
        <w:rPr>
          <w:lang w:val="en-US"/>
        </w:rPr>
        <w:t>:</w:t>
      </w:r>
    </w:p>
    <w:p w:rsidR="00477D5B" w:rsidRPr="00CF2853" w:rsidRDefault="00477D5B" w:rsidP="00477D5B">
      <w:pPr>
        <w:pStyle w:val="NAPEmptystring"/>
        <w:rPr>
          <w:lang w:val="en-US"/>
        </w:rPr>
      </w:pPr>
    </w:p>
    <w:p w:rsidR="00856B0C" w:rsidRPr="00CF2853" w:rsidRDefault="00FF22BC" w:rsidP="00856B0C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="004110F2" w:rsidRPr="00CF2853">
        <w:rPr>
          <w:position w:val="-22"/>
          <w:lang w:val="en-US"/>
        </w:rPr>
        <w:object w:dxaOrig="3080" w:dyaOrig="520">
          <v:shape id="_x0000_i1026" type="#_x0000_t75" style="width:154.35pt;height:25.4pt" o:ole="">
            <v:imagedata r:id="rId17" o:title=""/>
          </v:shape>
          <o:OLEObject Type="Embed" ProgID="Equation.DSMT4" ShapeID="_x0000_i1026" DrawAspect="Content" ObjectID="_1636196574" r:id="rId18"/>
        </w:object>
      </w:r>
      <w:r w:rsidR="00856B0C" w:rsidRPr="00CF2853">
        <w:rPr>
          <w:lang w:val="en-US"/>
        </w:rPr>
        <w:tab/>
      </w:r>
    </w:p>
    <w:p w:rsidR="009D0E35" w:rsidRPr="00CF2853" w:rsidRDefault="00856B0C" w:rsidP="00856B0C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20"/>
          <w:lang w:val="en-US"/>
        </w:rPr>
        <w:object w:dxaOrig="2560" w:dyaOrig="499">
          <v:shape id="_x0000_i1027" type="#_x0000_t75" style="width:126.6pt;height:25.4pt" o:ole="">
            <v:imagedata r:id="rId19" o:title=""/>
          </v:shape>
          <o:OLEObject Type="Embed" ProgID="Equation.DSMT4" ShapeID="_x0000_i1027" DrawAspect="Content" ObjectID="_1636196575" r:id="rId20"/>
        </w:object>
      </w:r>
      <w:r w:rsidRPr="00CF2853">
        <w:rPr>
          <w:lang w:val="en-US"/>
        </w:rPr>
        <w:t>,</w:t>
      </w:r>
      <w:r w:rsidR="00FF22BC" w:rsidRPr="00CF2853">
        <w:rPr>
          <w:lang w:val="en-US"/>
        </w:rPr>
        <w:tab/>
        <w:t>(1)</w:t>
      </w:r>
    </w:p>
    <w:p w:rsidR="00477D5B" w:rsidRPr="00CF2853" w:rsidRDefault="00477D5B" w:rsidP="00477D5B">
      <w:pPr>
        <w:pStyle w:val="NAPEmptystring"/>
        <w:rPr>
          <w:lang w:val="en-US"/>
        </w:rPr>
      </w:pPr>
    </w:p>
    <w:p w:rsidR="009D0E35" w:rsidRPr="00CF2853" w:rsidRDefault="00B368C2" w:rsidP="00451AC2">
      <w:pPr>
        <w:pStyle w:val="NAPNormal"/>
        <w:ind w:firstLine="0"/>
        <w:rPr>
          <w:lang w:val="en-US"/>
        </w:rPr>
      </w:pPr>
      <w:bookmarkStart w:id="19" w:name="OLE_LINK32"/>
      <w:bookmarkStart w:id="20" w:name="OLE_LINK33"/>
      <w:proofErr w:type="gramStart"/>
      <w:r w:rsidRPr="00CF2853">
        <w:rPr>
          <w:lang w:val="en-US"/>
        </w:rPr>
        <w:t>where</w:t>
      </w:r>
      <w:r w:rsidR="009D0E35" w:rsidRPr="00CF2853">
        <w:rPr>
          <w:lang w:val="en-US"/>
        </w:rPr>
        <w:t xml:space="preserve"> </w:t>
      </w:r>
      <w:proofErr w:type="gramEnd"/>
      <w:r w:rsidR="00451AC2" w:rsidRPr="00CF2853">
        <w:rPr>
          <w:position w:val="-10"/>
          <w:lang w:val="en-US"/>
        </w:rPr>
        <w:object w:dxaOrig="240" w:dyaOrig="300">
          <v:shape id="_x0000_i1028" type="#_x0000_t75" style="width:12.7pt;height:15.55pt" o:ole="">
            <v:imagedata r:id="rId21" o:title=""/>
          </v:shape>
          <o:OLEObject Type="Embed" ProgID="Equation.DSMT4" ShapeID="_x0000_i1028" DrawAspect="Content" ObjectID="_1636196576" r:id="rId22"/>
        </w:object>
      </w:r>
      <w:r w:rsidR="009D0E35" w:rsidRPr="00CF2853">
        <w:rPr>
          <w:lang w:val="en-US"/>
        </w:rPr>
        <w:t xml:space="preserve">, </w:t>
      </w:r>
      <w:r w:rsidR="00451AC2" w:rsidRPr="00CF2853">
        <w:rPr>
          <w:position w:val="-10"/>
          <w:lang w:val="en-US"/>
        </w:rPr>
        <w:object w:dxaOrig="360" w:dyaOrig="300">
          <v:shape id="_x0000_i1029" type="#_x0000_t75" style="width:18.8pt;height:15.55pt" o:ole="">
            <v:imagedata r:id="rId23" o:title=""/>
          </v:shape>
          <o:OLEObject Type="Embed" ProgID="Equation.DSMT4" ShapeID="_x0000_i1029" DrawAspect="Content" ObjectID="_1636196577" r:id="rId24"/>
        </w:object>
      </w:r>
      <w:r w:rsidR="009D0E35" w:rsidRPr="00CF2853">
        <w:rPr>
          <w:lang w:val="en-US"/>
        </w:rPr>
        <w:t xml:space="preserve">, </w:t>
      </w:r>
      <w:r w:rsidR="00451AC2" w:rsidRPr="00CF2853">
        <w:rPr>
          <w:position w:val="-12"/>
          <w:lang w:val="en-US"/>
        </w:rPr>
        <w:object w:dxaOrig="360" w:dyaOrig="320">
          <v:shape id="_x0000_i1030" type="#_x0000_t75" style="width:18.8pt;height:15.55pt" o:ole="">
            <v:imagedata r:id="rId25" o:title=""/>
          </v:shape>
          <o:OLEObject Type="Embed" ProgID="Equation.DSMT4" ShapeID="_x0000_i1030" DrawAspect="Content" ObjectID="_1636196578" r:id="rId26"/>
        </w:object>
      </w:r>
      <w:r w:rsidR="00C532A1" w:rsidRPr="00CF2853">
        <w:rPr>
          <w:lang w:val="en-US"/>
        </w:rPr>
        <w:t xml:space="preserve">are some </w:t>
      </w:r>
      <w:bookmarkStart w:id="21" w:name="OLE_LINK31"/>
      <w:r w:rsidR="00C532A1" w:rsidRPr="00CF2853">
        <w:rPr>
          <w:lang w:val="en-US"/>
        </w:rPr>
        <w:t>coefficients</w:t>
      </w:r>
      <w:bookmarkEnd w:id="21"/>
      <w:r w:rsidR="00C532A1" w:rsidRPr="00CF2853">
        <w:rPr>
          <w:lang w:val="en-US"/>
        </w:rPr>
        <w:t xml:space="preserve"> depending on</w:t>
      </w:r>
      <w:r w:rsidR="009D0E35" w:rsidRPr="00CF2853">
        <w:rPr>
          <w:lang w:val="en-US"/>
        </w:rPr>
        <w:t xml:space="preserve"> </w:t>
      </w:r>
      <w:r w:rsidR="001C42EC" w:rsidRPr="00CF2853">
        <w:rPr>
          <w:lang w:val="en-US"/>
        </w:rPr>
        <w:t xml:space="preserve">the control parameter </w:t>
      </w:r>
      <w:r w:rsidR="00BC175D" w:rsidRPr="00CF2853">
        <w:rPr>
          <w:position w:val="-12"/>
          <w:lang w:val="en-US"/>
        </w:rPr>
        <w:object w:dxaOrig="240" w:dyaOrig="340">
          <v:shape id="_x0000_i1031" type="#_x0000_t75" style="width:12.7pt;height:17.4pt" o:ole="">
            <v:imagedata r:id="rId27" o:title=""/>
          </v:shape>
          <o:OLEObject Type="Embed" ProgID="Equation.DSMT4" ShapeID="_x0000_i1031" DrawAspect="Content" ObjectID="_1636196579" r:id="rId28"/>
        </w:object>
      </w:r>
      <w:r w:rsidR="009B67D8" w:rsidRPr="00CF2853">
        <w:rPr>
          <w:lang w:val="en-US"/>
        </w:rPr>
        <w:t xml:space="preserve"> </w:t>
      </w:r>
      <w:r w:rsidR="009D0E35" w:rsidRPr="00CF2853">
        <w:rPr>
          <w:lang w:val="en-US"/>
        </w:rPr>
        <w:t>(</w:t>
      </w:r>
      <w:r w:rsidR="001C42EC" w:rsidRPr="00CF2853">
        <w:rPr>
          <w:lang w:val="en-US"/>
        </w:rPr>
        <w:t>elastic strain</w:t>
      </w:r>
      <w:r w:rsidR="009D0E35" w:rsidRPr="00CF2853">
        <w:rPr>
          <w:lang w:val="en-US"/>
        </w:rPr>
        <w:t>)</w:t>
      </w:r>
      <w:r w:rsidR="001C42EC" w:rsidRPr="00CF2853">
        <w:rPr>
          <w:lang w:val="en-US"/>
        </w:rPr>
        <w:t>. These c</w:t>
      </w:r>
      <w:r w:rsidR="001C42EC" w:rsidRPr="00CF2853">
        <w:rPr>
          <w:lang w:val="en-US"/>
        </w:rPr>
        <w:t>o</w:t>
      </w:r>
      <w:r w:rsidR="001C42EC" w:rsidRPr="00CF2853">
        <w:rPr>
          <w:lang w:val="en-US"/>
        </w:rPr>
        <w:t>efficients are defined by</w:t>
      </w:r>
      <w:r w:rsidR="009D0E35" w:rsidRPr="00CF2853">
        <w:rPr>
          <w:lang w:val="en-US"/>
        </w:rPr>
        <w:t xml:space="preserve"> </w:t>
      </w:r>
      <w:r w:rsidR="001C42EC" w:rsidRPr="00CF2853">
        <w:rPr>
          <w:lang w:val="en-US"/>
        </w:rPr>
        <w:t>following relationships</w:t>
      </w:r>
      <w:r w:rsidR="009D0E35" w:rsidRPr="00CF2853">
        <w:rPr>
          <w:lang w:val="en-US"/>
        </w:rPr>
        <w:t>:</w:t>
      </w:r>
    </w:p>
    <w:bookmarkEnd w:id="19"/>
    <w:bookmarkEnd w:id="20"/>
    <w:p w:rsidR="00477D5B" w:rsidRPr="00CF2853" w:rsidRDefault="00477D5B" w:rsidP="00477D5B">
      <w:pPr>
        <w:pStyle w:val="NAPEmptystring"/>
        <w:rPr>
          <w:lang w:val="en-US"/>
        </w:rPr>
      </w:pPr>
    </w:p>
    <w:p w:rsidR="00A8750D" w:rsidRPr="00CF2853" w:rsidRDefault="00FF22BC" w:rsidP="00477D5B">
      <w:pPr>
        <w:pStyle w:val="NAPEquation"/>
        <w:rPr>
          <w:rFonts w:eastAsia="Times New Roman+FPEF"/>
          <w:lang w:val="en-US"/>
        </w:rPr>
      </w:pPr>
      <w:r w:rsidRPr="00CF2853">
        <w:rPr>
          <w:rFonts w:eastAsia="Times New Roman+FPEF"/>
          <w:lang w:val="en-US"/>
        </w:rPr>
        <w:lastRenderedPageBreak/>
        <w:tab/>
      </w:r>
      <w:r w:rsidR="00812B4E" w:rsidRPr="00CF2853">
        <w:rPr>
          <w:rFonts w:eastAsia="Times New Roman+FPEF"/>
          <w:position w:val="-20"/>
          <w:lang w:val="en-US"/>
        </w:rPr>
        <w:object w:dxaOrig="1740" w:dyaOrig="499">
          <v:shape id="_x0000_i1032" type="#_x0000_t75" style="width:88pt;height:25.4pt" o:ole="">
            <v:imagedata r:id="rId29" o:title=""/>
          </v:shape>
          <o:OLEObject Type="Embed" ProgID="Equation.DSMT4" ShapeID="_x0000_i1032" DrawAspect="Content" ObjectID="_1636196580" r:id="rId30"/>
        </w:object>
      </w:r>
      <w:r w:rsidR="00A8750D" w:rsidRPr="00CF2853">
        <w:rPr>
          <w:rFonts w:eastAsia="Times New Roman+FPEF"/>
          <w:lang w:val="en-US"/>
        </w:rPr>
        <w:t>,</w:t>
      </w:r>
      <w:r w:rsidR="00A8750D" w:rsidRPr="00CF2853">
        <w:rPr>
          <w:lang w:val="en-US"/>
        </w:rPr>
        <w:tab/>
        <w:t>(</w:t>
      </w:r>
      <w:r w:rsidRPr="00CF2853">
        <w:rPr>
          <w:lang w:val="en-US"/>
        </w:rPr>
        <w:t>2</w:t>
      </w:r>
      <w:r w:rsidR="00A8750D" w:rsidRPr="00CF2853">
        <w:rPr>
          <w:lang w:val="en-US"/>
        </w:rPr>
        <w:t>)</w:t>
      </w:r>
    </w:p>
    <w:p w:rsidR="00856B0C" w:rsidRPr="00CF2853" w:rsidRDefault="00A8750D" w:rsidP="00856B0C">
      <w:pPr>
        <w:pStyle w:val="NAPEquation"/>
        <w:ind w:firstLine="0"/>
        <w:jc w:val="left"/>
        <w:rPr>
          <w:lang w:val="en-US"/>
        </w:rPr>
      </w:pPr>
      <w:r w:rsidRPr="00CF2853">
        <w:rPr>
          <w:lang w:val="en-US"/>
        </w:rPr>
        <w:tab/>
      </w:r>
      <w:r w:rsidR="00812B4E" w:rsidRPr="00CF2853">
        <w:rPr>
          <w:rFonts w:eastAsia="Times New Roman+FPEF"/>
          <w:position w:val="-22"/>
          <w:lang w:val="en-US"/>
        </w:rPr>
        <w:object w:dxaOrig="3300" w:dyaOrig="540">
          <v:shape id="_x0000_i1033" type="#_x0000_t75" style="width:165.65pt;height:28.7pt" o:ole="">
            <v:imagedata r:id="rId31" o:title=""/>
          </v:shape>
          <o:OLEObject Type="Embed" ProgID="Equation.DSMT4" ShapeID="_x0000_i1033" DrawAspect="Content" ObjectID="_1636196581" r:id="rId32"/>
        </w:object>
      </w:r>
      <w:r w:rsidR="00856B0C" w:rsidRPr="00CF2853">
        <w:rPr>
          <w:rFonts w:eastAsia="Times New Roman+FPEF"/>
          <w:lang w:val="en-US"/>
        </w:rPr>
        <w:t>,</w:t>
      </w:r>
      <w:r w:rsidRPr="00CF2853">
        <w:rPr>
          <w:lang w:val="en-US"/>
        </w:rPr>
        <w:tab/>
        <w:t>(</w:t>
      </w:r>
      <w:r w:rsidR="00FF22BC" w:rsidRPr="00CF2853">
        <w:rPr>
          <w:lang w:val="en-US"/>
        </w:rPr>
        <w:t>3</w:t>
      </w:r>
      <w:r w:rsidR="00856B0C" w:rsidRPr="00CF2853">
        <w:rPr>
          <w:lang w:val="en-US"/>
        </w:rPr>
        <w:t>)</w:t>
      </w:r>
    </w:p>
    <w:p w:rsidR="00856B0C" w:rsidRPr="00CF2853" w:rsidRDefault="00856B0C" w:rsidP="00856B0C">
      <w:pPr>
        <w:pStyle w:val="NAPEquation"/>
        <w:ind w:firstLine="0"/>
        <w:jc w:val="left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10"/>
          <w:lang w:val="en-US"/>
        </w:rPr>
        <w:object w:dxaOrig="1440" w:dyaOrig="320">
          <v:shape id="_x0000_i1034" type="#_x0000_t75" style="width:1in;height:15.55pt" o:ole="">
            <v:imagedata r:id="rId33" o:title=""/>
          </v:shape>
          <o:OLEObject Type="Embed" ProgID="Equation.DSMT4" ShapeID="_x0000_i1034" DrawAspect="Content" ObjectID="_1636196582" r:id="rId34"/>
        </w:object>
      </w:r>
      <w:r w:rsidRPr="00CF2853">
        <w:rPr>
          <w:lang w:val="en-US"/>
        </w:rPr>
        <w:t>,</w:t>
      </w:r>
      <w:r w:rsidRPr="00CF2853">
        <w:rPr>
          <w:lang w:val="en-US"/>
        </w:rPr>
        <w:tab/>
        <w:t>(4)</w:t>
      </w:r>
    </w:p>
    <w:p w:rsidR="00477D5B" w:rsidRPr="00CF2853" w:rsidRDefault="00477D5B" w:rsidP="00477D5B">
      <w:pPr>
        <w:pStyle w:val="NAPEmptystring"/>
        <w:rPr>
          <w:lang w:val="en-US"/>
        </w:rPr>
      </w:pPr>
    </w:p>
    <w:p w:rsidR="009D0E35" w:rsidRPr="00CF2853" w:rsidRDefault="008A3E0D" w:rsidP="00A8750D">
      <w:pPr>
        <w:pStyle w:val="NAPNormal"/>
        <w:ind w:firstLine="0"/>
        <w:rPr>
          <w:lang w:val="en-US"/>
        </w:rPr>
      </w:pPr>
      <w:r w:rsidRPr="00CF2853">
        <w:rPr>
          <w:lang w:val="en-US"/>
        </w:rPr>
        <w:t>where</w:t>
      </w:r>
      <w:r w:rsidR="00812B4E" w:rsidRPr="00CF2853">
        <w:rPr>
          <w:lang w:val="en-US"/>
        </w:rPr>
        <w:t xml:space="preserve"> </w:t>
      </w:r>
      <w:r w:rsidR="00812B4E" w:rsidRPr="00CF2853">
        <w:rPr>
          <w:position w:val="-8"/>
          <w:lang w:val="en-US"/>
        </w:rPr>
        <w:object w:dxaOrig="960" w:dyaOrig="260">
          <v:shape id="_x0000_i1035" type="#_x0000_t75" style="width:48pt;height:12.7pt" o:ole="">
            <v:imagedata r:id="rId35" o:title=""/>
          </v:shape>
          <o:OLEObject Type="Embed" ProgID="Equation.DSMT4" ShapeID="_x0000_i1035" DrawAspect="Content" ObjectID="_1636196583" r:id="rId36"/>
        </w:object>
      </w:r>
      <w:r w:rsidR="00812B4E" w:rsidRPr="00CF2853">
        <w:rPr>
          <w:lang w:val="en-US"/>
        </w:rPr>
        <w:t xml:space="preserve"> </w:t>
      </w:r>
      <w:r w:rsidR="006507A4" w:rsidRPr="00CF2853">
        <w:rPr>
          <w:lang w:val="en-US"/>
        </w:rPr>
        <w:t>is a</w:t>
      </w:r>
      <w:r w:rsidR="00B86F2B" w:rsidRPr="00CF2853">
        <w:rPr>
          <w:lang w:val="en-US"/>
        </w:rPr>
        <w:t xml:space="preserve"> modulus of</w:t>
      </w:r>
      <w:r w:rsidR="00A131C9" w:rsidRPr="00CF2853">
        <w:rPr>
          <w:lang w:val="en-US"/>
        </w:rPr>
        <w:t xml:space="preserve"> one-</w:t>
      </w:r>
      <w:r w:rsidR="005A5DB9" w:rsidRPr="00CF2853">
        <w:rPr>
          <w:lang w:val="en-US"/>
        </w:rPr>
        <w:t xml:space="preserve">sided </w:t>
      </w:r>
      <w:r w:rsidR="00B86F2B" w:rsidRPr="00CF2853">
        <w:rPr>
          <w:lang w:val="en-US"/>
        </w:rPr>
        <w:t>compre</w:t>
      </w:r>
      <w:r w:rsidR="00B86F2B" w:rsidRPr="00CF2853">
        <w:rPr>
          <w:lang w:val="en-US"/>
        </w:rPr>
        <w:t>s</w:t>
      </w:r>
      <w:r w:rsidR="00B86F2B" w:rsidRPr="00CF2853">
        <w:rPr>
          <w:lang w:val="en-US"/>
        </w:rPr>
        <w:t>sion</w:t>
      </w:r>
      <w:r w:rsidR="00A131C9" w:rsidRPr="00CF2853">
        <w:rPr>
          <w:lang w:val="en-US"/>
        </w:rPr>
        <w:t>;</w:t>
      </w:r>
      <w:r w:rsidR="00B86F2B" w:rsidRPr="00CF2853">
        <w:rPr>
          <w:lang w:val="en-US"/>
        </w:rPr>
        <w:t xml:space="preserve"> </w:t>
      </w:r>
      <w:r w:rsidR="00CA0B57" w:rsidRPr="00CF2853">
        <w:rPr>
          <w:position w:val="-6"/>
          <w:lang w:val="en-US"/>
        </w:rPr>
        <w:object w:dxaOrig="180" w:dyaOrig="240">
          <v:shape id="_x0000_i1036" type="#_x0000_t75" style="width:8.95pt;height:12.7pt" o:ole="">
            <v:imagedata r:id="rId37" o:title=""/>
          </v:shape>
          <o:OLEObject Type="Embed" ProgID="Equation.DSMT4" ShapeID="_x0000_i1036" DrawAspect="Content" ObjectID="_1636196584" r:id="rId38"/>
        </w:object>
      </w:r>
      <w:r w:rsidR="009D0E35" w:rsidRPr="00CF2853">
        <w:rPr>
          <w:lang w:val="en-US"/>
        </w:rPr>
        <w:t xml:space="preserve">, </w:t>
      </w:r>
      <w:r w:rsidR="00CA0B57" w:rsidRPr="00CF2853">
        <w:rPr>
          <w:position w:val="-8"/>
          <w:lang w:val="en-US"/>
        </w:rPr>
        <w:object w:dxaOrig="200" w:dyaOrig="220">
          <v:shape id="_x0000_i1037" type="#_x0000_t75" style="width:11.3pt;height:11.3pt" o:ole="">
            <v:imagedata r:id="rId39" o:title=""/>
          </v:shape>
          <o:OLEObject Type="Embed" ProgID="Equation.DSMT4" ShapeID="_x0000_i1037" DrawAspect="Content" ObjectID="_1636196585" r:id="rId40"/>
        </w:object>
      </w:r>
      <w:r w:rsidR="00CA0B57" w:rsidRPr="00CF2853">
        <w:rPr>
          <w:lang w:val="en-US"/>
        </w:rPr>
        <w:t xml:space="preserve"> </w:t>
      </w:r>
      <w:r w:rsidR="006507A4" w:rsidRPr="00CF2853">
        <w:rPr>
          <w:lang w:val="en-US"/>
        </w:rPr>
        <w:t>are the</w:t>
      </w:r>
      <w:r w:rsidR="009D0E35" w:rsidRPr="00CF2853">
        <w:rPr>
          <w:lang w:val="en-US"/>
        </w:rPr>
        <w:t xml:space="preserve"> </w:t>
      </w:r>
      <w:proofErr w:type="spellStart"/>
      <w:r w:rsidR="00A131C9" w:rsidRPr="00CF2853">
        <w:rPr>
          <w:lang w:val="en-US"/>
        </w:rPr>
        <w:t>Lamé</w:t>
      </w:r>
      <w:proofErr w:type="spellEnd"/>
      <w:r w:rsidR="00A131C9" w:rsidRPr="00CF2853">
        <w:rPr>
          <w:lang w:val="en-US"/>
        </w:rPr>
        <w:t xml:space="preserve"> coefficients</w:t>
      </w:r>
      <w:r w:rsidR="009D0E35" w:rsidRPr="00CF2853">
        <w:rPr>
          <w:lang w:val="en-US"/>
        </w:rPr>
        <w:t>;</w:t>
      </w:r>
      <w:r w:rsidR="00A131C9" w:rsidRPr="00CF2853">
        <w:rPr>
          <w:lang w:val="en-US"/>
        </w:rPr>
        <w:t xml:space="preserve"> </w:t>
      </w:r>
      <w:r w:rsidR="00A131C9" w:rsidRPr="00CF2853">
        <w:rPr>
          <w:position w:val="-10"/>
          <w:lang w:val="en-US"/>
        </w:rPr>
        <w:object w:dxaOrig="240" w:dyaOrig="320">
          <v:shape id="_x0000_i1038" type="#_x0000_t75" style="width:12.7pt;height:15.55pt" o:ole="">
            <v:imagedata r:id="rId41" o:title=""/>
          </v:shape>
          <o:OLEObject Type="Embed" ProgID="Equation.DSMT4" ShapeID="_x0000_i1038" DrawAspect="Content" ObjectID="_1636196586" r:id="rId42"/>
        </w:object>
      </w:r>
      <w:r w:rsidR="00A131C9" w:rsidRPr="00CF2853">
        <w:rPr>
          <w:lang w:val="en-US"/>
        </w:rPr>
        <w:t xml:space="preserve">, </w:t>
      </w:r>
      <w:r w:rsidR="00A131C9" w:rsidRPr="00CF2853">
        <w:rPr>
          <w:position w:val="-10"/>
          <w:lang w:val="en-US"/>
        </w:rPr>
        <w:object w:dxaOrig="240" w:dyaOrig="300">
          <v:shape id="_x0000_i1039" type="#_x0000_t75" style="width:12.7pt;height:15.55pt" o:ole="">
            <v:imagedata r:id="rId43" o:title=""/>
          </v:shape>
          <o:OLEObject Type="Embed" ProgID="Equation.DSMT4" ShapeID="_x0000_i1039" DrawAspect="Content" ObjectID="_1636196587" r:id="rId44"/>
        </w:object>
      </w:r>
      <w:r w:rsidR="006507A4" w:rsidRPr="00CF2853">
        <w:rPr>
          <w:lang w:val="en-US"/>
        </w:rPr>
        <w:t>are</w:t>
      </w:r>
      <w:r w:rsidR="00A131C9" w:rsidRPr="00CF2853">
        <w:rPr>
          <w:lang w:val="en-US"/>
        </w:rPr>
        <w:t xml:space="preserve"> the first and second invariants of elastic strain tensor; </w:t>
      </w:r>
      <w:r w:rsidR="00CA0B57" w:rsidRPr="00CF2853">
        <w:rPr>
          <w:position w:val="-10"/>
          <w:lang w:val="en-US"/>
        </w:rPr>
        <w:object w:dxaOrig="279" w:dyaOrig="300">
          <v:shape id="_x0000_i1040" type="#_x0000_t75" style="width:13.65pt;height:15.55pt" o:ole="">
            <v:imagedata r:id="rId45" o:title=""/>
          </v:shape>
          <o:OLEObject Type="Embed" ProgID="Equation.DSMT4" ShapeID="_x0000_i1040" DrawAspect="Content" ObjectID="_1636196588" r:id="rId46"/>
        </w:object>
      </w:r>
      <w:r w:rsidR="00E70953" w:rsidRPr="00CF2853">
        <w:rPr>
          <w:lang w:val="en-US"/>
        </w:rPr>
        <w:t xml:space="preserve"> is a positive constant characterizing the intensity of the defects production at</w:t>
      </w:r>
      <w:r w:rsidR="009D0E35" w:rsidRPr="00CF2853">
        <w:rPr>
          <w:lang w:val="en-US"/>
        </w:rPr>
        <w:t xml:space="preserve"> </w:t>
      </w:r>
      <w:r w:rsidR="00E70953" w:rsidRPr="00CF2853">
        <w:rPr>
          <w:lang w:val="en-US"/>
        </w:rPr>
        <w:t>tension (</w:t>
      </w:r>
      <w:r w:rsidR="00CA0B57" w:rsidRPr="00CF2853">
        <w:rPr>
          <w:position w:val="-10"/>
          <w:lang w:val="en-US"/>
        </w:rPr>
        <w:object w:dxaOrig="540" w:dyaOrig="320">
          <v:shape id="_x0000_i1041" type="#_x0000_t75" style="width:28.7pt;height:15.55pt" o:ole="">
            <v:imagedata r:id="rId47" o:title=""/>
          </v:shape>
          <o:OLEObject Type="Embed" ProgID="Equation.DSMT4" ShapeID="_x0000_i1041" DrawAspect="Content" ObjectID="_1636196589" r:id="rId48"/>
        </w:object>
      </w:r>
      <w:r w:rsidR="00E70953" w:rsidRPr="00CF2853">
        <w:rPr>
          <w:lang w:val="en-US"/>
        </w:rPr>
        <w:t>) or the defects annihilation at compression (</w:t>
      </w:r>
      <w:r w:rsidR="00CA0B57" w:rsidRPr="00CF2853">
        <w:rPr>
          <w:position w:val="-10"/>
          <w:lang w:val="en-US"/>
        </w:rPr>
        <w:object w:dxaOrig="540" w:dyaOrig="320">
          <v:shape id="_x0000_i1042" type="#_x0000_t75" style="width:28.7pt;height:15.55pt" o:ole="">
            <v:imagedata r:id="rId49" o:title=""/>
          </v:shape>
          <o:OLEObject Type="Embed" ProgID="Equation.DSMT4" ShapeID="_x0000_i1042" DrawAspect="Content" ObjectID="_1636196590" r:id="rId50"/>
        </w:object>
      </w:r>
      <w:r w:rsidR="00E70953" w:rsidRPr="00CF2853">
        <w:rPr>
          <w:lang w:val="en-US"/>
        </w:rPr>
        <w:t>)</w:t>
      </w:r>
      <w:r w:rsidR="009D0E35" w:rsidRPr="00CF2853">
        <w:rPr>
          <w:lang w:val="en-US"/>
        </w:rPr>
        <w:t>;</w:t>
      </w:r>
      <w:r w:rsidR="00CA0B57" w:rsidRPr="00CF2853">
        <w:rPr>
          <w:lang w:val="en-US"/>
        </w:rPr>
        <w:t xml:space="preserve"> </w:t>
      </w:r>
      <w:r w:rsidR="00812B4E" w:rsidRPr="00CF2853">
        <w:rPr>
          <w:position w:val="-10"/>
          <w:lang w:val="en-US"/>
        </w:rPr>
        <w:object w:dxaOrig="360" w:dyaOrig="320">
          <v:shape id="_x0000_i1043" type="#_x0000_t75" style="width:18.8pt;height:15.55pt" o:ole="">
            <v:imagedata r:id="rId51" o:title=""/>
          </v:shape>
          <o:OLEObject Type="Embed" ProgID="Equation.DSMT4" ShapeID="_x0000_i1043" DrawAspect="Content" ObjectID="_1636196591" r:id="rId52"/>
        </w:object>
      </w:r>
      <w:r w:rsidR="00CA0B57" w:rsidRPr="00CF2853">
        <w:rPr>
          <w:lang w:val="en-US"/>
        </w:rPr>
        <w:t xml:space="preserve">, </w:t>
      </w:r>
      <w:r w:rsidR="00CA0B57" w:rsidRPr="00CF2853">
        <w:rPr>
          <w:position w:val="-10"/>
          <w:lang w:val="en-US"/>
        </w:rPr>
        <w:object w:dxaOrig="279" w:dyaOrig="300">
          <v:shape id="_x0000_i1044" type="#_x0000_t75" style="width:13.65pt;height:15.55pt" o:ole="">
            <v:imagedata r:id="rId53" o:title=""/>
          </v:shape>
          <o:OLEObject Type="Embed" ProgID="Equation.DSMT4" ShapeID="_x0000_i1044" DrawAspect="Content" ObjectID="_1636196592" r:id="rId54"/>
        </w:object>
      </w:r>
      <w:r w:rsidR="009D0E35" w:rsidRPr="00CF2853">
        <w:rPr>
          <w:lang w:val="en-US"/>
        </w:rPr>
        <w:t xml:space="preserve"> </w:t>
      </w:r>
      <w:r w:rsidR="006507A4" w:rsidRPr="00CF2853">
        <w:rPr>
          <w:lang w:val="en-US"/>
        </w:rPr>
        <w:t>are the elastic constants caused by the defects existence</w:t>
      </w:r>
      <w:r w:rsidR="009D0E35" w:rsidRPr="00CF2853">
        <w:rPr>
          <w:lang w:val="en-US"/>
        </w:rPr>
        <w:t xml:space="preserve">; </w:t>
      </w:r>
      <w:r w:rsidR="00CA0B57" w:rsidRPr="00CF2853">
        <w:rPr>
          <w:position w:val="-10"/>
          <w:lang w:val="en-US"/>
        </w:rPr>
        <w:object w:dxaOrig="260" w:dyaOrig="300">
          <v:shape id="_x0000_i1045" type="#_x0000_t75" style="width:12.7pt;height:15.55pt" o:ole="">
            <v:imagedata r:id="rId55" o:title=""/>
          </v:shape>
          <o:OLEObject Type="Embed" ProgID="Equation.DSMT4" ShapeID="_x0000_i1045" DrawAspect="Content" ObjectID="_1636196593" r:id="rId56"/>
        </w:object>
      </w:r>
      <w:r w:rsidR="006507A4" w:rsidRPr="00CF2853">
        <w:rPr>
          <w:lang w:val="en-US"/>
        </w:rPr>
        <w:t xml:space="preserve"> express</w:t>
      </w:r>
      <w:r w:rsidR="00074994" w:rsidRPr="00CF2853">
        <w:rPr>
          <w:lang w:val="en-US"/>
        </w:rPr>
        <w:t>es the process of</w:t>
      </w:r>
      <w:r w:rsidR="006507A4" w:rsidRPr="00CF2853">
        <w:rPr>
          <w:lang w:val="en-US"/>
        </w:rPr>
        <w:t xml:space="preserve"> </w:t>
      </w:r>
      <w:r w:rsidR="00074994" w:rsidRPr="00CF2853">
        <w:rPr>
          <w:lang w:val="en-US"/>
        </w:rPr>
        <w:t xml:space="preserve">defects annihilation at positive value </w:t>
      </w:r>
      <w:r w:rsidR="00EC152B" w:rsidRPr="00CF2853">
        <w:rPr>
          <w:position w:val="-10"/>
          <w:lang w:val="en-US"/>
        </w:rPr>
        <w:object w:dxaOrig="540" w:dyaOrig="320">
          <v:shape id="_x0000_i1046" type="#_x0000_t75" style="width:28.7pt;height:15.55pt" o:ole="">
            <v:imagedata r:id="rId47" o:title=""/>
          </v:shape>
          <o:OLEObject Type="Embed" ProgID="Equation.DSMT4" ShapeID="_x0000_i1046" DrawAspect="Content" ObjectID="_1636196594" r:id="rId57"/>
        </w:object>
      </w:r>
      <w:r w:rsidR="00074994" w:rsidRPr="00CF2853">
        <w:rPr>
          <w:lang w:val="en-US"/>
        </w:rPr>
        <w:t xml:space="preserve"> or means</w:t>
      </w:r>
      <w:r w:rsidR="009D0E35" w:rsidRPr="00CF2853">
        <w:rPr>
          <w:lang w:val="en-US"/>
        </w:rPr>
        <w:t xml:space="preserve"> </w:t>
      </w:r>
      <w:r w:rsidR="009E19B5" w:rsidRPr="00CF2853">
        <w:rPr>
          <w:lang w:val="en-US"/>
        </w:rPr>
        <w:t>the defects production at neg</w:t>
      </w:r>
      <w:r w:rsidR="009E19B5" w:rsidRPr="00CF2853">
        <w:rPr>
          <w:lang w:val="en-US"/>
        </w:rPr>
        <w:t>a</w:t>
      </w:r>
      <w:r w:rsidR="009E19B5" w:rsidRPr="00CF2853">
        <w:rPr>
          <w:lang w:val="en-US"/>
        </w:rPr>
        <w:t xml:space="preserve">tive value </w:t>
      </w:r>
      <w:r w:rsidR="00EC152B" w:rsidRPr="00CF2853">
        <w:rPr>
          <w:position w:val="-10"/>
          <w:lang w:val="en-US"/>
        </w:rPr>
        <w:object w:dxaOrig="540" w:dyaOrig="320">
          <v:shape id="_x0000_i1047" type="#_x0000_t75" style="width:28.7pt;height:15.55pt" o:ole="">
            <v:imagedata r:id="rId49" o:title=""/>
          </v:shape>
          <o:OLEObject Type="Embed" ProgID="Equation.DSMT4" ShapeID="_x0000_i1047" DrawAspect="Content" ObjectID="_1636196595" r:id="rId58"/>
        </w:object>
      </w:r>
      <w:r w:rsidR="001A1663" w:rsidRPr="00CF2853">
        <w:rPr>
          <w:lang w:val="en-US"/>
        </w:rPr>
        <w:t xml:space="preserve">. </w:t>
      </w:r>
      <w:r w:rsidR="009E19B5" w:rsidRPr="00CF2853">
        <w:rPr>
          <w:lang w:val="en-US"/>
        </w:rPr>
        <w:t>Indexes value</w:t>
      </w:r>
      <w:r w:rsidR="005A5DB9" w:rsidRPr="00CF2853">
        <w:rPr>
          <w:lang w:val="en-US"/>
        </w:rPr>
        <w:t>s</w:t>
      </w:r>
      <w:r w:rsidR="009E19B5" w:rsidRPr="00CF2853">
        <w:rPr>
          <w:lang w:val="en-US"/>
        </w:rPr>
        <w:t xml:space="preserve"> belong to the </w:t>
      </w:r>
      <w:r w:rsidR="00FE1D13" w:rsidRPr="00CF2853">
        <w:rPr>
          <w:lang w:val="en-US"/>
        </w:rPr>
        <w:t>GBs</w:t>
      </w:r>
      <w:r w:rsidR="009E19B5" w:rsidRPr="00CF2853">
        <w:rPr>
          <w:lang w:val="en-US"/>
        </w:rPr>
        <w:t xml:space="preserve"> </w:t>
      </w:r>
      <w:r w:rsidR="007D51EA" w:rsidRPr="00CF2853">
        <w:rPr>
          <w:position w:val="-8"/>
          <w:lang w:val="en-US"/>
        </w:rPr>
        <w:object w:dxaOrig="540" w:dyaOrig="220">
          <v:shape id="_x0000_i1048" type="#_x0000_t75" style="width:28.7pt;height:11.3pt" o:ole="">
            <v:imagedata r:id="rId59" o:title=""/>
          </v:shape>
          <o:OLEObject Type="Embed" ProgID="Equation.DSMT4" ShapeID="_x0000_i1048" DrawAspect="Content" ObjectID="_1636196596" r:id="rId60"/>
        </w:object>
      </w:r>
      <w:r w:rsidR="00DA0B71" w:rsidRPr="00CF2853">
        <w:rPr>
          <w:lang w:val="en-US"/>
        </w:rPr>
        <w:t>and to</w:t>
      </w:r>
      <w:r w:rsidR="009E19B5" w:rsidRPr="00CF2853">
        <w:rPr>
          <w:lang w:val="en-US"/>
        </w:rPr>
        <w:t xml:space="preserve"> the </w:t>
      </w:r>
      <w:proofErr w:type="gramStart"/>
      <w:r w:rsidR="009E19B5" w:rsidRPr="00CF2853">
        <w:rPr>
          <w:lang w:val="en-US"/>
        </w:rPr>
        <w:t>dislocations</w:t>
      </w:r>
      <w:r w:rsidR="007D51EA" w:rsidRPr="00CF2853">
        <w:rPr>
          <w:lang w:val="en-US"/>
        </w:rPr>
        <w:t xml:space="preserve"> </w:t>
      </w:r>
      <w:proofErr w:type="gramEnd"/>
      <w:r w:rsidR="007D51EA" w:rsidRPr="00CF2853">
        <w:rPr>
          <w:position w:val="-6"/>
          <w:lang w:val="en-US"/>
        </w:rPr>
        <w:object w:dxaOrig="580" w:dyaOrig="240">
          <v:shape id="_x0000_i1049" type="#_x0000_t75" style="width:28.7pt;height:12.7pt" o:ole="">
            <v:imagedata r:id="rId61" o:title=""/>
          </v:shape>
          <o:OLEObject Type="Embed" ProgID="Equation.DSMT4" ShapeID="_x0000_i1049" DrawAspect="Content" ObjectID="_1636196597" r:id="rId62"/>
        </w:object>
      </w:r>
      <w:r w:rsidR="009E19B5" w:rsidRPr="00CF2853">
        <w:rPr>
          <w:lang w:val="en-US"/>
        </w:rPr>
        <w:t>.</w:t>
      </w:r>
    </w:p>
    <w:p w:rsidR="009D0E35" w:rsidRPr="00CF2853" w:rsidRDefault="000C12F8" w:rsidP="009D0E35">
      <w:pPr>
        <w:pStyle w:val="NAPNormal"/>
        <w:rPr>
          <w:lang w:val="en-US"/>
        </w:rPr>
      </w:pPr>
      <w:r w:rsidRPr="00CF2853">
        <w:rPr>
          <w:lang w:val="en-US"/>
        </w:rPr>
        <w:t>According to the</w:t>
      </w:r>
      <w:r w:rsidR="00B658E9" w:rsidRPr="00CF2853">
        <w:rPr>
          <w:color w:val="000000"/>
          <w:sz w:val="16"/>
          <w:szCs w:val="16"/>
          <w:shd w:val="clear" w:color="auto" w:fill="FFFFFF"/>
          <w:lang w:val="en-US"/>
        </w:rPr>
        <w:t xml:space="preserve"> </w:t>
      </w:r>
      <w:r w:rsidR="00B658E9" w:rsidRPr="00CF2853">
        <w:rPr>
          <w:color w:val="000000"/>
          <w:szCs w:val="18"/>
          <w:shd w:val="clear" w:color="auto" w:fill="FFFFFF"/>
          <w:lang w:val="en-US"/>
        </w:rPr>
        <w:t xml:space="preserve">elasticity theory </w:t>
      </w:r>
      <w:r w:rsidR="00BE4E0E" w:rsidRPr="00CF2853">
        <w:rPr>
          <w:lang w:val="en-US"/>
        </w:rPr>
        <w:t>[</w:t>
      </w:r>
      <w:r w:rsidR="0091795D" w:rsidRPr="00CF2853">
        <w:rPr>
          <w:lang w:val="en-US"/>
        </w:rPr>
        <w:t>1</w:t>
      </w:r>
      <w:r w:rsidR="002B0006" w:rsidRPr="00CF2853">
        <w:rPr>
          <w:lang w:val="en-US"/>
        </w:rPr>
        <w:t>8</w:t>
      </w:r>
      <w:r w:rsidR="00BE4E0E" w:rsidRPr="00CF2853">
        <w:rPr>
          <w:lang w:val="en-US"/>
        </w:rPr>
        <w:t>]</w:t>
      </w:r>
      <w:r w:rsidR="00B658E9" w:rsidRPr="00CF2853">
        <w:rPr>
          <w:lang w:val="en-US"/>
        </w:rPr>
        <w:t xml:space="preserve"> invariants of strain tensor are determined by </w:t>
      </w:r>
      <w:r w:rsidR="00B658E9" w:rsidRPr="00CF2853">
        <w:rPr>
          <w:rStyle w:val="shorttext"/>
          <w:lang w:val="en-US"/>
        </w:rPr>
        <w:t>the expressions: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801BE3" w:rsidRPr="00CF2853" w:rsidRDefault="00421AAF" w:rsidP="00421AAF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="00801BE3" w:rsidRPr="00CF2853">
        <w:rPr>
          <w:lang w:val="en-US"/>
        </w:rPr>
        <w:object w:dxaOrig="1860" w:dyaOrig="320">
          <v:shape id="_x0000_i1050" type="#_x0000_t75" style="width:93.65pt;height:15.55pt" o:ole="">
            <v:imagedata r:id="rId63" o:title=""/>
          </v:shape>
          <o:OLEObject Type="Embed" ProgID="Equation.DSMT4" ShapeID="_x0000_i1050" DrawAspect="Content" ObjectID="_1636196598" r:id="rId64"/>
        </w:object>
      </w:r>
      <w:r w:rsidRPr="00CF2853">
        <w:rPr>
          <w:lang w:val="en-US"/>
        </w:rPr>
        <w:tab/>
      </w:r>
      <w:r w:rsidR="00F47251" w:rsidRPr="00CF2853">
        <w:rPr>
          <w:lang w:val="en-US"/>
        </w:rPr>
        <w:t>(5)</w:t>
      </w:r>
    </w:p>
    <w:p w:rsidR="00421AAF" w:rsidRPr="00CF2853" w:rsidRDefault="004110F2" w:rsidP="00421AAF">
      <w:pPr>
        <w:pStyle w:val="NAPEquation"/>
        <w:rPr>
          <w:lang w:val="en-US"/>
        </w:rPr>
      </w:pPr>
      <w:r w:rsidRPr="00CF2853">
        <w:rPr>
          <w:position w:val="-12"/>
          <w:lang w:val="en-US"/>
        </w:rPr>
        <w:object w:dxaOrig="3720" w:dyaOrig="340">
          <v:shape id="_x0000_i1051" type="#_x0000_t75" style="width:185.9pt;height:17.4pt" o:ole="">
            <v:imagedata r:id="rId65" o:title=""/>
          </v:shape>
          <o:OLEObject Type="Embed" ProgID="Equation.DSMT4" ShapeID="_x0000_i1051" DrawAspect="Content" ObjectID="_1636196599" r:id="rId66"/>
        </w:object>
      </w:r>
    </w:p>
    <w:p w:rsidR="00801BE3" w:rsidRPr="00CF2853" w:rsidRDefault="00421AAF" w:rsidP="00421AAF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lang w:val="en-US"/>
        </w:rPr>
        <w:object w:dxaOrig="1860" w:dyaOrig="320">
          <v:shape id="_x0000_i1052" type="#_x0000_t75" style="width:93.65pt;height:15.55pt" o:ole="">
            <v:imagedata r:id="rId67" o:title=""/>
          </v:shape>
          <o:OLEObject Type="Embed" ProgID="Equation.DSMT4" ShapeID="_x0000_i1052" DrawAspect="Content" ObjectID="_1636196600" r:id="rId68"/>
        </w:object>
      </w:r>
      <w:r w:rsidRPr="00CF2853">
        <w:rPr>
          <w:lang w:val="en-US"/>
        </w:rPr>
        <w:tab/>
      </w:r>
      <w:r w:rsidR="00F47251" w:rsidRPr="00CF2853">
        <w:rPr>
          <w:lang w:val="en-US"/>
        </w:rPr>
        <w:t>(</w:t>
      </w:r>
      <w:r w:rsidR="00942663" w:rsidRPr="00CF2853">
        <w:rPr>
          <w:lang w:val="en-US"/>
        </w:rPr>
        <w:t>6</w:t>
      </w:r>
      <w:r w:rsidR="00F47251" w:rsidRPr="00CF2853">
        <w:rPr>
          <w:lang w:val="en-US"/>
        </w:rPr>
        <w:t>)</w:t>
      </w:r>
    </w:p>
    <w:p w:rsidR="00972E9B" w:rsidRPr="00CF2853" w:rsidRDefault="00972E9B" w:rsidP="00421AAF">
      <w:pPr>
        <w:pStyle w:val="NAPEmptystring"/>
        <w:rPr>
          <w:lang w:val="en-US"/>
        </w:rPr>
      </w:pPr>
    </w:p>
    <w:p w:rsidR="00421AAF" w:rsidRPr="00CF2853" w:rsidRDefault="00526673" w:rsidP="00E679D5">
      <w:pPr>
        <w:pStyle w:val="NAPNormal"/>
        <w:ind w:firstLine="0"/>
        <w:rPr>
          <w:lang w:val="en-US"/>
        </w:rPr>
      </w:pPr>
      <w:r w:rsidRPr="00CF2853">
        <w:rPr>
          <w:lang w:val="en-US"/>
        </w:rPr>
        <w:t>The thermal channel of energy dissipation isn’t consi</w:t>
      </w:r>
      <w:r w:rsidRPr="00CF2853">
        <w:rPr>
          <w:lang w:val="en-US"/>
        </w:rPr>
        <w:t>d</w:t>
      </w:r>
      <w:r w:rsidRPr="00CF2853">
        <w:rPr>
          <w:lang w:val="en-US"/>
        </w:rPr>
        <w:t>ered in this work</w:t>
      </w:r>
      <w:r w:rsidR="00E679D5" w:rsidRPr="00CF2853">
        <w:rPr>
          <w:lang w:val="en-US"/>
        </w:rPr>
        <w:t xml:space="preserve">. </w:t>
      </w:r>
      <w:r w:rsidR="003C5F7D" w:rsidRPr="00CF2853">
        <w:rPr>
          <w:lang w:val="en-US"/>
        </w:rPr>
        <w:t xml:space="preserve">In case of dislocations, the </w:t>
      </w:r>
      <w:r w:rsidR="00E57D09" w:rsidRPr="00CF2853">
        <w:rPr>
          <w:lang w:val="en-US"/>
        </w:rPr>
        <w:t xml:space="preserve">power </w:t>
      </w:r>
      <w:r w:rsidR="00D00C70" w:rsidRPr="00CF2853">
        <w:rPr>
          <w:lang w:val="en-US"/>
        </w:rPr>
        <w:t xml:space="preserve">expansion of internal energy </w:t>
      </w:r>
      <w:r w:rsidR="009D0E35" w:rsidRPr="00CF2853">
        <w:rPr>
          <w:lang w:val="en-US"/>
        </w:rPr>
        <w:t>(</w:t>
      </w:r>
      <w:r w:rsidR="00F47251" w:rsidRPr="00CF2853">
        <w:rPr>
          <w:lang w:val="en-US"/>
        </w:rPr>
        <w:t>1</w:t>
      </w:r>
      <w:r w:rsidR="009D0E35" w:rsidRPr="00CF2853">
        <w:rPr>
          <w:lang w:val="en-US"/>
        </w:rPr>
        <w:t>)</w:t>
      </w:r>
      <w:r w:rsidR="003C5F7D" w:rsidRPr="00CF2853">
        <w:rPr>
          <w:lang w:val="en-US"/>
        </w:rPr>
        <w:t xml:space="preserve"> is </w:t>
      </w:r>
      <w:r w:rsidR="00127B04" w:rsidRPr="00CF2853">
        <w:rPr>
          <w:lang w:val="en-US"/>
        </w:rPr>
        <w:t>examin</w:t>
      </w:r>
      <w:r w:rsidR="003C5F7D" w:rsidRPr="00CF2853">
        <w:rPr>
          <w:lang w:val="en-US"/>
        </w:rPr>
        <w:t>ed</w:t>
      </w:r>
      <w:r w:rsidR="00AC15BF" w:rsidRPr="00CF2853">
        <w:rPr>
          <w:lang w:val="en-US"/>
        </w:rPr>
        <w:t xml:space="preserve"> only</w:t>
      </w:r>
      <w:r w:rsidR="003C5F7D" w:rsidRPr="00CF2853">
        <w:rPr>
          <w:lang w:val="en-US"/>
        </w:rPr>
        <w:t xml:space="preserve"> </w:t>
      </w:r>
      <w:r w:rsidR="00AC15BF" w:rsidRPr="00CF2853">
        <w:rPr>
          <w:lang w:val="en-US"/>
        </w:rPr>
        <w:t xml:space="preserve">up </w:t>
      </w:r>
      <w:r w:rsidR="003C5F7D" w:rsidRPr="00CF2853">
        <w:rPr>
          <w:lang w:val="en-US"/>
        </w:rPr>
        <w:t xml:space="preserve">to the second </w:t>
      </w:r>
      <w:r w:rsidR="00127B04" w:rsidRPr="00CF2853">
        <w:rPr>
          <w:lang w:val="en-US"/>
        </w:rPr>
        <w:t xml:space="preserve">power </w:t>
      </w:r>
      <w:r w:rsidR="00E57D09" w:rsidRPr="00CF2853">
        <w:rPr>
          <w:lang w:val="en-US"/>
        </w:rPr>
        <w:t>over</w:t>
      </w:r>
      <w:r w:rsidR="003C5F7D" w:rsidRPr="00CF2853">
        <w:rPr>
          <w:lang w:val="en-US"/>
        </w:rPr>
        <w:t xml:space="preserve"> </w:t>
      </w:r>
      <w:r w:rsidR="00127B04" w:rsidRPr="00CF2853">
        <w:rPr>
          <w:lang w:val="en-US"/>
        </w:rPr>
        <w:t xml:space="preserve">their </w:t>
      </w:r>
      <w:r w:rsidR="00FC72D9" w:rsidRPr="00CF2853">
        <w:rPr>
          <w:lang w:val="en-US"/>
        </w:rPr>
        <w:t>density</w:t>
      </w:r>
      <w:r w:rsidR="001A1663" w:rsidRPr="00CF2853">
        <w:rPr>
          <w:lang w:val="en-US"/>
        </w:rPr>
        <w:t xml:space="preserve"> </w:t>
      </w:r>
      <w:r w:rsidR="004C0589" w:rsidRPr="00CF2853">
        <w:rPr>
          <w:lang w:val="en-US"/>
        </w:rPr>
        <w:t>[1</w:t>
      </w:r>
      <w:r w:rsidR="0091795D" w:rsidRPr="00CF2853">
        <w:rPr>
          <w:lang w:val="en-US"/>
        </w:rPr>
        <w:t>3</w:t>
      </w:r>
      <w:r w:rsidR="004C0589" w:rsidRPr="00CF2853">
        <w:rPr>
          <w:lang w:val="en-US"/>
        </w:rPr>
        <w:t>]</w:t>
      </w:r>
      <w:r w:rsidR="009D0E35" w:rsidRPr="00CF2853">
        <w:rPr>
          <w:lang w:val="en-US"/>
        </w:rPr>
        <w:t xml:space="preserve">. </w:t>
      </w:r>
    </w:p>
    <w:p w:rsidR="009D0E35" w:rsidRPr="00CF2853" w:rsidRDefault="00453D57" w:rsidP="009D0E35">
      <w:pPr>
        <w:pStyle w:val="NAPNormal"/>
        <w:rPr>
          <w:lang w:val="en-US"/>
        </w:rPr>
      </w:pPr>
      <w:r w:rsidRPr="00CF2853">
        <w:rPr>
          <w:lang w:val="en-US"/>
        </w:rPr>
        <w:t>It is important to note that value of plastic (acc</w:t>
      </w:r>
      <w:r w:rsidRPr="00CF2853">
        <w:rPr>
          <w:lang w:val="en-US"/>
        </w:rPr>
        <w:t>u</w:t>
      </w:r>
      <w:r w:rsidRPr="00CF2853">
        <w:rPr>
          <w:lang w:val="en-US"/>
        </w:rPr>
        <w:t>mulated) strain, in the considered theory, appears</w:t>
      </w:r>
      <w:r w:rsidR="000E1815" w:rsidRPr="00CF2853">
        <w:rPr>
          <w:lang w:val="en-US"/>
        </w:rPr>
        <w:t xml:space="preserve"> i</w:t>
      </w:r>
      <w:r w:rsidR="000E1815" w:rsidRPr="00CF2853">
        <w:rPr>
          <w:lang w:val="en-US"/>
        </w:rPr>
        <w:t>m</w:t>
      </w:r>
      <w:r w:rsidR="000E1815" w:rsidRPr="00CF2853">
        <w:rPr>
          <w:lang w:val="en-US"/>
        </w:rPr>
        <w:t>plicit</w:t>
      </w:r>
      <w:r w:rsidRPr="00CF2853">
        <w:rPr>
          <w:lang w:val="en-US"/>
        </w:rPr>
        <w:t xml:space="preserve"> in the form of the defect density (see the deriv</w:t>
      </w:r>
      <w:r w:rsidRPr="00CF2853">
        <w:rPr>
          <w:lang w:val="en-US"/>
        </w:rPr>
        <w:t>a</w:t>
      </w:r>
      <w:r w:rsidRPr="00CF2853">
        <w:rPr>
          <w:lang w:val="en-US"/>
        </w:rPr>
        <w:t xml:space="preserve">tion of a generalized Gibbs relation in </w:t>
      </w:r>
      <w:r w:rsidR="004C0589" w:rsidRPr="00CF2853">
        <w:rPr>
          <w:lang w:val="en-US"/>
        </w:rPr>
        <w:t>[1</w:t>
      </w:r>
      <w:r w:rsidR="0091795D" w:rsidRPr="00CF2853">
        <w:rPr>
          <w:lang w:val="en-US"/>
        </w:rPr>
        <w:t>2</w:t>
      </w:r>
      <w:r w:rsidR="004C0589" w:rsidRPr="00CF2853">
        <w:rPr>
          <w:lang w:val="en-US"/>
        </w:rPr>
        <w:t>]</w:t>
      </w:r>
      <w:r w:rsidR="009D0E35" w:rsidRPr="00CF2853">
        <w:rPr>
          <w:lang w:val="en-US"/>
        </w:rPr>
        <w:t>).</w:t>
      </w:r>
    </w:p>
    <w:p w:rsidR="009D0E35" w:rsidRPr="00CF2853" w:rsidRDefault="00E862AF" w:rsidP="00C87231">
      <w:pPr>
        <w:pStyle w:val="NAPNormal"/>
        <w:rPr>
          <w:lang w:val="en-US"/>
        </w:rPr>
      </w:pPr>
      <w:r w:rsidRPr="00CF2853">
        <w:rPr>
          <w:lang w:val="en-US"/>
        </w:rPr>
        <w:t>Moreover, p</w:t>
      </w:r>
      <w:r w:rsidR="004C2017" w:rsidRPr="00CF2853">
        <w:rPr>
          <w:lang w:val="en-US"/>
        </w:rPr>
        <w:t xml:space="preserve">hysical meaning of theory coefficients </w:t>
      </w:r>
      <w:r w:rsidRPr="00CF2853">
        <w:rPr>
          <w:lang w:val="en-US"/>
        </w:rPr>
        <w:t xml:space="preserve">in </w:t>
      </w:r>
      <w:r w:rsidR="004C2017" w:rsidRPr="00CF2853">
        <w:rPr>
          <w:lang w:val="en-US"/>
        </w:rPr>
        <w:t>(1)</w:t>
      </w:r>
      <w:r w:rsidR="002C69DA" w:rsidRPr="00CF2853">
        <w:rPr>
          <w:lang w:val="en-US"/>
        </w:rPr>
        <w:t>-</w:t>
      </w:r>
      <w:r w:rsidR="004C2017" w:rsidRPr="00CF2853">
        <w:rPr>
          <w:lang w:val="en-US"/>
        </w:rPr>
        <w:t xml:space="preserve">(4) plays an important role </w:t>
      </w:r>
      <w:r w:rsidRPr="00CF2853">
        <w:rPr>
          <w:lang w:val="en-US"/>
        </w:rPr>
        <w:t>i</w:t>
      </w:r>
      <w:r w:rsidR="004C2017" w:rsidRPr="00CF2853">
        <w:rPr>
          <w:lang w:val="en-US"/>
        </w:rPr>
        <w:t xml:space="preserve">n </w:t>
      </w:r>
      <w:r w:rsidRPr="00CF2853">
        <w:rPr>
          <w:lang w:val="en-US"/>
        </w:rPr>
        <w:t xml:space="preserve">the </w:t>
      </w:r>
      <w:r w:rsidR="004C2017" w:rsidRPr="00CF2853">
        <w:rPr>
          <w:lang w:val="en-US"/>
        </w:rPr>
        <w:t xml:space="preserve">definition of really observed </w:t>
      </w:r>
      <w:r w:rsidRPr="00CF2853">
        <w:rPr>
          <w:lang w:val="en-US"/>
        </w:rPr>
        <w:t>process of fragmentation of metals or alloy</w:t>
      </w:r>
      <w:r w:rsidR="00B91206" w:rsidRPr="00CF2853">
        <w:rPr>
          <w:lang w:val="en-US"/>
        </w:rPr>
        <w:t>s</w:t>
      </w:r>
      <w:r w:rsidRPr="00CF2853">
        <w:rPr>
          <w:lang w:val="en-US"/>
        </w:rPr>
        <w:t xml:space="preserve"> at SPD</w:t>
      </w:r>
      <w:r w:rsidR="009D0E35" w:rsidRPr="00CF2853">
        <w:rPr>
          <w:lang w:val="en-US"/>
        </w:rPr>
        <w:t xml:space="preserve">. </w:t>
      </w:r>
      <w:r w:rsidR="00B53D71" w:rsidRPr="00CF2853">
        <w:rPr>
          <w:lang w:val="en-US"/>
        </w:rPr>
        <w:t xml:space="preserve">Selection technique of the </w:t>
      </w:r>
      <w:r w:rsidR="002042C8" w:rsidRPr="00CF2853">
        <w:rPr>
          <w:lang w:val="en-US"/>
        </w:rPr>
        <w:t xml:space="preserve">basic </w:t>
      </w:r>
      <w:r w:rsidR="00B53D71" w:rsidRPr="00CF2853">
        <w:rPr>
          <w:lang w:val="en-US"/>
        </w:rPr>
        <w:t xml:space="preserve">parameters and </w:t>
      </w:r>
      <w:r w:rsidR="002042C8" w:rsidRPr="00CF2853">
        <w:rPr>
          <w:lang w:val="en-US"/>
        </w:rPr>
        <w:t>de</w:t>
      </w:r>
      <w:r w:rsidR="00127B04" w:rsidRPr="00CF2853">
        <w:rPr>
          <w:lang w:val="en-US"/>
        </w:rPr>
        <w:t>termina</w:t>
      </w:r>
      <w:r w:rsidR="002042C8" w:rsidRPr="00CF2853">
        <w:rPr>
          <w:lang w:val="en-US"/>
        </w:rPr>
        <w:t xml:space="preserve">tion </w:t>
      </w:r>
      <w:r w:rsidR="00127B04" w:rsidRPr="00CF2853">
        <w:rPr>
          <w:lang w:val="en-US"/>
        </w:rPr>
        <w:t xml:space="preserve">of </w:t>
      </w:r>
      <w:r w:rsidR="002042C8" w:rsidRPr="00CF2853">
        <w:rPr>
          <w:lang w:val="en-US"/>
        </w:rPr>
        <w:t>the explicit phy</w:t>
      </w:r>
      <w:r w:rsidR="00127B04" w:rsidRPr="00CF2853">
        <w:rPr>
          <w:lang w:val="en-US"/>
        </w:rPr>
        <w:t>sical meaning of some of them are described in Ref</w:t>
      </w:r>
      <w:r w:rsidR="002042C8" w:rsidRPr="00CF2853">
        <w:rPr>
          <w:lang w:val="en-US"/>
        </w:rPr>
        <w:t>s</w:t>
      </w:r>
      <w:r w:rsidR="00127B04" w:rsidRPr="00CF2853">
        <w:rPr>
          <w:lang w:val="en-US"/>
        </w:rPr>
        <w:t xml:space="preserve">. </w:t>
      </w:r>
      <w:r w:rsidR="004C0589" w:rsidRPr="00CF2853">
        <w:rPr>
          <w:lang w:val="en-US"/>
        </w:rPr>
        <w:t>[1</w:t>
      </w:r>
      <w:r w:rsidR="0091795D" w:rsidRPr="00CF2853">
        <w:rPr>
          <w:lang w:val="en-US"/>
        </w:rPr>
        <w:t>2</w:t>
      </w:r>
      <w:r w:rsidR="004C0589" w:rsidRPr="00CF2853">
        <w:rPr>
          <w:lang w:val="en-US"/>
        </w:rPr>
        <w:t>,</w:t>
      </w:r>
      <w:r w:rsidR="00972E9B" w:rsidRPr="00CF2853">
        <w:rPr>
          <w:lang w:val="en-US"/>
        </w:rPr>
        <w:t> </w:t>
      </w:r>
      <w:r w:rsidR="004C0589" w:rsidRPr="00CF2853">
        <w:rPr>
          <w:lang w:val="en-US"/>
        </w:rPr>
        <w:t>1</w:t>
      </w:r>
      <w:r w:rsidR="0091795D" w:rsidRPr="00CF2853">
        <w:rPr>
          <w:lang w:val="en-US"/>
        </w:rPr>
        <w:t>3</w:t>
      </w:r>
      <w:r w:rsidR="008F4367" w:rsidRPr="00CF2853">
        <w:rPr>
          <w:lang w:val="en-US"/>
        </w:rPr>
        <w:t>]</w:t>
      </w:r>
      <w:r w:rsidR="009D0E35" w:rsidRPr="00CF2853">
        <w:rPr>
          <w:lang w:val="en-US"/>
        </w:rPr>
        <w:t>.</w:t>
      </w:r>
      <w:r w:rsidR="00C87231" w:rsidRPr="00CF2853">
        <w:rPr>
          <w:lang w:val="en-US"/>
        </w:rPr>
        <w:t xml:space="preserve"> </w:t>
      </w:r>
      <w:r w:rsidR="002042C8" w:rsidRPr="00CF2853">
        <w:rPr>
          <w:lang w:val="en-US"/>
        </w:rPr>
        <w:t>According to</w:t>
      </w:r>
      <w:r w:rsidR="002C69DA" w:rsidRPr="00CF2853">
        <w:rPr>
          <w:lang w:val="en-US"/>
        </w:rPr>
        <w:t xml:space="preserve"> the carried </w:t>
      </w:r>
      <w:r w:rsidR="002042C8" w:rsidRPr="00CF2853">
        <w:rPr>
          <w:lang w:val="en-US"/>
        </w:rPr>
        <w:t xml:space="preserve">out analysis, the main set of parameters and coefficients is offered </w:t>
      </w:r>
      <w:r w:rsidR="004C0589" w:rsidRPr="00CF2853">
        <w:rPr>
          <w:lang w:val="en-US"/>
        </w:rPr>
        <w:t>[1</w:t>
      </w:r>
      <w:r w:rsidR="0091795D" w:rsidRPr="00CF2853">
        <w:rPr>
          <w:lang w:val="en-US"/>
        </w:rPr>
        <w:t>2</w:t>
      </w:r>
      <w:r w:rsidR="004C0589" w:rsidRPr="00CF2853">
        <w:rPr>
          <w:lang w:val="en-US"/>
        </w:rPr>
        <w:t>,</w:t>
      </w:r>
      <w:r w:rsidR="00972E9B" w:rsidRPr="00CF2853">
        <w:rPr>
          <w:lang w:val="en-US"/>
        </w:rPr>
        <w:t> </w:t>
      </w:r>
      <w:r w:rsidR="004C0589" w:rsidRPr="00CF2853">
        <w:rPr>
          <w:lang w:val="en-US"/>
        </w:rPr>
        <w:t>1</w:t>
      </w:r>
      <w:r w:rsidR="0091795D" w:rsidRPr="00CF2853">
        <w:rPr>
          <w:lang w:val="en-US"/>
        </w:rPr>
        <w:t>3</w:t>
      </w:r>
      <w:r w:rsidR="00C6673B" w:rsidRPr="00CF2853">
        <w:rPr>
          <w:lang w:val="en-US"/>
        </w:rPr>
        <w:t>,</w:t>
      </w:r>
      <w:r w:rsidR="00972E9B" w:rsidRPr="00CF2853">
        <w:rPr>
          <w:lang w:val="en-US"/>
        </w:rPr>
        <w:t> </w:t>
      </w:r>
      <w:proofErr w:type="gramStart"/>
      <w:r w:rsidR="00104A08" w:rsidRPr="00CF2853">
        <w:rPr>
          <w:lang w:val="en-US"/>
        </w:rPr>
        <w:t>1</w:t>
      </w:r>
      <w:r w:rsidR="002B0006" w:rsidRPr="00CF2853">
        <w:rPr>
          <w:lang w:val="en-US"/>
        </w:rPr>
        <w:t>7</w:t>
      </w:r>
      <w:proofErr w:type="gramEnd"/>
      <w:r w:rsidR="002C4F93" w:rsidRPr="00CF2853">
        <w:rPr>
          <w:lang w:val="en-US"/>
        </w:rPr>
        <w:t>]</w:t>
      </w:r>
      <w:r w:rsidR="004C0589" w:rsidRPr="00CF2853">
        <w:rPr>
          <w:lang w:val="en-US"/>
        </w:rPr>
        <w:t xml:space="preserve"> </w:t>
      </w:r>
    </w:p>
    <w:p w:rsidR="00477D5B" w:rsidRPr="00CF2853" w:rsidRDefault="00477D5B" w:rsidP="00477D5B">
      <w:pPr>
        <w:pStyle w:val="NAPEmptystring"/>
        <w:rPr>
          <w:lang w:val="en-US"/>
        </w:rPr>
      </w:pPr>
    </w:p>
    <w:p w:rsidR="00F47251" w:rsidRPr="00CF2853" w:rsidRDefault="00F47251" w:rsidP="00421AAF">
      <w:pPr>
        <w:pStyle w:val="NAPEquation"/>
        <w:jc w:val="center"/>
        <w:rPr>
          <w:lang w:val="en-US"/>
        </w:rPr>
      </w:pPr>
      <w:r w:rsidRPr="00CF2853">
        <w:rPr>
          <w:lang w:val="en-US"/>
        </w:rPr>
        <w:object w:dxaOrig="4200" w:dyaOrig="340">
          <v:shape id="_x0000_i1053" type="#_x0000_t75" style="width:209.9pt;height:17.4pt" o:ole="">
            <v:imagedata r:id="rId69" o:title=""/>
          </v:shape>
          <o:OLEObject Type="Embed" ProgID="Equation.DSMT4" ShapeID="_x0000_i1053" DrawAspect="Content" ObjectID="_1636196601" r:id="rId70"/>
        </w:object>
      </w:r>
    </w:p>
    <w:p w:rsidR="00FC72D9" w:rsidRPr="00CF2853" w:rsidRDefault="00B42BE1" w:rsidP="00075A1E">
      <w:pPr>
        <w:pStyle w:val="NAPEquation"/>
        <w:ind w:firstLine="0"/>
        <w:rPr>
          <w:lang w:val="en-US"/>
        </w:rPr>
      </w:pPr>
      <w:r w:rsidRPr="00CF2853">
        <w:rPr>
          <w:position w:val="-12"/>
          <w:lang w:val="en-US"/>
        </w:rPr>
        <w:object w:dxaOrig="4780" w:dyaOrig="340">
          <v:shape id="_x0000_i1054" type="#_x0000_t75" style="width:240pt;height:17.4pt" o:ole="">
            <v:imagedata r:id="rId71" o:title=""/>
          </v:shape>
          <o:OLEObject Type="Embed" ProgID="Equation.DSMT4" ShapeID="_x0000_i1054" DrawAspect="Content" ObjectID="_1636196602" r:id="rId72"/>
        </w:object>
      </w:r>
      <w:r w:rsidRPr="00CF2853">
        <w:rPr>
          <w:position w:val="-12"/>
          <w:lang w:val="en-US"/>
        </w:rPr>
        <w:object w:dxaOrig="4680" w:dyaOrig="340">
          <v:shape id="_x0000_i1055" type="#_x0000_t75" style="width:234.8pt;height:17.4pt" o:ole="">
            <v:imagedata r:id="rId73" o:title=""/>
          </v:shape>
          <o:OLEObject Type="Embed" ProgID="Equation.DSMT4" ShapeID="_x0000_i1055" DrawAspect="Content" ObjectID="_1636196603" r:id="rId74"/>
        </w:object>
      </w:r>
      <w:r w:rsidR="00C73DCA" w:rsidRPr="00CF2853">
        <w:rPr>
          <w:position w:val="-10"/>
          <w:lang w:val="en-US"/>
        </w:rPr>
        <w:object w:dxaOrig="4680" w:dyaOrig="320">
          <v:shape id="_x0000_i1056" type="#_x0000_t75" style="width:234.8pt;height:15.55pt" o:ole="">
            <v:imagedata r:id="rId75" o:title=""/>
          </v:shape>
          <o:OLEObject Type="Embed" ProgID="Equation.DSMT4" ShapeID="_x0000_i1056" DrawAspect="Content" ObjectID="_1636196604" r:id="rId76"/>
        </w:object>
      </w:r>
      <w:r w:rsidR="00FC72D9" w:rsidRPr="00CF2853">
        <w:rPr>
          <w:lang w:val="en-US"/>
        </w:rPr>
        <w:tab/>
      </w:r>
      <w:r w:rsidR="00FC72D9" w:rsidRPr="00CF2853">
        <w:rPr>
          <w:position w:val="-12"/>
          <w:lang w:val="en-US"/>
        </w:rPr>
        <w:object w:dxaOrig="2740" w:dyaOrig="340">
          <v:shape id="_x0000_i1057" type="#_x0000_t75" style="width:137.4pt;height:17.4pt" o:ole="">
            <v:imagedata r:id="rId77" o:title=""/>
          </v:shape>
          <o:OLEObject Type="Embed" ProgID="Equation.DSMT4" ShapeID="_x0000_i1057" DrawAspect="Content" ObjectID="_1636196605" r:id="rId78"/>
        </w:object>
      </w:r>
      <w:r w:rsidR="00FC72D9" w:rsidRPr="00CF2853">
        <w:rPr>
          <w:lang w:val="en-US"/>
        </w:rPr>
        <w:tab/>
      </w:r>
    </w:p>
    <w:p w:rsidR="001414E5" w:rsidRPr="00CF2853" w:rsidRDefault="001414E5" w:rsidP="009D0E35">
      <w:pPr>
        <w:pStyle w:val="NAPNormal"/>
        <w:spacing w:line="238" w:lineRule="auto"/>
        <w:ind w:firstLine="0"/>
        <w:rPr>
          <w:sz w:val="16"/>
          <w:szCs w:val="16"/>
          <w:lang w:val="en-US"/>
        </w:rPr>
      </w:pPr>
    </w:p>
    <w:p w:rsidR="001414E5" w:rsidRPr="00CF2853" w:rsidRDefault="00075A1E" w:rsidP="009D0E35">
      <w:pPr>
        <w:pStyle w:val="NAPSection"/>
        <w:rPr>
          <w:lang w:val="en-US"/>
        </w:rPr>
      </w:pPr>
      <w:r w:rsidRPr="00CF2853">
        <w:rPr>
          <w:lang w:val="en-US"/>
        </w:rPr>
        <w:t xml:space="preserve">Phase diagram of </w:t>
      </w:r>
      <w:r w:rsidRPr="00CF2853">
        <w:rPr>
          <w:rFonts w:eastAsiaTheme="minorEastAsia"/>
          <w:lang w:val="en-US"/>
        </w:rPr>
        <w:t>fragmentation modes</w:t>
      </w:r>
      <w:r w:rsidR="001414E5" w:rsidRPr="00CF2853">
        <w:rPr>
          <w:lang w:val="en-US"/>
        </w:rPr>
        <w:t xml:space="preserve"> </w:t>
      </w:r>
    </w:p>
    <w:p w:rsidR="001414E5" w:rsidRPr="00CF2853" w:rsidRDefault="001414E5" w:rsidP="003D64C8">
      <w:pPr>
        <w:pStyle w:val="NAPEmptystring"/>
        <w:spacing w:line="238" w:lineRule="auto"/>
        <w:rPr>
          <w:lang w:val="en-US"/>
        </w:rPr>
      </w:pPr>
    </w:p>
    <w:p w:rsidR="009D0E35" w:rsidRPr="00CF2853" w:rsidRDefault="005D37D7" w:rsidP="009D0E35">
      <w:pPr>
        <w:pStyle w:val="NAPNormal"/>
        <w:rPr>
          <w:lang w:val="en-US"/>
        </w:rPr>
      </w:pPr>
      <w:r w:rsidRPr="00CF2853">
        <w:rPr>
          <w:lang w:val="en-US"/>
        </w:rPr>
        <w:t>Based on fundamental energy potential for density of internal energy</w:t>
      </w:r>
      <w:r w:rsidR="00407254" w:rsidRPr="00CF2853">
        <w:rPr>
          <w:lang w:val="en-US"/>
        </w:rPr>
        <w:t xml:space="preserve"> (1)</w:t>
      </w:r>
      <w:r w:rsidRPr="00CF2853">
        <w:rPr>
          <w:lang w:val="en-US"/>
        </w:rPr>
        <w:t>, the evolutionary equations are determined by following relations</w:t>
      </w:r>
      <w:r w:rsidR="009D0E35" w:rsidRPr="00CF2853">
        <w:rPr>
          <w:lang w:val="en-US"/>
        </w:rPr>
        <w:t>: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890140" w:rsidRPr="00CF2853" w:rsidRDefault="00972E9B" w:rsidP="00890140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="00890140" w:rsidRPr="00CF2853">
        <w:rPr>
          <w:position w:val="-20"/>
          <w:lang w:val="en-US"/>
        </w:rPr>
        <w:object w:dxaOrig="2500" w:dyaOrig="499">
          <v:shape id="_x0000_i1058" type="#_x0000_t75" style="width:125.2pt;height:25.4pt" o:ole="">
            <v:imagedata r:id="rId79" o:title=""/>
          </v:shape>
          <o:OLEObject Type="Embed" ProgID="Equation.DSMT4" ShapeID="_x0000_i1058" DrawAspect="Content" ObjectID="_1636196606" r:id="rId80"/>
        </w:object>
      </w:r>
      <w:r w:rsidR="00276889" w:rsidRPr="00CF2853">
        <w:rPr>
          <w:lang w:val="en-US"/>
        </w:rPr>
        <w:tab/>
        <w:t>(</w:t>
      </w:r>
      <w:r w:rsidR="00942663" w:rsidRPr="00CF2853">
        <w:rPr>
          <w:lang w:val="en-US"/>
        </w:rPr>
        <w:t>7</w:t>
      </w:r>
      <w:r w:rsidR="00276889" w:rsidRPr="00CF2853">
        <w:rPr>
          <w:lang w:val="en-US"/>
        </w:rPr>
        <w:t>)</w:t>
      </w:r>
    </w:p>
    <w:p w:rsidR="00890140" w:rsidRPr="00CF2853" w:rsidRDefault="00972E9B" w:rsidP="00890140">
      <w:pPr>
        <w:pStyle w:val="NAPEquation"/>
        <w:rPr>
          <w:lang w:val="en-US"/>
        </w:rPr>
      </w:pPr>
      <w:r w:rsidRPr="00CF2853">
        <w:rPr>
          <w:lang w:val="en-US"/>
        </w:rPr>
        <w:lastRenderedPageBreak/>
        <w:tab/>
      </w:r>
      <w:r w:rsidR="00890140" w:rsidRPr="00CF2853">
        <w:rPr>
          <w:position w:val="-20"/>
          <w:lang w:val="en-US"/>
        </w:rPr>
        <w:object w:dxaOrig="3660" w:dyaOrig="540">
          <v:shape id="_x0000_i1059" type="#_x0000_t75" style="width:183.05pt;height:28.7pt" o:ole="">
            <v:imagedata r:id="rId81" o:title=""/>
          </v:shape>
          <o:OLEObject Type="Embed" ProgID="Equation.DSMT4" ShapeID="_x0000_i1059" DrawAspect="Content" ObjectID="_1636196607" r:id="rId82"/>
        </w:object>
      </w:r>
      <w:r w:rsidR="00D1153C" w:rsidRPr="00CF2853">
        <w:rPr>
          <w:lang w:val="en-US"/>
        </w:rPr>
        <w:tab/>
        <w:t>(</w:t>
      </w:r>
      <w:r w:rsidR="00942663" w:rsidRPr="00CF2853">
        <w:rPr>
          <w:lang w:val="en-US"/>
        </w:rPr>
        <w:t>8</w:t>
      </w:r>
      <w:r w:rsidR="00D1153C" w:rsidRPr="00CF2853">
        <w:rPr>
          <w:lang w:val="en-US"/>
        </w:rPr>
        <w:t>)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9D0E35" w:rsidRPr="00CF2853" w:rsidRDefault="003E0CF4" w:rsidP="009D0E35">
      <w:pPr>
        <w:pStyle w:val="NAPNormal"/>
        <w:rPr>
          <w:lang w:val="en-US"/>
        </w:rPr>
      </w:pPr>
      <w:r w:rsidRPr="00CF2853">
        <w:rPr>
          <w:lang w:val="en-US"/>
        </w:rPr>
        <w:t xml:space="preserve">Note that </w:t>
      </w:r>
      <w:r w:rsidR="007A1499" w:rsidRPr="00CF2853">
        <w:rPr>
          <w:lang w:val="en-US"/>
        </w:rPr>
        <w:t xml:space="preserve">the basic relations (1)-(4) </w:t>
      </w:r>
      <w:r w:rsidRPr="00CF2853">
        <w:rPr>
          <w:lang w:val="en-US"/>
        </w:rPr>
        <w:t>within</w:t>
      </w:r>
      <w:r w:rsidR="007A1499" w:rsidRPr="00CF2853">
        <w:rPr>
          <w:lang w:val="en-US"/>
        </w:rPr>
        <w:t xml:space="preserve"> approach of </w:t>
      </w:r>
      <w:r w:rsidR="00D407D0" w:rsidRPr="00CF2853">
        <w:rPr>
          <w:lang w:val="en-US"/>
        </w:rPr>
        <w:t>nonequilibrium</w:t>
      </w:r>
      <w:r w:rsidRPr="00CF2853">
        <w:rPr>
          <w:lang w:val="en-US"/>
        </w:rPr>
        <w:t xml:space="preserve"> evolutionary thermodynamics </w:t>
      </w:r>
      <w:r w:rsidR="00D407D0" w:rsidRPr="00CF2853">
        <w:rPr>
          <w:lang w:val="en-US"/>
        </w:rPr>
        <w:t xml:space="preserve">are obtained by L.S. Metlov in </w:t>
      </w:r>
      <w:r w:rsidR="007A1499" w:rsidRPr="00CF2853">
        <w:rPr>
          <w:lang w:val="en-US"/>
        </w:rPr>
        <w:t>studie</w:t>
      </w:r>
      <w:r w:rsidR="00D407D0" w:rsidRPr="00CF2853">
        <w:rPr>
          <w:lang w:val="en-US"/>
        </w:rPr>
        <w:t>s [1</w:t>
      </w:r>
      <w:r w:rsidR="0091795D" w:rsidRPr="00CF2853">
        <w:rPr>
          <w:lang w:val="en-US"/>
        </w:rPr>
        <w:t>2</w:t>
      </w:r>
      <w:r w:rsidR="00D407D0" w:rsidRPr="00CF2853">
        <w:rPr>
          <w:lang w:val="en-US"/>
        </w:rPr>
        <w:t>, 1</w:t>
      </w:r>
      <w:r w:rsidR="0091795D" w:rsidRPr="00CF2853">
        <w:rPr>
          <w:lang w:val="en-US"/>
        </w:rPr>
        <w:t>3</w:t>
      </w:r>
      <w:r w:rsidR="00D407D0" w:rsidRPr="00CF2853">
        <w:rPr>
          <w:lang w:val="en-US"/>
        </w:rPr>
        <w:t>, </w:t>
      </w:r>
      <w:proofErr w:type="gramStart"/>
      <w:r w:rsidR="00104A08" w:rsidRPr="00CF2853">
        <w:rPr>
          <w:lang w:val="en-US"/>
        </w:rPr>
        <w:t>1</w:t>
      </w:r>
      <w:r w:rsidR="002B0006" w:rsidRPr="00CF2853">
        <w:rPr>
          <w:lang w:val="en-US"/>
        </w:rPr>
        <w:t>7</w:t>
      </w:r>
      <w:proofErr w:type="gramEnd"/>
      <w:r w:rsidR="00D407D0" w:rsidRPr="00CF2853">
        <w:rPr>
          <w:lang w:val="en-US"/>
        </w:rPr>
        <w:t>]</w:t>
      </w:r>
      <w:r w:rsidR="009D0E35" w:rsidRPr="00CF2853">
        <w:rPr>
          <w:lang w:val="en-US"/>
        </w:rPr>
        <w:t>.</w:t>
      </w:r>
    </w:p>
    <w:p w:rsidR="009D0E35" w:rsidRPr="00CF2853" w:rsidRDefault="00DB5472" w:rsidP="009D0E35">
      <w:pPr>
        <w:pStyle w:val="NAPNormal"/>
        <w:rPr>
          <w:lang w:val="en-US"/>
        </w:rPr>
      </w:pPr>
      <w:r w:rsidRPr="00CF2853">
        <w:rPr>
          <w:lang w:val="en-US"/>
        </w:rPr>
        <w:t xml:space="preserve">Considering the adiabatic </w:t>
      </w:r>
      <w:proofErr w:type="gramStart"/>
      <w:r w:rsidRPr="00CF2853">
        <w:rPr>
          <w:lang w:val="en-US"/>
        </w:rPr>
        <w:t xml:space="preserve">approximation </w:t>
      </w:r>
      <w:proofErr w:type="gramEnd"/>
      <w:r w:rsidR="00D1153C" w:rsidRPr="00CF2853">
        <w:rPr>
          <w:position w:val="-14"/>
          <w:lang w:val="en-US"/>
        </w:rPr>
        <w:object w:dxaOrig="820" w:dyaOrig="340">
          <v:shape id="_x0000_i1060" type="#_x0000_t75" style="width:40.45pt;height:17.4pt" o:ole="">
            <v:imagedata r:id="rId83" o:title=""/>
          </v:shape>
          <o:OLEObject Type="Embed" ProgID="Equation.DSMT4" ShapeID="_x0000_i1060" DrawAspect="Content" ObjectID="_1636196608" r:id="rId84"/>
        </w:object>
      </w:r>
      <w:r w:rsidR="009D0E35" w:rsidRPr="00CF2853">
        <w:rPr>
          <w:lang w:val="en-US"/>
        </w:rPr>
        <w:t xml:space="preserve">, </w:t>
      </w:r>
      <w:r w:rsidR="00854FF8" w:rsidRPr="00CF2853">
        <w:rPr>
          <w:lang w:val="en-US"/>
        </w:rPr>
        <w:t xml:space="preserve">we </w:t>
      </w:r>
      <w:r w:rsidRPr="00CF2853">
        <w:rPr>
          <w:lang w:val="en-US"/>
        </w:rPr>
        <w:t xml:space="preserve">define the nature of evolution of the main variables </w:t>
      </w:r>
      <w:r w:rsidR="00D1153C" w:rsidRPr="00CF2853">
        <w:rPr>
          <w:position w:val="-10"/>
          <w:lang w:val="en-US"/>
        </w:rPr>
        <w:object w:dxaOrig="279" w:dyaOrig="300">
          <v:shape id="_x0000_i1061" type="#_x0000_t75" style="width:13.65pt;height:15.55pt" o:ole="">
            <v:imagedata r:id="rId85" o:title=""/>
          </v:shape>
          <o:OLEObject Type="Embed" ProgID="Equation.DSMT4" ShapeID="_x0000_i1061" DrawAspect="Content" ObjectID="_1636196609" r:id="rId86"/>
        </w:object>
      </w:r>
      <w:r w:rsidR="009D0E35" w:rsidRPr="00CF2853">
        <w:rPr>
          <w:lang w:val="en-US"/>
        </w:rPr>
        <w:t xml:space="preserve"> (</w:t>
      </w:r>
      <w:r w:rsidR="00D1153C" w:rsidRPr="00CF2853">
        <w:rPr>
          <w:position w:val="-8"/>
          <w:szCs w:val="18"/>
          <w:lang w:val="en-US"/>
        </w:rPr>
        <w:object w:dxaOrig="780" w:dyaOrig="260">
          <v:shape id="_x0000_i1062" type="#_x0000_t75" style="width:39.05pt;height:12.7pt" o:ole="">
            <v:imagedata r:id="rId87" o:title=""/>
          </v:shape>
          <o:OLEObject Type="Embed" ProgID="Equation.DSMT4" ShapeID="_x0000_i1062" DrawAspect="Content" ObjectID="_1636196610" r:id="rId88"/>
        </w:object>
      </w:r>
      <w:r w:rsidR="009D0E35" w:rsidRPr="00CF2853">
        <w:rPr>
          <w:szCs w:val="18"/>
          <w:lang w:val="en-US"/>
        </w:rPr>
        <w:t>).</w:t>
      </w:r>
      <w:r w:rsidR="007A1499" w:rsidRPr="00CF2853">
        <w:rPr>
          <w:szCs w:val="18"/>
          <w:lang w:val="en-US"/>
        </w:rPr>
        <w:t xml:space="preserve"> </w:t>
      </w:r>
      <w:r w:rsidR="00B7038F" w:rsidRPr="00CF2853">
        <w:rPr>
          <w:szCs w:val="18"/>
          <w:lang w:val="en-US"/>
        </w:rPr>
        <w:t>In this case, change</w:t>
      </w:r>
      <w:r w:rsidR="00BF7FB1" w:rsidRPr="00CF2853">
        <w:rPr>
          <w:szCs w:val="18"/>
          <w:lang w:val="en-US"/>
        </w:rPr>
        <w:t xml:space="preserve"> of dislocation</w:t>
      </w:r>
      <w:r w:rsidR="004110F2" w:rsidRPr="00CF2853">
        <w:rPr>
          <w:szCs w:val="18"/>
          <w:lang w:val="en-US"/>
        </w:rPr>
        <w:t>s</w:t>
      </w:r>
      <w:r w:rsidR="00BF7FB1" w:rsidRPr="00CF2853">
        <w:rPr>
          <w:szCs w:val="18"/>
          <w:lang w:val="en-US"/>
        </w:rPr>
        <w:t xml:space="preserve"> de</w:t>
      </w:r>
      <w:r w:rsidR="00BF7FB1" w:rsidRPr="00CF2853">
        <w:rPr>
          <w:szCs w:val="18"/>
          <w:lang w:val="en-US"/>
        </w:rPr>
        <w:t>n</w:t>
      </w:r>
      <w:r w:rsidR="00BF7FB1" w:rsidRPr="00CF2853">
        <w:rPr>
          <w:szCs w:val="18"/>
          <w:lang w:val="en-US"/>
        </w:rPr>
        <w:t>sity follow</w:t>
      </w:r>
      <w:r w:rsidR="00B7038F" w:rsidRPr="00CF2853">
        <w:rPr>
          <w:szCs w:val="18"/>
          <w:lang w:val="en-US"/>
        </w:rPr>
        <w:t>s</w:t>
      </w:r>
      <w:r w:rsidR="00BF7FB1" w:rsidRPr="00CF2853">
        <w:rPr>
          <w:szCs w:val="18"/>
          <w:lang w:val="en-US"/>
        </w:rPr>
        <w:t xml:space="preserve"> </w:t>
      </w:r>
      <w:r w:rsidR="00B7038F" w:rsidRPr="00CF2853">
        <w:rPr>
          <w:szCs w:val="18"/>
          <w:lang w:val="en-US"/>
        </w:rPr>
        <w:t>the</w:t>
      </w:r>
      <w:r w:rsidR="00476140" w:rsidRPr="00CF2853">
        <w:rPr>
          <w:szCs w:val="18"/>
          <w:lang w:val="en-US"/>
        </w:rPr>
        <w:t xml:space="preserve"> variation of </w:t>
      </w:r>
      <w:r w:rsidR="00FE1D13" w:rsidRPr="00CF2853">
        <w:rPr>
          <w:szCs w:val="18"/>
          <w:lang w:val="en-US"/>
        </w:rPr>
        <w:t>GBs</w:t>
      </w:r>
      <w:r w:rsidR="00BF7FB1" w:rsidRPr="00CF2853">
        <w:rPr>
          <w:szCs w:val="18"/>
          <w:lang w:val="en-US"/>
        </w:rPr>
        <w:t xml:space="preserve"> density in whole time interval</w:t>
      </w:r>
      <w:r w:rsidR="009D0E35" w:rsidRPr="00CF2853">
        <w:rPr>
          <w:szCs w:val="18"/>
          <w:lang w:val="en-US"/>
        </w:rPr>
        <w:t xml:space="preserve">. </w:t>
      </w:r>
      <w:r w:rsidR="00C66B25" w:rsidRPr="00CF2853">
        <w:rPr>
          <w:szCs w:val="18"/>
          <w:lang w:val="en-US"/>
        </w:rPr>
        <w:t>Tak</w:t>
      </w:r>
      <w:r w:rsidR="00B42BE1" w:rsidRPr="00CF2853">
        <w:rPr>
          <w:szCs w:val="18"/>
          <w:lang w:val="en-US"/>
        </w:rPr>
        <w:t>ing</w:t>
      </w:r>
      <w:r w:rsidR="00111E01" w:rsidRPr="00CF2853">
        <w:rPr>
          <w:szCs w:val="18"/>
          <w:lang w:val="en-US"/>
        </w:rPr>
        <w:t xml:space="preserve"> </w:t>
      </w:r>
      <w:r w:rsidR="00111E01" w:rsidRPr="00CF2853">
        <w:rPr>
          <w:position w:val="-12"/>
          <w:szCs w:val="18"/>
          <w:lang w:val="en-US"/>
        </w:rPr>
        <w:object w:dxaOrig="600" w:dyaOrig="320">
          <v:shape id="_x0000_i1063" type="#_x0000_t75" style="width:30.1pt;height:15.55pt" o:ole="">
            <v:imagedata r:id="rId89" o:title=""/>
          </v:shape>
          <o:OLEObject Type="Embed" ProgID="Equation.DSMT4" ShapeID="_x0000_i1063" DrawAspect="Content" ObjectID="_1636196611" r:id="rId90"/>
        </w:object>
      </w:r>
      <w:r w:rsidR="00C66B25" w:rsidRPr="00CF2853">
        <w:rPr>
          <w:szCs w:val="18"/>
          <w:lang w:val="en-US"/>
        </w:rPr>
        <w:t xml:space="preserve"> in </w:t>
      </w:r>
      <w:r w:rsidR="005B5F87" w:rsidRPr="00CF2853">
        <w:rPr>
          <w:szCs w:val="18"/>
          <w:lang w:val="en-US"/>
        </w:rPr>
        <w:t>E</w:t>
      </w:r>
      <w:r w:rsidR="00C66B25" w:rsidRPr="00CF2853">
        <w:rPr>
          <w:szCs w:val="18"/>
          <w:lang w:val="en-US"/>
        </w:rPr>
        <w:t>q.</w:t>
      </w:r>
      <w:r w:rsidR="005653C5" w:rsidRPr="00CF2853">
        <w:rPr>
          <w:szCs w:val="18"/>
          <w:lang w:val="en-US"/>
        </w:rPr>
        <w:t> </w:t>
      </w:r>
      <w:r w:rsidR="009D0E35" w:rsidRPr="00CF2853">
        <w:rPr>
          <w:szCs w:val="18"/>
          <w:lang w:val="en-US"/>
        </w:rPr>
        <w:t>(</w:t>
      </w:r>
      <w:r w:rsidR="00942663" w:rsidRPr="00CF2853">
        <w:rPr>
          <w:szCs w:val="18"/>
          <w:lang w:val="en-US"/>
        </w:rPr>
        <w:t>7</w:t>
      </w:r>
      <w:r w:rsidR="009D0E35" w:rsidRPr="00CF2853">
        <w:rPr>
          <w:szCs w:val="18"/>
          <w:lang w:val="en-US"/>
        </w:rPr>
        <w:t xml:space="preserve">) </w:t>
      </w:r>
      <w:r w:rsidR="00C66B25" w:rsidRPr="00CF2853">
        <w:rPr>
          <w:szCs w:val="18"/>
          <w:lang w:val="en-US"/>
        </w:rPr>
        <w:t xml:space="preserve">and </w:t>
      </w:r>
      <w:r w:rsidR="00111E01" w:rsidRPr="00CF2853">
        <w:rPr>
          <w:szCs w:val="18"/>
          <w:lang w:val="en-US"/>
        </w:rPr>
        <w:t>carrying out the series of transformations (see derivation in [1</w:t>
      </w:r>
      <w:r w:rsidR="0091795D" w:rsidRPr="00CF2853">
        <w:rPr>
          <w:szCs w:val="18"/>
          <w:lang w:val="en-US"/>
        </w:rPr>
        <w:t>4</w:t>
      </w:r>
      <w:r w:rsidR="00111E01" w:rsidRPr="00CF2853">
        <w:rPr>
          <w:szCs w:val="18"/>
          <w:lang w:val="en-US"/>
        </w:rPr>
        <w:t>, 1</w:t>
      </w:r>
      <w:r w:rsidR="0091795D" w:rsidRPr="00CF2853">
        <w:rPr>
          <w:szCs w:val="18"/>
          <w:lang w:val="en-US"/>
        </w:rPr>
        <w:t>5</w:t>
      </w:r>
      <w:r w:rsidR="00111E01" w:rsidRPr="00CF2853">
        <w:rPr>
          <w:szCs w:val="18"/>
          <w:lang w:val="en-US"/>
        </w:rPr>
        <w:t>]), we</w:t>
      </w:r>
      <w:r w:rsidR="00BC0FFD" w:rsidRPr="00CF2853">
        <w:rPr>
          <w:szCs w:val="18"/>
          <w:lang w:val="en-US"/>
        </w:rPr>
        <w:t xml:space="preserve"> obtain the Landau-Khalatnikov</w:t>
      </w:r>
      <w:r w:rsidR="00111E01" w:rsidRPr="00CF2853">
        <w:rPr>
          <w:szCs w:val="18"/>
          <w:lang w:val="en-US"/>
        </w:rPr>
        <w:t xml:space="preserve"> equation</w:t>
      </w:r>
      <w:r w:rsidR="009D0E35" w:rsidRPr="00CF2853">
        <w:rPr>
          <w:szCs w:val="18"/>
          <w:lang w:val="en-US"/>
        </w:rPr>
        <w:t>: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421AAF" w:rsidRPr="00CF2853" w:rsidRDefault="00421AAF" w:rsidP="00421AAF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26"/>
          <w:lang w:val="en-US"/>
        </w:rPr>
        <w:object w:dxaOrig="1140" w:dyaOrig="600">
          <v:shape id="_x0000_i1064" type="#_x0000_t75" style="width:58.35pt;height:30.1pt" o:ole="">
            <v:imagedata r:id="rId91" o:title=""/>
          </v:shape>
          <o:OLEObject Type="Embed" ProgID="Equation.DSMT4" ShapeID="_x0000_i1064" DrawAspect="Content" ObjectID="_1636196612" r:id="rId92"/>
        </w:object>
      </w:r>
      <w:r w:rsidR="00FC4599" w:rsidRPr="00CF2853">
        <w:rPr>
          <w:lang w:val="en-US"/>
        </w:rPr>
        <w:t>.</w:t>
      </w:r>
      <w:r w:rsidRPr="00CF2853">
        <w:rPr>
          <w:lang w:val="en-US"/>
        </w:rPr>
        <w:tab/>
        <w:t>(9)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9D0E35" w:rsidRPr="00CF2853" w:rsidRDefault="00FC4599" w:rsidP="005653C5">
      <w:pPr>
        <w:pStyle w:val="NAPNormal"/>
        <w:ind w:firstLine="0"/>
        <w:rPr>
          <w:lang w:val="en-US"/>
        </w:rPr>
      </w:pPr>
      <w:r w:rsidRPr="00CF2853">
        <w:rPr>
          <w:lang w:val="en-US"/>
        </w:rPr>
        <w:t>Its explicit form looks like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9D0E35" w:rsidRPr="00CF2853" w:rsidRDefault="00FC72D9" w:rsidP="00421AAF">
      <w:pPr>
        <w:pStyle w:val="NAPEquation"/>
        <w:ind w:firstLine="0"/>
        <w:rPr>
          <w:lang w:val="en-US"/>
        </w:rPr>
      </w:pPr>
      <w:r w:rsidRPr="00CF2853">
        <w:rPr>
          <w:lang w:val="en-US"/>
        </w:rPr>
        <w:tab/>
      </w:r>
      <w:r w:rsidR="00421AAF" w:rsidRPr="00CF2853">
        <w:rPr>
          <w:position w:val="-24"/>
          <w:lang w:val="en-US"/>
        </w:rPr>
        <w:object w:dxaOrig="4220" w:dyaOrig="600">
          <v:shape id="_x0000_i1065" type="#_x0000_t75" style="width:211.3pt;height:30.1pt" o:ole="">
            <v:imagedata r:id="rId93" o:title=""/>
          </v:shape>
          <o:OLEObject Type="Embed" ProgID="Equation.DSMT4" ShapeID="_x0000_i1065" DrawAspect="Content" ObjectID="_1636196613" r:id="rId94"/>
        </w:object>
      </w:r>
      <w:proofErr w:type="gramStart"/>
      <w:r w:rsidR="00421AAF" w:rsidRPr="00CF2853">
        <w:rPr>
          <w:lang w:val="en-US"/>
        </w:rPr>
        <w:t>.</w:t>
      </w:r>
      <w:r w:rsidR="005653C5" w:rsidRPr="00CF2853">
        <w:rPr>
          <w:lang w:val="en-US"/>
        </w:rPr>
        <w:t>(</w:t>
      </w:r>
      <w:proofErr w:type="gramEnd"/>
      <w:r w:rsidR="005653C5" w:rsidRPr="00CF2853">
        <w:rPr>
          <w:lang w:val="en-US"/>
        </w:rPr>
        <w:t>1</w:t>
      </w:r>
      <w:r w:rsidR="00942663" w:rsidRPr="00CF2853">
        <w:rPr>
          <w:lang w:val="en-US"/>
        </w:rPr>
        <w:t>0</w:t>
      </w:r>
      <w:r w:rsidR="005653C5" w:rsidRPr="00CF2853">
        <w:rPr>
          <w:lang w:val="en-US"/>
        </w:rPr>
        <w:t>)</w:t>
      </w:r>
    </w:p>
    <w:p w:rsidR="00972E9B" w:rsidRPr="00CF2853" w:rsidRDefault="00972E9B" w:rsidP="00421AAF">
      <w:pPr>
        <w:pStyle w:val="NAPEmptystring"/>
        <w:rPr>
          <w:lang w:val="en-US"/>
        </w:rPr>
      </w:pPr>
    </w:p>
    <w:p w:rsidR="009D0E35" w:rsidRPr="00CF2853" w:rsidRDefault="00FC4599" w:rsidP="009D0E35">
      <w:pPr>
        <w:pStyle w:val="NAPNormal"/>
        <w:rPr>
          <w:lang w:val="en-US"/>
        </w:rPr>
      </w:pPr>
      <w:r w:rsidRPr="00CF2853">
        <w:rPr>
          <w:lang w:val="en-US"/>
        </w:rPr>
        <w:t xml:space="preserve">At the same time, the system is characterized by the thermodynamic potential 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9D0E35" w:rsidRPr="00CF2853" w:rsidRDefault="00FC72D9" w:rsidP="00FC72D9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22"/>
          <w:lang w:val="en-US"/>
        </w:rPr>
        <w:object w:dxaOrig="1700" w:dyaOrig="560">
          <v:shape id="_x0000_i1066" type="#_x0000_t75" style="width:83.75pt;height:28.7pt" o:ole="">
            <v:imagedata r:id="rId95" o:title=""/>
          </v:shape>
          <o:OLEObject Type="Embed" ProgID="Equation.DSMT4" ShapeID="_x0000_i1066" DrawAspect="Content" ObjectID="_1636196614" r:id="rId96"/>
        </w:object>
      </w:r>
      <w:r w:rsidRPr="00CF2853">
        <w:rPr>
          <w:lang w:val="en-US"/>
        </w:rPr>
        <w:tab/>
      </w:r>
      <w:r w:rsidR="005653C5" w:rsidRPr="00CF2853">
        <w:rPr>
          <w:lang w:val="en-US"/>
        </w:rPr>
        <w:t>(1</w:t>
      </w:r>
      <w:r w:rsidR="00942663" w:rsidRPr="00CF2853">
        <w:rPr>
          <w:lang w:val="en-US"/>
        </w:rPr>
        <w:t>1</w:t>
      </w:r>
      <w:r w:rsidR="005653C5" w:rsidRPr="00CF2853">
        <w:rPr>
          <w:lang w:val="en-US"/>
        </w:rPr>
        <w:t>)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9D0E35" w:rsidRPr="00CF2853" w:rsidRDefault="0092354A" w:rsidP="00BA2600">
      <w:pPr>
        <w:pStyle w:val="NAPNormal"/>
        <w:ind w:firstLine="0"/>
        <w:rPr>
          <w:lang w:val="en-US"/>
        </w:rPr>
      </w:pPr>
      <w:proofErr w:type="gramStart"/>
      <w:r w:rsidRPr="00CF2853">
        <w:rPr>
          <w:lang w:val="en-US"/>
        </w:rPr>
        <w:t>coincided</w:t>
      </w:r>
      <w:proofErr w:type="gramEnd"/>
      <w:r w:rsidRPr="00CF2853">
        <w:rPr>
          <w:lang w:val="en-US"/>
        </w:rPr>
        <w:t xml:space="preserve"> with relation </w:t>
      </w:r>
      <w:r w:rsidR="009D0E35" w:rsidRPr="00CF2853">
        <w:rPr>
          <w:lang w:val="en-US"/>
        </w:rPr>
        <w:t>(</w:t>
      </w:r>
      <w:r w:rsidR="00BA2600" w:rsidRPr="00CF2853">
        <w:rPr>
          <w:lang w:val="en-US"/>
        </w:rPr>
        <w:t>1</w:t>
      </w:r>
      <w:r w:rsidR="009D0E35" w:rsidRPr="00CF2853">
        <w:rPr>
          <w:lang w:val="en-US"/>
        </w:rPr>
        <w:t>).</w:t>
      </w:r>
    </w:p>
    <w:p w:rsidR="009D0E35" w:rsidRPr="00CF2853" w:rsidRDefault="000E72D4" w:rsidP="009D0E35">
      <w:pPr>
        <w:pStyle w:val="NAPNormal"/>
        <w:rPr>
          <w:lang w:val="en-US"/>
        </w:rPr>
      </w:pPr>
      <w:r w:rsidRPr="00CF2853">
        <w:rPr>
          <w:lang w:val="en-US"/>
        </w:rPr>
        <w:t xml:space="preserve">Using a </w:t>
      </w:r>
      <w:r w:rsidR="00BA417B" w:rsidRPr="00CF2853">
        <w:rPr>
          <w:lang w:val="en-US"/>
        </w:rPr>
        <w:t xml:space="preserve">necessary condition of </w:t>
      </w:r>
      <w:proofErr w:type="spellStart"/>
      <w:r w:rsidR="00BA417B" w:rsidRPr="00CF2853">
        <w:rPr>
          <w:lang w:val="en-US"/>
        </w:rPr>
        <w:t>extremum</w:t>
      </w:r>
      <w:proofErr w:type="spellEnd"/>
      <w:r w:rsidRPr="00CF2853">
        <w:rPr>
          <w:lang w:val="en-US"/>
        </w:rPr>
        <w:t xml:space="preserve"> existence</w:t>
      </w:r>
      <w:r w:rsidR="009D0E35" w:rsidRPr="00CF2853">
        <w:rPr>
          <w:lang w:val="en-US"/>
        </w:rPr>
        <w:t xml:space="preserve"> (</w:t>
      </w:r>
      <w:r w:rsidR="00A53FD6" w:rsidRPr="00CF2853">
        <w:rPr>
          <w:position w:val="-12"/>
          <w:lang w:val="en-US"/>
        </w:rPr>
        <w:object w:dxaOrig="1020" w:dyaOrig="320">
          <v:shape id="_x0000_i1067" type="#_x0000_t75" style="width:51.75pt;height:15.55pt" o:ole="">
            <v:imagedata r:id="rId97" o:title=""/>
          </v:shape>
          <o:OLEObject Type="Embed" ProgID="Equation.DSMT4" ShapeID="_x0000_i1067" DrawAspect="Content" ObjectID="_1636196615" r:id="rId98"/>
        </w:object>
      </w:r>
      <w:r w:rsidR="009D0E35" w:rsidRPr="00CF2853">
        <w:rPr>
          <w:lang w:val="en-US"/>
        </w:rPr>
        <w:t>),</w:t>
      </w:r>
      <w:r w:rsidR="00FC72D9" w:rsidRPr="00CF2853">
        <w:rPr>
          <w:lang w:val="en-US"/>
        </w:rPr>
        <w:t xml:space="preserve"> </w:t>
      </w:r>
      <w:r w:rsidRPr="00CF2853">
        <w:rPr>
          <w:lang w:val="en-US"/>
        </w:rPr>
        <w:t>we define stationary states of therm</w:t>
      </w:r>
      <w:r w:rsidRPr="00CF2853">
        <w:rPr>
          <w:lang w:val="en-US"/>
        </w:rPr>
        <w:t>o</w:t>
      </w:r>
      <w:r w:rsidRPr="00CF2853">
        <w:rPr>
          <w:lang w:val="en-US"/>
        </w:rPr>
        <w:t>dynamic potential</w:t>
      </w:r>
      <w:r w:rsidR="009D0E35" w:rsidRPr="00CF2853">
        <w:rPr>
          <w:lang w:val="en-US"/>
        </w:rPr>
        <w:t xml:space="preserve"> </w:t>
      </w:r>
      <w:r w:rsidR="00A53FD6" w:rsidRPr="00CF2853">
        <w:rPr>
          <w:position w:val="-12"/>
          <w:lang w:val="en-US"/>
        </w:rPr>
        <w:object w:dxaOrig="540" w:dyaOrig="320">
          <v:shape id="_x0000_i1068" type="#_x0000_t75" style="width:28.7pt;height:15.55pt" o:ole="">
            <v:imagedata r:id="rId99" o:title=""/>
          </v:shape>
          <o:OLEObject Type="Embed" ProgID="Equation.DSMT4" ShapeID="_x0000_i1068" DrawAspect="Content" ObjectID="_1636196616" r:id="rId100"/>
        </w:object>
      </w:r>
      <w:r w:rsidR="00284C8A" w:rsidRPr="00CF2853">
        <w:rPr>
          <w:lang w:val="en-US"/>
        </w:rPr>
        <w:t xml:space="preserve"> </w:t>
      </w:r>
      <w:r w:rsidR="009D0E35" w:rsidRPr="00CF2853">
        <w:rPr>
          <w:lang w:val="en-US"/>
        </w:rPr>
        <w:t>(</w:t>
      </w:r>
      <w:r w:rsidR="00A53FD6" w:rsidRPr="00CF2853">
        <w:rPr>
          <w:lang w:val="en-US"/>
        </w:rPr>
        <w:t>1</w:t>
      </w:r>
      <w:r w:rsidR="00942663" w:rsidRPr="00CF2853">
        <w:rPr>
          <w:lang w:val="en-US"/>
        </w:rPr>
        <w:t>1</w:t>
      </w:r>
      <w:r w:rsidR="00A53FD6" w:rsidRPr="00CF2853">
        <w:rPr>
          <w:lang w:val="en-US"/>
        </w:rPr>
        <w:t xml:space="preserve">). </w:t>
      </w:r>
      <w:r w:rsidRPr="00CF2853">
        <w:rPr>
          <w:lang w:val="en-US"/>
        </w:rPr>
        <w:t xml:space="preserve">Putting </w:t>
      </w:r>
      <w:r w:rsidR="00611124" w:rsidRPr="00CF2853">
        <w:rPr>
          <w:position w:val="-14"/>
          <w:lang w:val="en-US"/>
        </w:rPr>
        <w:object w:dxaOrig="780" w:dyaOrig="360">
          <v:shape id="_x0000_i1069" type="#_x0000_t75" style="width:39.05pt;height:18.8pt" o:ole="">
            <v:imagedata r:id="rId101" o:title=""/>
          </v:shape>
          <o:OLEObject Type="Embed" ProgID="Equation.DSMT4" ShapeID="_x0000_i1069" DrawAspect="Content" ObjectID="_1636196617" r:id="rId102"/>
        </w:object>
      </w:r>
      <w:r w:rsidR="00284C8A" w:rsidRPr="00CF2853">
        <w:rPr>
          <w:lang w:val="en-US"/>
        </w:rPr>
        <w:t xml:space="preserve"> </w:t>
      </w:r>
      <w:r w:rsidRPr="00CF2853">
        <w:rPr>
          <w:lang w:val="en-US"/>
        </w:rPr>
        <w:t>in Eq. </w:t>
      </w:r>
      <w:r w:rsidR="009D0E35" w:rsidRPr="00CF2853">
        <w:rPr>
          <w:lang w:val="en-US"/>
        </w:rPr>
        <w:t>(</w:t>
      </w:r>
      <w:r w:rsidR="00A53FD6" w:rsidRPr="00CF2853">
        <w:rPr>
          <w:lang w:val="en-US"/>
        </w:rPr>
        <w:t>1</w:t>
      </w:r>
      <w:r w:rsidR="004110F2" w:rsidRPr="00CF2853">
        <w:rPr>
          <w:lang w:val="en-US"/>
        </w:rPr>
        <w:t>0</w:t>
      </w:r>
      <w:r w:rsidR="009D0E35" w:rsidRPr="00CF2853">
        <w:rPr>
          <w:lang w:val="en-US"/>
        </w:rPr>
        <w:t>)</w:t>
      </w:r>
      <w:r w:rsidR="00611124" w:rsidRPr="00CF2853">
        <w:rPr>
          <w:lang w:val="en-US"/>
        </w:rPr>
        <w:t xml:space="preserve">, </w:t>
      </w:r>
      <w:r w:rsidR="002903F1" w:rsidRPr="00CF2853">
        <w:rPr>
          <w:lang w:val="en-US"/>
        </w:rPr>
        <w:t>the</w:t>
      </w:r>
      <w:r w:rsidRPr="00CF2853">
        <w:rPr>
          <w:lang w:val="en-US"/>
        </w:rPr>
        <w:t xml:space="preserve"> cubic equation</w:t>
      </w:r>
      <w:r w:rsidR="002903F1" w:rsidRPr="00CF2853">
        <w:rPr>
          <w:lang w:val="en-US"/>
        </w:rPr>
        <w:t xml:space="preserve"> is obtained 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FC72D9" w:rsidRPr="00CF2853" w:rsidRDefault="00FC72D9" w:rsidP="00FC72D9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24"/>
          <w:lang w:val="en-US"/>
        </w:rPr>
        <w:object w:dxaOrig="3960" w:dyaOrig="600">
          <v:shape id="_x0000_i1070" type="#_x0000_t75" style="width:197.2pt;height:30.1pt" o:ole="">
            <v:imagedata r:id="rId103" o:title=""/>
          </v:shape>
          <o:OLEObject Type="Embed" ProgID="Equation.DSMT4" ShapeID="_x0000_i1070" DrawAspect="Content" ObjectID="_1636196618" r:id="rId104"/>
        </w:object>
      </w:r>
      <w:r w:rsidRPr="00CF2853">
        <w:rPr>
          <w:lang w:val="en-US"/>
        </w:rPr>
        <w:tab/>
        <w:t>(12)</w:t>
      </w:r>
    </w:p>
    <w:p w:rsidR="00972E9B" w:rsidRPr="00CF2853" w:rsidRDefault="00972E9B" w:rsidP="00972E9B">
      <w:pPr>
        <w:pStyle w:val="NAPEmptystring"/>
        <w:rPr>
          <w:lang w:val="en-US"/>
        </w:rPr>
      </w:pPr>
    </w:p>
    <w:p w:rsidR="000E72D4" w:rsidRDefault="002903F1" w:rsidP="006B3AFA">
      <w:pPr>
        <w:pStyle w:val="NAPNormal"/>
        <w:ind w:firstLine="0"/>
        <w:rPr>
          <w:lang w:val="en-US"/>
        </w:rPr>
      </w:pPr>
      <w:r w:rsidRPr="00CF2853">
        <w:rPr>
          <w:lang w:val="en-US"/>
        </w:rPr>
        <w:t>Its roots correspond</w:t>
      </w:r>
      <w:r w:rsidR="000E72D4" w:rsidRPr="00CF2853">
        <w:rPr>
          <w:lang w:val="en-US"/>
        </w:rPr>
        <w:t xml:space="preserve"> to maximums of thermodynamic potential </w:t>
      </w:r>
      <w:r w:rsidRPr="00CF2853">
        <w:rPr>
          <w:lang w:val="en-US"/>
        </w:rPr>
        <w:t xml:space="preserve">and </w:t>
      </w:r>
      <w:r w:rsidR="000E72D4" w:rsidRPr="00CF2853">
        <w:rPr>
          <w:lang w:val="en-US"/>
        </w:rPr>
        <w:t xml:space="preserve">to </w:t>
      </w:r>
      <w:r w:rsidRPr="00CF2853">
        <w:rPr>
          <w:lang w:val="en-US"/>
        </w:rPr>
        <w:t xml:space="preserve">the </w:t>
      </w:r>
      <w:r w:rsidR="000E72D4" w:rsidRPr="00CF2853">
        <w:rPr>
          <w:lang w:val="en-US"/>
        </w:rPr>
        <w:t>stable states. Respectively, the minimums represent unstable states.</w:t>
      </w:r>
    </w:p>
    <w:p w:rsidR="00520DE1" w:rsidRDefault="00520DE1" w:rsidP="00520DE1">
      <w:pPr>
        <w:pStyle w:val="NAPEmptystring"/>
      </w:pPr>
    </w:p>
    <w:p w:rsidR="00520DE1" w:rsidRPr="00CF2853" w:rsidRDefault="00520DE1" w:rsidP="00520DE1">
      <w:pPr>
        <w:pStyle w:val="NAPNormal"/>
        <w:ind w:firstLine="0"/>
        <w:jc w:val="center"/>
        <w:rPr>
          <w:lang w:val="en-US"/>
        </w:rPr>
      </w:pPr>
      <w:r w:rsidRPr="00CF2853">
        <w:rPr>
          <w:noProof/>
          <w:lang w:val="ru-RU"/>
        </w:rPr>
        <w:lastRenderedPageBreak/>
        <w:drawing>
          <wp:inline distT="0" distB="0" distL="0" distR="0" wp14:anchorId="7E0AF6FE" wp14:editId="05B26D48">
            <wp:extent cx="2900045" cy="2976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2_1.jpg"/>
                    <pic:cNvPicPr/>
                  </pic:nvPicPr>
                  <pic:blipFill rotWithShape="1"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" r="1" b="3796"/>
                    <a:stretch/>
                  </pic:blipFill>
                  <pic:spPr bwMode="auto">
                    <a:xfrm>
                      <a:off x="0" y="0"/>
                      <a:ext cx="2900045" cy="297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DE1" w:rsidRPr="00CF2853" w:rsidRDefault="00520DE1" w:rsidP="00520DE1">
      <w:pPr>
        <w:pStyle w:val="NAPEmptystring"/>
        <w:rPr>
          <w:lang w:val="en-US"/>
        </w:rPr>
      </w:pPr>
    </w:p>
    <w:p w:rsidR="00520DE1" w:rsidRPr="00CF2853" w:rsidRDefault="00520DE1" w:rsidP="00520DE1">
      <w:pPr>
        <w:pStyle w:val="NAPCaption"/>
        <w:rPr>
          <w:lang w:val="en-US"/>
        </w:rPr>
      </w:pPr>
      <w:r w:rsidRPr="00CF2853">
        <w:rPr>
          <w:b/>
          <w:lang w:val="en-US"/>
        </w:rPr>
        <w:t>Fig. 1</w:t>
      </w:r>
      <w:r w:rsidRPr="00CF2853">
        <w:rPr>
          <w:lang w:val="en-US"/>
        </w:rPr>
        <w:t xml:space="preserve"> – Dependence of stationary states of the GBs density </w:t>
      </w:r>
      <w:r w:rsidR="00680668" w:rsidRPr="00CF2853">
        <w:rPr>
          <w:position w:val="-12"/>
          <w:lang w:val="en-US"/>
        </w:rPr>
        <w:object w:dxaOrig="980" w:dyaOrig="320">
          <v:shape id="_x0000_i1071" type="#_x0000_t75" style="width:47.05pt;height:15.55pt" o:ole="">
            <v:imagedata r:id="rId106" o:title=""/>
          </v:shape>
          <o:OLEObject Type="Embed" ProgID="Equation.DSMT4" ShapeID="_x0000_i1071" DrawAspect="Content" ObjectID="_1636196619" r:id="rId107"/>
        </w:object>
      </w:r>
      <w:r w:rsidRPr="00CF2853">
        <w:rPr>
          <w:lang w:val="en-US"/>
        </w:rPr>
        <w:t xml:space="preserve"> on the second invariant of strain </w:t>
      </w:r>
      <w:proofErr w:type="gramStart"/>
      <w:r w:rsidRPr="00CF2853">
        <w:rPr>
          <w:lang w:val="en-US"/>
        </w:rPr>
        <w:t xml:space="preserve">tensor </w:t>
      </w:r>
      <w:proofErr w:type="gramEnd"/>
      <w:r w:rsidRPr="00CF2853">
        <w:rPr>
          <w:position w:val="-10"/>
          <w:lang w:val="en-US"/>
        </w:rPr>
        <w:object w:dxaOrig="499" w:dyaOrig="279">
          <v:shape id="_x0000_i1072" type="#_x0000_t75" style="width:25.4pt;height:13.65pt" o:ole="">
            <v:imagedata r:id="rId108" o:title=""/>
          </v:shape>
          <o:OLEObject Type="Embed" ProgID="Equation.DSMT4" ShapeID="_x0000_i1072" DrawAspect="Content" ObjectID="_1636196620" r:id="rId109"/>
        </w:object>
      </w:r>
      <w:r w:rsidRPr="00CF2853">
        <w:rPr>
          <w:lang w:val="en-US"/>
        </w:rPr>
        <w:t xml:space="preserve">. The curves 1-5 correspond to the values </w:t>
      </w:r>
      <w:r w:rsidRPr="00CF2853">
        <w:rPr>
          <w:position w:val="-10"/>
          <w:lang w:val="en-US"/>
        </w:rPr>
        <w:object w:dxaOrig="3040" w:dyaOrig="300">
          <v:shape id="_x0000_i1073" type="#_x0000_t75" style="width:152.45pt;height:13.65pt" o:ole="">
            <v:imagedata r:id="rId110" o:title=""/>
          </v:shape>
          <o:OLEObject Type="Embed" ProgID="Equation.DSMT4" ShapeID="_x0000_i1073" DrawAspect="Content" ObjectID="_1636196621" r:id="rId111"/>
        </w:object>
      </w:r>
    </w:p>
    <w:p w:rsidR="00520DE1" w:rsidRPr="00520DE1" w:rsidRDefault="00520DE1" w:rsidP="00520DE1">
      <w:pPr>
        <w:pStyle w:val="NAPEmptystring"/>
        <w:rPr>
          <w:lang w:val="en-US"/>
        </w:rPr>
      </w:pPr>
    </w:p>
    <w:p w:rsidR="00DE185C" w:rsidRPr="00CF2853" w:rsidRDefault="000E72D4" w:rsidP="000762D4">
      <w:pPr>
        <w:pStyle w:val="NAPNormal"/>
        <w:rPr>
          <w:lang w:val="en-US"/>
        </w:rPr>
      </w:pPr>
      <w:r w:rsidRPr="00CF2853">
        <w:rPr>
          <w:lang w:val="en-US"/>
        </w:rPr>
        <w:t>De</w:t>
      </w:r>
      <w:r w:rsidR="000D545E" w:rsidRPr="00CF2853">
        <w:rPr>
          <w:lang w:val="en-US"/>
        </w:rPr>
        <w:t>pendence of stationary</w:t>
      </w:r>
      <w:r w:rsidRPr="00CF2853">
        <w:rPr>
          <w:lang w:val="en-US"/>
        </w:rPr>
        <w:t xml:space="preserve"> </w:t>
      </w:r>
      <w:r w:rsidR="000D545E" w:rsidRPr="00CF2853">
        <w:rPr>
          <w:lang w:val="en-US"/>
        </w:rPr>
        <w:t>GB</w:t>
      </w:r>
      <w:r w:rsidRPr="00CF2853">
        <w:rPr>
          <w:lang w:val="en-US"/>
        </w:rPr>
        <w:t xml:space="preserve">s density </w:t>
      </w:r>
      <w:r w:rsidR="000762D4" w:rsidRPr="00CF2853">
        <w:rPr>
          <w:lang w:val="en-US"/>
        </w:rPr>
        <w:t xml:space="preserve">(i.e. solutions of Eq. (12)) </w:t>
      </w:r>
      <w:r w:rsidRPr="00CF2853">
        <w:rPr>
          <w:lang w:val="en-US"/>
        </w:rPr>
        <w:t xml:space="preserve">on control parameter </w:t>
      </w:r>
      <w:r w:rsidR="00880B40" w:rsidRPr="00CF2853">
        <w:rPr>
          <w:position w:val="-10"/>
          <w:lang w:val="en-US"/>
        </w:rPr>
        <w:object w:dxaOrig="240" w:dyaOrig="300">
          <v:shape id="_x0000_i1074" type="#_x0000_t75" style="width:12.7pt;height:15.55pt" o:ole="">
            <v:imagedata r:id="rId112" o:title=""/>
          </v:shape>
          <o:OLEObject Type="Embed" ProgID="Equation.DSMT4" ShapeID="_x0000_i1074" DrawAspect="Content" ObjectID="_1636196622" r:id="rId113"/>
        </w:object>
      </w:r>
      <w:r w:rsidR="009D0E35" w:rsidRPr="00CF2853">
        <w:rPr>
          <w:lang w:val="en-US"/>
        </w:rPr>
        <w:t xml:space="preserve"> </w:t>
      </w:r>
      <w:r w:rsidRPr="00CF2853">
        <w:rPr>
          <w:lang w:val="en-US"/>
        </w:rPr>
        <w:t xml:space="preserve">at different values of the first invariant </w:t>
      </w:r>
      <w:r w:rsidR="00880B40" w:rsidRPr="00CF2853">
        <w:rPr>
          <w:position w:val="-10"/>
          <w:lang w:val="en-US"/>
        </w:rPr>
        <w:object w:dxaOrig="240" w:dyaOrig="320">
          <v:shape id="_x0000_i1075" type="#_x0000_t75" style="width:12.7pt;height:15.55pt" o:ole="">
            <v:imagedata r:id="rId114" o:title=""/>
          </v:shape>
          <o:OLEObject Type="Embed" ProgID="Equation.DSMT4" ShapeID="_x0000_i1075" DrawAspect="Content" ObjectID="_1636196623" r:id="rId115"/>
        </w:object>
      </w:r>
      <w:r w:rsidRPr="00CF2853">
        <w:rPr>
          <w:lang w:val="en-US"/>
        </w:rPr>
        <w:t xml:space="preserve"> is </w:t>
      </w:r>
      <w:r w:rsidR="000762D4" w:rsidRPr="00CF2853">
        <w:rPr>
          <w:lang w:val="en-US"/>
        </w:rPr>
        <w:t>shown</w:t>
      </w:r>
      <w:r w:rsidRPr="00CF2853">
        <w:rPr>
          <w:lang w:val="en-US"/>
        </w:rPr>
        <w:t xml:space="preserve"> in Fig. 1. According to </w:t>
      </w:r>
      <w:r w:rsidR="00AE7F4C" w:rsidRPr="00CF2853">
        <w:rPr>
          <w:lang w:val="en-US"/>
        </w:rPr>
        <w:t>this</w:t>
      </w:r>
      <w:r w:rsidR="000762D4" w:rsidRPr="00CF2853">
        <w:rPr>
          <w:lang w:val="en-US"/>
        </w:rPr>
        <w:t xml:space="preserve"> graph</w:t>
      </w:r>
      <w:r w:rsidRPr="00CF2853">
        <w:rPr>
          <w:lang w:val="en-US"/>
        </w:rPr>
        <w:t xml:space="preserve">, Eq. (12) at compressive </w:t>
      </w:r>
      <w:r w:rsidR="004110F2" w:rsidRPr="00CF2853">
        <w:rPr>
          <w:lang w:val="en-US"/>
        </w:rPr>
        <w:t>strai</w:t>
      </w:r>
      <w:r w:rsidRPr="00CF2853">
        <w:rPr>
          <w:lang w:val="en-US"/>
        </w:rPr>
        <w:t xml:space="preserve">n </w:t>
      </w:r>
      <w:r w:rsidR="00692DE9" w:rsidRPr="00CF2853">
        <w:rPr>
          <w:lang w:val="en-US"/>
        </w:rPr>
        <w:t>(</w:t>
      </w:r>
      <w:r w:rsidR="00692DE9" w:rsidRPr="00CF2853">
        <w:rPr>
          <w:position w:val="-10"/>
          <w:lang w:val="en-US"/>
        </w:rPr>
        <w:object w:dxaOrig="540" w:dyaOrig="320">
          <v:shape id="_x0000_i1076" type="#_x0000_t75" style="width:28.7pt;height:15.55pt" o:ole="">
            <v:imagedata r:id="rId49" o:title=""/>
          </v:shape>
          <o:OLEObject Type="Embed" ProgID="Equation.DSMT4" ShapeID="_x0000_i1076" DrawAspect="Content" ObjectID="_1636196624" r:id="rId116"/>
        </w:object>
      </w:r>
      <w:r w:rsidR="00692DE9" w:rsidRPr="00CF2853">
        <w:rPr>
          <w:lang w:val="en-US"/>
        </w:rPr>
        <w:t>)</w:t>
      </w:r>
      <w:r w:rsidRPr="00CF2853">
        <w:rPr>
          <w:lang w:val="en-US"/>
        </w:rPr>
        <w:t xml:space="preserve"> has three solutions. These roots correspond to three steady-states </w:t>
      </w:r>
      <w:proofErr w:type="gramStart"/>
      <w:r w:rsidRPr="00CF2853">
        <w:rPr>
          <w:lang w:val="en-US"/>
        </w:rPr>
        <w:t>of</w:t>
      </w:r>
      <w:r w:rsidR="00692DE9" w:rsidRPr="00CF2853">
        <w:rPr>
          <w:lang w:val="en-US"/>
        </w:rPr>
        <w:t xml:space="preserve"> </w:t>
      </w:r>
      <w:proofErr w:type="gramEnd"/>
      <w:r w:rsidR="00692DE9" w:rsidRPr="00CF2853">
        <w:rPr>
          <w:position w:val="-12"/>
          <w:lang w:val="en-US"/>
        </w:rPr>
        <w:object w:dxaOrig="540" w:dyaOrig="320">
          <v:shape id="_x0000_i1077" type="#_x0000_t75" style="width:28.7pt;height:15.55pt" o:ole="">
            <v:imagedata r:id="rId99" o:title=""/>
          </v:shape>
          <o:OLEObject Type="Embed" ProgID="Equation.DSMT4" ShapeID="_x0000_i1077" DrawAspect="Content" ObjectID="_1636196625" r:id="rId117"/>
        </w:object>
      </w:r>
      <w:r w:rsidR="00692DE9" w:rsidRPr="00CF2853">
        <w:rPr>
          <w:lang w:val="en-US"/>
        </w:rPr>
        <w:t xml:space="preserve">. </w:t>
      </w:r>
      <w:r w:rsidR="006B3AFA" w:rsidRPr="00CF2853">
        <w:rPr>
          <w:lang w:val="en-US"/>
        </w:rPr>
        <w:t>Stable states</w:t>
      </w:r>
      <w:r w:rsidR="007F6481" w:rsidRPr="00CF2853">
        <w:rPr>
          <w:lang w:val="en-US"/>
        </w:rPr>
        <w:t xml:space="preserve"> are</w:t>
      </w:r>
      <w:r w:rsidR="006B3AFA" w:rsidRPr="00CF2853">
        <w:rPr>
          <w:lang w:val="en-US"/>
        </w:rPr>
        <w:t xml:space="preserve"> </w:t>
      </w:r>
      <w:r w:rsidR="007F6481" w:rsidRPr="00CF2853">
        <w:rPr>
          <w:lang w:val="en-US"/>
        </w:rPr>
        <w:t>produced by dashed and solid seg</w:t>
      </w:r>
      <w:r w:rsidR="000D545E" w:rsidRPr="00CF2853">
        <w:rPr>
          <w:lang w:val="en-US"/>
        </w:rPr>
        <w:t>ments of</w:t>
      </w:r>
      <w:r w:rsidR="007F6481" w:rsidRPr="00CF2853">
        <w:rPr>
          <w:lang w:val="en-US"/>
        </w:rPr>
        <w:t xml:space="preserve"> curves 1</w:t>
      </w:r>
      <w:r w:rsidR="002C69DA" w:rsidRPr="00CF2853">
        <w:rPr>
          <w:lang w:val="en-US"/>
        </w:rPr>
        <w:t>-</w:t>
      </w:r>
      <w:r w:rsidR="007F6481" w:rsidRPr="00CF2853">
        <w:rPr>
          <w:lang w:val="en-US"/>
        </w:rPr>
        <w:t>4</w:t>
      </w:r>
      <w:r w:rsidR="00AA7374" w:rsidRPr="00CF2853">
        <w:rPr>
          <w:lang w:val="en-US"/>
        </w:rPr>
        <w:t xml:space="preserve">. </w:t>
      </w:r>
      <w:r w:rsidR="00EC5A03" w:rsidRPr="00CF2853">
        <w:rPr>
          <w:lang w:val="en-US"/>
        </w:rPr>
        <w:t>U</w:t>
      </w:r>
      <w:r w:rsidR="00AA7374" w:rsidRPr="00CF2853">
        <w:rPr>
          <w:lang w:val="en-US"/>
        </w:rPr>
        <w:t>nstable states or minimums of</w:t>
      </w:r>
      <w:r w:rsidR="007F6481" w:rsidRPr="00CF2853">
        <w:rPr>
          <w:lang w:val="en-US"/>
        </w:rPr>
        <w:t xml:space="preserve"> </w:t>
      </w:r>
      <w:r w:rsidR="00AA7374" w:rsidRPr="00CF2853">
        <w:rPr>
          <w:position w:val="-12"/>
          <w:lang w:val="en-US"/>
        </w:rPr>
        <w:object w:dxaOrig="540" w:dyaOrig="320">
          <v:shape id="_x0000_i1078" type="#_x0000_t75" style="width:28.7pt;height:15.55pt" o:ole="">
            <v:imagedata r:id="rId99" o:title=""/>
          </v:shape>
          <o:OLEObject Type="Embed" ProgID="Equation.DSMT4" ShapeID="_x0000_i1078" DrawAspect="Content" ObjectID="_1636196626" r:id="rId118"/>
        </w:object>
      </w:r>
      <w:r w:rsidR="00AA7374" w:rsidRPr="00CF2853">
        <w:rPr>
          <w:lang w:val="en-US"/>
        </w:rPr>
        <w:t xml:space="preserve"> are represented accor</w:t>
      </w:r>
      <w:r w:rsidR="00AA7374" w:rsidRPr="00CF2853">
        <w:rPr>
          <w:lang w:val="en-US"/>
        </w:rPr>
        <w:t>d</w:t>
      </w:r>
      <w:r w:rsidR="00AA7374" w:rsidRPr="00CF2853">
        <w:rPr>
          <w:lang w:val="en-US"/>
        </w:rPr>
        <w:t>ingly by dotted parts</w:t>
      </w:r>
      <w:r w:rsidR="00EC5A03" w:rsidRPr="00CF2853">
        <w:rPr>
          <w:lang w:val="en-US"/>
        </w:rPr>
        <w:t>. Th</w:t>
      </w:r>
      <w:r w:rsidR="00AE7F4C" w:rsidRPr="00CF2853">
        <w:rPr>
          <w:lang w:val="en-US"/>
        </w:rPr>
        <w:t xml:space="preserve">e first maximum of </w:t>
      </w:r>
      <w:r w:rsidR="00EC5A03" w:rsidRPr="00CF2853">
        <w:rPr>
          <w:lang w:val="en-US"/>
        </w:rPr>
        <w:t>potential ca</w:t>
      </w:r>
      <w:r w:rsidR="00AE7F4C" w:rsidRPr="00CF2853">
        <w:rPr>
          <w:lang w:val="en-US"/>
        </w:rPr>
        <w:t>n</w:t>
      </w:r>
      <w:r w:rsidR="00EC5A03" w:rsidRPr="00CF2853">
        <w:rPr>
          <w:lang w:val="en-US"/>
        </w:rPr>
        <w:t xml:space="preserve"> </w:t>
      </w:r>
      <w:r w:rsidR="000D545E" w:rsidRPr="00CF2853">
        <w:rPr>
          <w:lang w:val="en-US"/>
        </w:rPr>
        <w:t>realiz</w:t>
      </w:r>
      <w:r w:rsidR="00AE7F4C" w:rsidRPr="00CF2853">
        <w:rPr>
          <w:lang w:val="en-US"/>
        </w:rPr>
        <w:t xml:space="preserve">e </w:t>
      </w:r>
      <w:r w:rsidR="00526333" w:rsidRPr="00CF2853">
        <w:rPr>
          <w:lang w:val="en-US"/>
        </w:rPr>
        <w:t>for both zero (</w:t>
      </w:r>
      <w:r w:rsidR="00526333" w:rsidRPr="00CF2853">
        <w:rPr>
          <w:position w:val="-12"/>
          <w:lang w:val="en-US"/>
        </w:rPr>
        <w:object w:dxaOrig="560" w:dyaOrig="320">
          <v:shape id="_x0000_i1079" type="#_x0000_t75" style="width:28.7pt;height:15.55pt" o:ole="">
            <v:imagedata r:id="rId119" o:title=""/>
          </v:shape>
          <o:OLEObject Type="Embed" ProgID="Equation.DSMT4" ShapeID="_x0000_i1079" DrawAspect="Content" ObjectID="_1636196627" r:id="rId120"/>
        </w:object>
      </w:r>
      <w:r w:rsidR="00526333" w:rsidRPr="00CF2853">
        <w:rPr>
          <w:lang w:val="en-US"/>
        </w:rPr>
        <w:t xml:space="preserve">) and nonzero values of </w:t>
      </w:r>
      <w:r w:rsidR="00FE1D13" w:rsidRPr="00CF2853">
        <w:rPr>
          <w:lang w:val="en-US"/>
        </w:rPr>
        <w:t>GBs</w:t>
      </w:r>
      <w:r w:rsidR="00526333" w:rsidRPr="00CF2853">
        <w:rPr>
          <w:lang w:val="en-US"/>
        </w:rPr>
        <w:t xml:space="preserve"> density</w:t>
      </w:r>
      <w:r w:rsidR="00EC5A03" w:rsidRPr="00CF2853">
        <w:rPr>
          <w:lang w:val="en-US"/>
        </w:rPr>
        <w:t xml:space="preserve">, depending on values of the second </w:t>
      </w:r>
      <w:proofErr w:type="gramStart"/>
      <w:r w:rsidR="00EC5A03" w:rsidRPr="00CF2853">
        <w:rPr>
          <w:lang w:val="en-US"/>
        </w:rPr>
        <w:t>invar</w:t>
      </w:r>
      <w:r w:rsidR="00EC5A03" w:rsidRPr="00CF2853">
        <w:rPr>
          <w:lang w:val="en-US"/>
        </w:rPr>
        <w:t>i</w:t>
      </w:r>
      <w:r w:rsidR="00EC5A03" w:rsidRPr="00CF2853">
        <w:rPr>
          <w:lang w:val="en-US"/>
        </w:rPr>
        <w:t xml:space="preserve">ants </w:t>
      </w:r>
      <w:proofErr w:type="gramEnd"/>
      <w:r w:rsidR="00EC5A03" w:rsidRPr="00CF2853">
        <w:rPr>
          <w:position w:val="-10"/>
          <w:lang w:val="en-US"/>
        </w:rPr>
        <w:object w:dxaOrig="240" w:dyaOrig="300">
          <v:shape id="_x0000_i1080" type="#_x0000_t75" style="width:12.7pt;height:15.55pt" o:ole="">
            <v:imagedata r:id="rId121" o:title=""/>
          </v:shape>
          <o:OLEObject Type="Embed" ProgID="Equation.DSMT4" ShapeID="_x0000_i1080" DrawAspect="Content" ObjectID="_1636196628" r:id="rId122"/>
        </w:object>
      </w:r>
      <w:r w:rsidR="000D545E" w:rsidRPr="00CF2853">
        <w:rPr>
          <w:lang w:val="en-US"/>
        </w:rPr>
        <w:t>.</w:t>
      </w:r>
    </w:p>
    <w:p w:rsidR="002A6EE0" w:rsidRPr="00CF2853" w:rsidRDefault="002A6EE0" w:rsidP="00520DE1">
      <w:pPr>
        <w:pStyle w:val="NAPNormal"/>
        <w:rPr>
          <w:lang w:val="en-US"/>
        </w:rPr>
      </w:pPr>
      <w:r w:rsidRPr="00CF2853">
        <w:rPr>
          <w:lang w:val="en-US"/>
        </w:rPr>
        <w:t xml:space="preserve">As </w:t>
      </w:r>
      <w:r w:rsidR="004110F2" w:rsidRPr="00CF2853">
        <w:rPr>
          <w:lang w:val="en-US"/>
        </w:rPr>
        <w:t xml:space="preserve">is </w:t>
      </w:r>
      <w:r w:rsidRPr="00CF2853">
        <w:rPr>
          <w:lang w:val="en-US"/>
        </w:rPr>
        <w:t xml:space="preserve">evident from Fig. 1, dashed </w:t>
      </w:r>
      <w:r w:rsidR="00AE7F4C" w:rsidRPr="00CF2853">
        <w:rPr>
          <w:lang w:val="en-US"/>
        </w:rPr>
        <w:t>section</w:t>
      </w:r>
      <w:r w:rsidRPr="00CF2853">
        <w:rPr>
          <w:lang w:val="en-US"/>
        </w:rPr>
        <w:t>s o</w:t>
      </w:r>
      <w:r w:rsidR="00AE7F4C" w:rsidRPr="00CF2853">
        <w:rPr>
          <w:lang w:val="en-US"/>
        </w:rPr>
        <w:t>f</w:t>
      </w:r>
      <w:r w:rsidRPr="00CF2853">
        <w:rPr>
          <w:lang w:val="en-US"/>
        </w:rPr>
        <w:t xml:space="preserve"> the curves 1</w:t>
      </w:r>
      <w:r w:rsidR="002C69DA" w:rsidRPr="00CF2853">
        <w:rPr>
          <w:lang w:val="en-US"/>
        </w:rPr>
        <w:t>-</w:t>
      </w:r>
      <w:r w:rsidRPr="00CF2853">
        <w:rPr>
          <w:lang w:val="en-US"/>
        </w:rPr>
        <w:t>4 correspond to smaller</w:t>
      </w:r>
      <w:r w:rsidR="002774C3" w:rsidRPr="00CF2853">
        <w:rPr>
          <w:lang w:val="en-US"/>
        </w:rPr>
        <w:t xml:space="preserve"> </w:t>
      </w:r>
      <w:r w:rsidRPr="00CF2853">
        <w:rPr>
          <w:lang w:val="en-US"/>
        </w:rPr>
        <w:t xml:space="preserve">stable </w:t>
      </w:r>
      <w:r w:rsidR="00CA43DA" w:rsidRPr="00CF2853">
        <w:rPr>
          <w:lang w:val="en-US"/>
        </w:rPr>
        <w:t xml:space="preserve">states </w:t>
      </w:r>
      <w:r w:rsidR="00CA43DA" w:rsidRPr="00CF2853">
        <w:rPr>
          <w:position w:val="-12"/>
          <w:lang w:val="en-US"/>
        </w:rPr>
        <w:object w:dxaOrig="320" w:dyaOrig="320">
          <v:shape id="_x0000_i1081" type="#_x0000_t75" style="width:15.55pt;height:15.55pt" o:ole="">
            <v:imagedata r:id="rId123" o:title=""/>
          </v:shape>
          <o:OLEObject Type="Embed" ProgID="Equation.DSMT4" ShapeID="_x0000_i1081" DrawAspect="Content" ObjectID="_1636196629" r:id="rId124"/>
        </w:object>
      </w:r>
      <w:r w:rsidR="00CA43DA" w:rsidRPr="00CF2853">
        <w:rPr>
          <w:lang w:val="en-US"/>
        </w:rPr>
        <w:t xml:space="preserve"> </w:t>
      </w:r>
      <w:r w:rsidR="00AE7F4C" w:rsidRPr="00CF2853">
        <w:rPr>
          <w:lang w:val="en-US"/>
        </w:rPr>
        <w:t>(</w:t>
      </w:r>
      <w:r w:rsidR="00CA43DA" w:rsidRPr="00CF2853">
        <w:rPr>
          <w:lang w:val="en-US"/>
        </w:rPr>
        <w:t>th</w:t>
      </w:r>
      <w:r w:rsidR="002774C3" w:rsidRPr="00CF2853">
        <w:rPr>
          <w:lang w:val="en-US"/>
        </w:rPr>
        <w:t>e</w:t>
      </w:r>
      <w:r w:rsidR="00CA43DA" w:rsidRPr="00CF2853">
        <w:rPr>
          <w:lang w:val="en-US"/>
        </w:rPr>
        <w:t xml:space="preserve"> big-grain </w:t>
      </w:r>
      <w:proofErr w:type="spellStart"/>
      <w:r w:rsidR="00CA43DA" w:rsidRPr="00CF2853">
        <w:rPr>
          <w:lang w:val="en-US"/>
        </w:rPr>
        <w:t>polycrystal</w:t>
      </w:r>
      <w:proofErr w:type="spellEnd"/>
      <w:r w:rsidR="00CA43DA" w:rsidRPr="00CF2853">
        <w:rPr>
          <w:lang w:val="en-US"/>
        </w:rPr>
        <w:t xml:space="preserve"> (BGPC)</w:t>
      </w:r>
      <w:r w:rsidR="00AE7F4C" w:rsidRPr="00CF2853">
        <w:rPr>
          <w:lang w:val="en-US"/>
        </w:rPr>
        <w:t>)</w:t>
      </w:r>
      <w:r w:rsidR="00CA43DA" w:rsidRPr="00CF2853">
        <w:rPr>
          <w:lang w:val="en-US"/>
        </w:rPr>
        <w:t>.</w:t>
      </w:r>
      <w:r w:rsidRPr="00CF2853">
        <w:rPr>
          <w:lang w:val="en-US"/>
        </w:rPr>
        <w:t xml:space="preserve"> </w:t>
      </w:r>
      <w:r w:rsidR="00CA43DA" w:rsidRPr="00CF2853">
        <w:rPr>
          <w:lang w:val="en-US"/>
        </w:rPr>
        <w:t>Solid</w:t>
      </w:r>
      <w:r w:rsidR="001B4C22" w:rsidRPr="00CF2853">
        <w:rPr>
          <w:lang w:val="en-US"/>
        </w:rPr>
        <w:t xml:space="preserve"> parts of</w:t>
      </w:r>
      <w:r w:rsidR="00CA43DA" w:rsidRPr="00CF2853">
        <w:rPr>
          <w:lang w:val="en-US"/>
        </w:rPr>
        <w:t xml:space="preserve"> </w:t>
      </w:r>
      <w:r w:rsidR="001B4C22" w:rsidRPr="00CF2853">
        <w:rPr>
          <w:lang w:val="en-US"/>
        </w:rPr>
        <w:t xml:space="preserve">the </w:t>
      </w:r>
      <w:r w:rsidR="00CA43DA" w:rsidRPr="00CF2853">
        <w:rPr>
          <w:lang w:val="en-US"/>
        </w:rPr>
        <w:t xml:space="preserve">lines </w:t>
      </w:r>
      <w:r w:rsidR="001B4C22" w:rsidRPr="00CF2853">
        <w:rPr>
          <w:lang w:val="en-US"/>
        </w:rPr>
        <w:t xml:space="preserve">conform to bigger </w:t>
      </w:r>
      <w:r w:rsidR="002774C3" w:rsidRPr="00CF2853">
        <w:rPr>
          <w:lang w:val="en-US"/>
        </w:rPr>
        <w:t xml:space="preserve">values </w:t>
      </w:r>
      <w:r w:rsidR="002774C3" w:rsidRPr="00CF2853">
        <w:rPr>
          <w:position w:val="-12"/>
          <w:lang w:val="en-US"/>
        </w:rPr>
        <w:object w:dxaOrig="300" w:dyaOrig="340">
          <v:shape id="_x0000_i1082" type="#_x0000_t75" style="width:15.55pt;height:17.4pt" o:ole="">
            <v:imagedata r:id="rId125" o:title=""/>
          </v:shape>
          <o:OLEObject Type="Embed" ProgID="Equation.DSMT4" ShapeID="_x0000_i1082" DrawAspect="Content" ObjectID="_1636196630" r:id="rId126"/>
        </w:object>
      </w:r>
      <w:r w:rsidR="002774C3" w:rsidRPr="00CF2853">
        <w:rPr>
          <w:lang w:val="en-US"/>
        </w:rPr>
        <w:t xml:space="preserve"> </w:t>
      </w:r>
      <w:r w:rsidR="00AE7F4C" w:rsidRPr="00CF2853">
        <w:rPr>
          <w:lang w:val="en-US"/>
        </w:rPr>
        <w:t>(</w:t>
      </w:r>
      <w:r w:rsidR="002774C3" w:rsidRPr="00CF2853">
        <w:rPr>
          <w:lang w:val="en-US"/>
        </w:rPr>
        <w:t>the fine-grained stru</w:t>
      </w:r>
      <w:r w:rsidR="002774C3" w:rsidRPr="00CF2853">
        <w:rPr>
          <w:lang w:val="en-US"/>
        </w:rPr>
        <w:t>c</w:t>
      </w:r>
      <w:r w:rsidR="002774C3" w:rsidRPr="00CF2853">
        <w:rPr>
          <w:lang w:val="en-US"/>
        </w:rPr>
        <w:t>ture (SMC or NC)</w:t>
      </w:r>
      <w:r w:rsidR="00AE7F4C" w:rsidRPr="00CF2853">
        <w:rPr>
          <w:lang w:val="en-US"/>
        </w:rPr>
        <w:t>)</w:t>
      </w:r>
      <w:r w:rsidR="002774C3" w:rsidRPr="00CF2853">
        <w:rPr>
          <w:lang w:val="en-US"/>
        </w:rPr>
        <w:t xml:space="preserve">. These </w:t>
      </w:r>
      <w:r w:rsidR="00826DD8" w:rsidRPr="00CF2853">
        <w:rPr>
          <w:lang w:val="en-US"/>
        </w:rPr>
        <w:t>steady</w:t>
      </w:r>
      <w:r w:rsidR="00680668">
        <w:rPr>
          <w:lang w:val="en-US"/>
        </w:rPr>
        <w:t>-</w:t>
      </w:r>
      <w:r w:rsidR="002774C3" w:rsidRPr="00CF2853">
        <w:rPr>
          <w:lang w:val="en-US"/>
        </w:rPr>
        <w:t xml:space="preserve">states are separated by unstable states </w:t>
      </w:r>
      <w:r w:rsidR="002774C3" w:rsidRPr="00CF2853">
        <w:rPr>
          <w:position w:val="-12"/>
          <w:lang w:val="en-US"/>
        </w:rPr>
        <w:object w:dxaOrig="300" w:dyaOrig="340">
          <v:shape id="_x0000_i1083" type="#_x0000_t75" style="width:15.55pt;height:17.4pt" o:ole="">
            <v:imagedata r:id="rId125" o:title=""/>
          </v:shape>
          <o:OLEObject Type="Embed" ProgID="Equation.DSMT4" ShapeID="_x0000_i1083" DrawAspect="Content" ObjectID="_1636196631" r:id="rId127"/>
        </w:object>
      </w:r>
      <w:r w:rsidR="002774C3" w:rsidRPr="00CF2853">
        <w:rPr>
          <w:lang w:val="en-US"/>
        </w:rPr>
        <w:t xml:space="preserve"> (dotted parts of the curves).</w:t>
      </w:r>
      <w:r w:rsidR="00BB44BE" w:rsidRPr="00CF2853">
        <w:rPr>
          <w:lang w:val="en-US"/>
        </w:rPr>
        <w:t xml:space="preserve"> </w:t>
      </w:r>
      <w:r w:rsidR="00C355E9" w:rsidRPr="00CF2853">
        <w:rPr>
          <w:lang w:val="en-US"/>
        </w:rPr>
        <w:t>At</w:t>
      </w:r>
      <w:r w:rsidR="00B30199" w:rsidRPr="00CF2853">
        <w:rPr>
          <w:lang w:val="en-US"/>
        </w:rPr>
        <w:t xml:space="preserve"> this stage, the process of fragmentation of metallic structure can begin to proceed only at </w:t>
      </w:r>
      <w:r w:rsidR="006114FF" w:rsidRPr="00CF2853">
        <w:rPr>
          <w:lang w:val="en-US"/>
        </w:rPr>
        <w:t>the realization</w:t>
      </w:r>
      <w:r w:rsidR="00B30199" w:rsidRPr="00CF2853">
        <w:rPr>
          <w:lang w:val="en-US"/>
        </w:rPr>
        <w:t xml:space="preserve"> of transition from zero to nonzero maximums of therm</w:t>
      </w:r>
      <w:r w:rsidR="00B30199" w:rsidRPr="00CF2853">
        <w:rPr>
          <w:lang w:val="en-US"/>
        </w:rPr>
        <w:t>o</w:t>
      </w:r>
      <w:r w:rsidR="00B30199" w:rsidRPr="00CF2853">
        <w:rPr>
          <w:lang w:val="en-US"/>
        </w:rPr>
        <w:t xml:space="preserve">dynamic </w:t>
      </w:r>
      <w:proofErr w:type="gramStart"/>
      <w:r w:rsidR="00B30199" w:rsidRPr="00CF2853">
        <w:rPr>
          <w:lang w:val="en-US"/>
        </w:rPr>
        <w:t>potential</w:t>
      </w:r>
      <w:r w:rsidR="006114FF" w:rsidRPr="00CF2853">
        <w:rPr>
          <w:lang w:val="en-US"/>
        </w:rPr>
        <w:t xml:space="preserve"> </w:t>
      </w:r>
      <w:proofErr w:type="gramEnd"/>
      <w:r w:rsidR="006114FF" w:rsidRPr="00CF2853">
        <w:rPr>
          <w:position w:val="-12"/>
          <w:lang w:val="en-US"/>
        </w:rPr>
        <w:object w:dxaOrig="540" w:dyaOrig="320">
          <v:shape id="_x0000_i1084" type="#_x0000_t75" style="width:28.7pt;height:15.55pt" o:ole="">
            <v:imagedata r:id="rId99" o:title=""/>
          </v:shape>
          <o:OLEObject Type="Embed" ProgID="Equation.DSMT4" ShapeID="_x0000_i1084" DrawAspect="Content" ObjectID="_1636196632" r:id="rId128"/>
        </w:object>
      </w:r>
      <w:r w:rsidR="006114FF" w:rsidRPr="00CF2853">
        <w:rPr>
          <w:lang w:val="en-US"/>
        </w:rPr>
        <w:t xml:space="preserve">. It happens </w:t>
      </w:r>
      <w:r w:rsidR="00C355E9" w:rsidRPr="00CF2853">
        <w:rPr>
          <w:lang w:val="en-US"/>
        </w:rPr>
        <w:t>when</w:t>
      </w:r>
      <w:r w:rsidR="006114FF" w:rsidRPr="00CF2853">
        <w:rPr>
          <w:lang w:val="en-US"/>
        </w:rPr>
        <w:t xml:space="preserve"> potential well</w:t>
      </w:r>
      <w:r w:rsidR="00490C53" w:rsidRPr="00CF2853">
        <w:rPr>
          <w:lang w:val="en-US"/>
        </w:rPr>
        <w:t>, which separates steady</w:t>
      </w:r>
      <w:r w:rsidR="00680668">
        <w:rPr>
          <w:lang w:val="en-US"/>
        </w:rPr>
        <w:t>-</w:t>
      </w:r>
      <w:r w:rsidR="00C355E9" w:rsidRPr="00CF2853">
        <w:rPr>
          <w:lang w:val="en-US"/>
        </w:rPr>
        <w:t>states,</w:t>
      </w:r>
      <w:r w:rsidR="006114FF" w:rsidRPr="00CF2853">
        <w:rPr>
          <w:lang w:val="en-US"/>
        </w:rPr>
        <w:t xml:space="preserve"> </w:t>
      </w:r>
      <w:r w:rsidR="00C355E9" w:rsidRPr="00CF2853">
        <w:rPr>
          <w:lang w:val="en-US"/>
        </w:rPr>
        <w:t xml:space="preserve">disappears </w:t>
      </w:r>
      <w:r w:rsidR="006114FF" w:rsidRPr="00CF2853">
        <w:rPr>
          <w:lang w:val="en-US"/>
        </w:rPr>
        <w:t>at ce</w:t>
      </w:r>
      <w:r w:rsidR="006114FF" w:rsidRPr="00CF2853">
        <w:rPr>
          <w:lang w:val="en-US"/>
        </w:rPr>
        <w:t>r</w:t>
      </w:r>
      <w:r w:rsidR="006114FF" w:rsidRPr="00CF2853">
        <w:rPr>
          <w:lang w:val="en-US"/>
        </w:rPr>
        <w:t>tain values of the control parameters</w:t>
      </w:r>
      <w:r w:rsidR="00520DE1">
        <w:rPr>
          <w:lang w:val="en-US"/>
        </w:rPr>
        <w:t>.</w:t>
      </w:r>
    </w:p>
    <w:p w:rsidR="009D0E35" w:rsidRPr="00CF2853" w:rsidRDefault="00E6421A" w:rsidP="009D0E35">
      <w:pPr>
        <w:pStyle w:val="NAPNormal"/>
        <w:rPr>
          <w:lang w:val="en-US"/>
        </w:rPr>
      </w:pPr>
      <w:r w:rsidRPr="00CF2853">
        <w:rPr>
          <w:lang w:val="en-US"/>
        </w:rPr>
        <w:t xml:space="preserve">In the case </w:t>
      </w:r>
      <w:r w:rsidR="00256373" w:rsidRPr="00CF2853">
        <w:rPr>
          <w:lang w:val="en-US"/>
        </w:rPr>
        <w:t>when</w:t>
      </w:r>
      <w:r w:rsidRPr="00CF2853">
        <w:rPr>
          <w:lang w:val="en-US"/>
        </w:rPr>
        <w:t xml:space="preserve"> metallic sample has fine-grained structure before the </w:t>
      </w:r>
      <w:r w:rsidR="00256373" w:rsidRPr="00CF2853">
        <w:rPr>
          <w:lang w:val="en-US"/>
        </w:rPr>
        <w:t>processing</w:t>
      </w:r>
      <w:r w:rsidRPr="00CF2853">
        <w:rPr>
          <w:lang w:val="en-US"/>
        </w:rPr>
        <w:t xml:space="preserve"> by SPD methods</w:t>
      </w:r>
      <w:r w:rsidR="00256373" w:rsidRPr="00CF2853">
        <w:rPr>
          <w:lang w:val="en-US"/>
        </w:rPr>
        <w:t>, the formation of stationary states with high</w:t>
      </w:r>
      <w:r w:rsidR="00B728CB" w:rsidRPr="00CF2853">
        <w:rPr>
          <w:lang w:val="en-US"/>
        </w:rPr>
        <w:t>er</w:t>
      </w:r>
      <w:r w:rsidR="00256373" w:rsidRPr="00CF2853">
        <w:rPr>
          <w:lang w:val="en-US"/>
        </w:rPr>
        <w:t xml:space="preserve"> dispersed structure</w:t>
      </w:r>
      <w:r w:rsidR="00FA541A" w:rsidRPr="00CF2853">
        <w:rPr>
          <w:lang w:val="en-US"/>
        </w:rPr>
        <w:t xml:space="preserve">, </w:t>
      </w:r>
      <w:r w:rsidR="00FA541A" w:rsidRPr="00CF2853">
        <w:rPr>
          <w:rStyle w:val="translation-chunk"/>
          <w:lang w:val="en-US"/>
        </w:rPr>
        <w:t>according to</w:t>
      </w:r>
      <w:r w:rsidR="00FA541A" w:rsidRPr="00CF2853">
        <w:rPr>
          <w:lang w:val="en-US"/>
        </w:rPr>
        <w:t xml:space="preserve"> </w:t>
      </w:r>
      <w:r w:rsidR="00FA541A" w:rsidRPr="00CF2853">
        <w:rPr>
          <w:rStyle w:val="translation-chunk"/>
          <w:lang w:val="en-US"/>
        </w:rPr>
        <w:t>curve</w:t>
      </w:r>
      <w:r w:rsidR="00FA541A" w:rsidRPr="00CF2853">
        <w:rPr>
          <w:lang w:val="en-US"/>
        </w:rPr>
        <w:t xml:space="preserve"> </w:t>
      </w:r>
      <w:r w:rsidR="00FA541A" w:rsidRPr="00CF2853">
        <w:rPr>
          <w:rStyle w:val="translation-chunk"/>
          <w:lang w:val="en-US"/>
        </w:rPr>
        <w:t>4</w:t>
      </w:r>
      <w:r w:rsidR="002D7068" w:rsidRPr="00CF2853">
        <w:rPr>
          <w:rStyle w:val="translation-chunk"/>
          <w:lang w:val="en-US"/>
        </w:rPr>
        <w:t>,</w:t>
      </w:r>
      <w:r w:rsidR="00256373" w:rsidRPr="00CF2853">
        <w:rPr>
          <w:lang w:val="en-US"/>
        </w:rPr>
        <w:t xml:space="preserve"> becomes possible even at small values of </w:t>
      </w:r>
      <w:r w:rsidR="00256373" w:rsidRPr="00CF2853">
        <w:rPr>
          <w:position w:val="-10"/>
          <w:lang w:val="en-US"/>
        </w:rPr>
        <w:object w:dxaOrig="240" w:dyaOrig="300">
          <v:shape id="_x0000_i1085" type="#_x0000_t75" style="width:12.7pt;height:15.55pt" o:ole="">
            <v:imagedata r:id="rId129" o:title=""/>
          </v:shape>
          <o:OLEObject Type="Embed" ProgID="Equation.DSMT4" ShapeID="_x0000_i1085" DrawAspect="Content" ObjectID="_1636196633" r:id="rId130"/>
        </w:object>
      </w:r>
      <w:r w:rsidR="00256373" w:rsidRPr="00CF2853">
        <w:rPr>
          <w:lang w:val="en-US"/>
        </w:rPr>
        <w:t xml:space="preserve"> (</w:t>
      </w:r>
      <w:r w:rsidR="002D7068" w:rsidRPr="00CF2853">
        <w:rPr>
          <w:lang w:val="en-US"/>
        </w:rPr>
        <w:t xml:space="preserve">equilibrium state of </w:t>
      </w:r>
      <w:r w:rsidR="002D7068" w:rsidRPr="00CF2853">
        <w:rPr>
          <w:position w:val="-12"/>
          <w:lang w:val="en-US"/>
        </w:rPr>
        <w:object w:dxaOrig="540" w:dyaOrig="320">
          <v:shape id="_x0000_i1086" type="#_x0000_t75" style="width:28.7pt;height:15.55pt" o:ole="">
            <v:imagedata r:id="rId99" o:title=""/>
          </v:shape>
          <o:OLEObject Type="Embed" ProgID="Equation.DSMT4" ShapeID="_x0000_i1086" DrawAspect="Content" ObjectID="_1636196634" r:id="rId131"/>
        </w:object>
      </w:r>
      <w:r w:rsidR="002D7068" w:rsidRPr="00CF2853">
        <w:rPr>
          <w:lang w:val="en-US"/>
        </w:rPr>
        <w:t xml:space="preserve">, which </w:t>
      </w:r>
      <w:r w:rsidR="00FA541A" w:rsidRPr="00CF2853">
        <w:rPr>
          <w:lang w:val="en-US"/>
        </w:rPr>
        <w:t>close to nonzero extremum</w:t>
      </w:r>
      <w:r w:rsidR="002D7068" w:rsidRPr="00CF2853">
        <w:rPr>
          <w:lang w:val="en-US"/>
        </w:rPr>
        <w:t>,</w:t>
      </w:r>
      <w:r w:rsidR="00FA541A" w:rsidRPr="00CF2853">
        <w:rPr>
          <w:lang w:val="en-US"/>
        </w:rPr>
        <w:t xml:space="preserve"> is </w:t>
      </w:r>
      <w:r w:rsidR="002D7068" w:rsidRPr="00CF2853">
        <w:rPr>
          <w:lang w:val="en-US"/>
        </w:rPr>
        <w:t>realized</w:t>
      </w:r>
      <w:r w:rsidR="00256373" w:rsidRPr="00CF2853">
        <w:rPr>
          <w:lang w:val="en-US"/>
        </w:rPr>
        <w:t>)</w:t>
      </w:r>
      <w:r w:rsidR="009D0E35" w:rsidRPr="00CF2853">
        <w:rPr>
          <w:lang w:val="en-US"/>
        </w:rPr>
        <w:t xml:space="preserve">. </w:t>
      </w:r>
      <w:r w:rsidR="002D7068" w:rsidRPr="00CF2853">
        <w:rPr>
          <w:lang w:val="en-US"/>
        </w:rPr>
        <w:t>Howe</w:t>
      </w:r>
      <w:r w:rsidR="002D7068" w:rsidRPr="00CF2853">
        <w:rPr>
          <w:lang w:val="en-US"/>
        </w:rPr>
        <w:t>v</w:t>
      </w:r>
      <w:r w:rsidR="002D7068" w:rsidRPr="00CF2853">
        <w:rPr>
          <w:lang w:val="en-US"/>
        </w:rPr>
        <w:lastRenderedPageBreak/>
        <w:t xml:space="preserve">er, the inverse process of recrystallization (curves 1-3), which </w:t>
      </w:r>
      <w:r w:rsidR="009318A1" w:rsidRPr="00CF2853">
        <w:rPr>
          <w:lang w:val="en-US"/>
        </w:rPr>
        <w:t>often happens during the material processing [</w:t>
      </w:r>
      <w:r w:rsidR="00104A08" w:rsidRPr="00CF2853">
        <w:rPr>
          <w:lang w:val="en-US"/>
        </w:rPr>
        <w:t>1</w:t>
      </w:r>
      <w:r w:rsidR="009318A1" w:rsidRPr="00CF2853">
        <w:rPr>
          <w:lang w:val="en-US"/>
        </w:rPr>
        <w:t>,</w:t>
      </w:r>
      <w:r w:rsidR="00DF3DE9" w:rsidRPr="00CF2853">
        <w:rPr>
          <w:lang w:val="en-US"/>
        </w:rPr>
        <w:t> </w:t>
      </w:r>
      <w:r w:rsidR="0091795D" w:rsidRPr="00CF2853">
        <w:rPr>
          <w:lang w:val="en-US"/>
        </w:rPr>
        <w:t>5</w:t>
      </w:r>
      <w:r w:rsidR="009318A1" w:rsidRPr="00CF2853">
        <w:rPr>
          <w:lang w:val="en-US"/>
        </w:rPr>
        <w:t>,</w:t>
      </w:r>
      <w:r w:rsidR="00DF3DE9" w:rsidRPr="00CF2853">
        <w:rPr>
          <w:lang w:val="en-US"/>
        </w:rPr>
        <w:t> </w:t>
      </w:r>
      <w:r w:rsidR="002B0006" w:rsidRPr="00CF2853">
        <w:rPr>
          <w:lang w:val="en-US"/>
        </w:rPr>
        <w:t>19</w:t>
      </w:r>
      <w:r w:rsidR="009318A1" w:rsidRPr="00CF2853">
        <w:rPr>
          <w:lang w:val="en-US"/>
        </w:rPr>
        <w:t>], is possible at the occurrence</w:t>
      </w:r>
      <w:r w:rsidR="007A75BE" w:rsidRPr="00CF2853">
        <w:rPr>
          <w:lang w:val="en-US"/>
        </w:rPr>
        <w:t xml:space="preserve"> of</w:t>
      </w:r>
      <w:r w:rsidR="009318A1" w:rsidRPr="00CF2853">
        <w:rPr>
          <w:lang w:val="en-US"/>
        </w:rPr>
        <w:t xml:space="preserve"> negative shear</w:t>
      </w:r>
      <w:r w:rsidR="00B728CB" w:rsidRPr="00CF2853">
        <w:rPr>
          <w:lang w:val="en-US"/>
        </w:rPr>
        <w:t xml:space="preserve"> strain</w:t>
      </w:r>
      <w:r w:rsidR="009318A1" w:rsidRPr="00CF2853">
        <w:rPr>
          <w:lang w:val="en-US"/>
        </w:rPr>
        <w:t>.</w:t>
      </w:r>
      <w:r w:rsidR="00D60190" w:rsidRPr="00CF2853">
        <w:rPr>
          <w:lang w:val="en-US"/>
        </w:rPr>
        <w:t xml:space="preserve"> </w:t>
      </w:r>
      <w:r w:rsidR="006F0E4A" w:rsidRPr="00CF2853">
        <w:rPr>
          <w:lang w:val="en-US"/>
        </w:rPr>
        <w:t>Considering the process of deformation in ge</w:t>
      </w:r>
      <w:r w:rsidR="006F0E4A" w:rsidRPr="00CF2853">
        <w:rPr>
          <w:lang w:val="en-US"/>
        </w:rPr>
        <w:t>n</w:t>
      </w:r>
      <w:r w:rsidR="006F0E4A" w:rsidRPr="00CF2853">
        <w:rPr>
          <w:lang w:val="en-US"/>
        </w:rPr>
        <w:t>eral, the curves 1</w:t>
      </w:r>
      <w:r w:rsidR="00611124" w:rsidRPr="00CF2853">
        <w:rPr>
          <w:lang w:val="en-US"/>
        </w:rPr>
        <w:t>-</w:t>
      </w:r>
      <w:r w:rsidR="006F0E4A" w:rsidRPr="00CF2853">
        <w:rPr>
          <w:lang w:val="en-US"/>
        </w:rPr>
        <w:t>4 are char</w:t>
      </w:r>
      <w:r w:rsidR="00D60190" w:rsidRPr="00CF2853">
        <w:rPr>
          <w:lang w:val="en-US"/>
        </w:rPr>
        <w:t>acterized by similar beha</w:t>
      </w:r>
      <w:r w:rsidR="00D60190" w:rsidRPr="00CF2853">
        <w:rPr>
          <w:lang w:val="en-US"/>
        </w:rPr>
        <w:t>v</w:t>
      </w:r>
      <w:r w:rsidR="00D60190" w:rsidRPr="00CF2853">
        <w:rPr>
          <w:lang w:val="en-US"/>
        </w:rPr>
        <w:t xml:space="preserve">ior. </w:t>
      </w:r>
      <w:r w:rsidR="006F0E4A" w:rsidRPr="00CF2853">
        <w:rPr>
          <w:lang w:val="en-US"/>
        </w:rPr>
        <w:t xml:space="preserve">However, the case described by curve 4 </w:t>
      </w:r>
      <w:r w:rsidR="00CF1B4A" w:rsidRPr="00CF2853">
        <w:rPr>
          <w:lang w:val="en-US"/>
        </w:rPr>
        <w:t>dif</w:t>
      </w:r>
      <w:r w:rsidR="00D60190" w:rsidRPr="00CF2853">
        <w:rPr>
          <w:lang w:val="en-US"/>
        </w:rPr>
        <w:t xml:space="preserve">fers a little, </w:t>
      </w:r>
      <w:r w:rsidR="00CF1B4A" w:rsidRPr="00CF2853">
        <w:rPr>
          <w:lang w:val="en-US"/>
        </w:rPr>
        <w:t>s</w:t>
      </w:r>
      <w:r w:rsidR="00D60190" w:rsidRPr="00CF2853">
        <w:rPr>
          <w:lang w:val="en-US"/>
        </w:rPr>
        <w:t>ince</w:t>
      </w:r>
      <w:r w:rsidR="00CF1B4A" w:rsidRPr="00CF2853">
        <w:rPr>
          <w:lang w:val="en-US"/>
        </w:rPr>
        <w:t xml:space="preserve"> simultaneous coexistence of zero and no</w:t>
      </w:r>
      <w:r w:rsidR="00CF1B4A" w:rsidRPr="00CF2853">
        <w:rPr>
          <w:lang w:val="en-US"/>
        </w:rPr>
        <w:t>n</w:t>
      </w:r>
      <w:r w:rsidR="00CF1B4A" w:rsidRPr="00CF2853">
        <w:rPr>
          <w:lang w:val="en-US"/>
        </w:rPr>
        <w:t>zero maximum</w:t>
      </w:r>
      <w:r w:rsidR="00D60190" w:rsidRPr="00CF2853">
        <w:rPr>
          <w:lang w:val="en-US"/>
        </w:rPr>
        <w:t>s</w:t>
      </w:r>
      <w:r w:rsidR="00CF1B4A" w:rsidRPr="00CF2853">
        <w:rPr>
          <w:lang w:val="en-US"/>
        </w:rPr>
        <w:t xml:space="preserve"> of potential is impossible</w:t>
      </w:r>
      <w:r w:rsidR="009D0E35" w:rsidRPr="00CF2853">
        <w:rPr>
          <w:lang w:val="en-US"/>
        </w:rPr>
        <w:t>.</w:t>
      </w:r>
    </w:p>
    <w:p w:rsidR="009D0E35" w:rsidRPr="00CF2853" w:rsidRDefault="00C04F89" w:rsidP="00640C8E">
      <w:pPr>
        <w:pStyle w:val="NAPNormal"/>
        <w:rPr>
          <w:lang w:val="en-US"/>
        </w:rPr>
      </w:pPr>
      <w:r w:rsidRPr="00CF2853">
        <w:rPr>
          <w:lang w:val="en-US"/>
        </w:rPr>
        <w:t>Let’s carry out the investigation of steady-states</w:t>
      </w:r>
      <w:r w:rsidR="00D60190" w:rsidRPr="00CF2853">
        <w:rPr>
          <w:lang w:val="en-US"/>
        </w:rPr>
        <w:t xml:space="preserve"> </w:t>
      </w:r>
      <w:r w:rsidR="00D60190" w:rsidRPr="00CF2853">
        <w:rPr>
          <w:position w:val="-12"/>
          <w:lang w:val="en-US"/>
        </w:rPr>
        <w:object w:dxaOrig="300" w:dyaOrig="340">
          <v:shape id="_x0000_i1087" type="#_x0000_t75" style="width:15.55pt;height:17.4pt" o:ole="">
            <v:imagedata r:id="rId132" o:title=""/>
          </v:shape>
          <o:OLEObject Type="Embed" ProgID="Equation.DSMT4" ShapeID="_x0000_i1087" DrawAspect="Content" ObjectID="_1636196635" r:id="rId133"/>
        </w:object>
      </w:r>
      <w:r w:rsidRPr="00CF2853">
        <w:rPr>
          <w:lang w:val="en-US"/>
        </w:rPr>
        <w:t xml:space="preserve"> (solutions of Eq. (12))</w:t>
      </w:r>
      <w:r w:rsidR="004110F2" w:rsidRPr="00CF2853">
        <w:rPr>
          <w:lang w:val="en-US"/>
        </w:rPr>
        <w:t xml:space="preserve"> stability loss</w:t>
      </w:r>
      <w:r w:rsidRPr="00CF2853">
        <w:rPr>
          <w:lang w:val="en-US"/>
        </w:rPr>
        <w:t>,</w:t>
      </w:r>
      <w:r w:rsidR="004110F2" w:rsidRPr="00CF2853">
        <w:rPr>
          <w:lang w:val="en-US"/>
        </w:rPr>
        <w:t xml:space="preserve"> </w:t>
      </w:r>
      <w:r w:rsidRPr="00CF2853">
        <w:rPr>
          <w:lang w:val="en-US"/>
        </w:rPr>
        <w:t>which allow</w:t>
      </w:r>
      <w:r w:rsidR="000762D4" w:rsidRPr="00CF2853">
        <w:rPr>
          <w:lang w:val="en-US"/>
        </w:rPr>
        <w:t>s</w:t>
      </w:r>
      <w:r w:rsidRPr="00CF2853">
        <w:rPr>
          <w:lang w:val="en-US"/>
        </w:rPr>
        <w:t xml:space="preserve"> us</w: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to establish a direct connection between the applied</w:t>
      </w:r>
      <w:r w:rsidR="008314A7" w:rsidRPr="00CF2853">
        <w:rPr>
          <w:lang w:val="en-US"/>
        </w:rPr>
        <w:t xml:space="preserve"> </w:t>
      </w:r>
      <w:r w:rsidR="00D60190" w:rsidRPr="00CF2853">
        <w:rPr>
          <w:lang w:val="en-US"/>
        </w:rPr>
        <w:t xml:space="preserve">strain </w:t>
      </w:r>
      <w:r w:rsidR="008314A7" w:rsidRPr="00CF2853">
        <w:rPr>
          <w:position w:val="-12"/>
          <w:lang w:val="en-US"/>
        </w:rPr>
        <w:object w:dxaOrig="240" w:dyaOrig="340">
          <v:shape id="_x0000_i1088" type="#_x0000_t75" style="width:12.7pt;height:17.4pt" o:ole="">
            <v:imagedata r:id="rId134" o:title=""/>
          </v:shape>
          <o:OLEObject Type="Embed" ProgID="Equation.DSMT4" ShapeID="_x0000_i1088" DrawAspect="Content" ObjectID="_1636196636" r:id="rId135"/>
        </w:objec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and the formation of</w: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SMC</w: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or</w: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NC</w:t>
      </w:r>
      <w:r w:rsidR="008314A7" w:rsidRPr="00CF2853">
        <w:rPr>
          <w:lang w:val="en-US"/>
        </w:rPr>
        <w:t xml:space="preserve"> </w:t>
      </w:r>
      <w:r w:rsidR="008314A7" w:rsidRPr="00CF2853">
        <w:rPr>
          <w:rStyle w:val="translation-chunk"/>
          <w:lang w:val="en-US"/>
        </w:rPr>
        <w:t>structures</w:t>
      </w:r>
      <w:r w:rsidR="00E32D76" w:rsidRPr="00CF2853">
        <w:rPr>
          <w:lang w:val="en-US"/>
        </w:rPr>
        <w:t>.</w:t>
      </w:r>
      <w:r w:rsidR="00D60190" w:rsidRPr="00CF2853">
        <w:rPr>
          <w:lang w:val="en-US"/>
        </w:rPr>
        <w:t xml:space="preserve"> </w:t>
      </w:r>
      <w:r w:rsidR="005C0DC2" w:rsidRPr="00CF2853">
        <w:rPr>
          <w:lang w:val="en-US"/>
        </w:rPr>
        <w:t>Putting</w:t>
      </w:r>
      <w:r w:rsidR="006F0D51" w:rsidRPr="00CF2853">
        <w:rPr>
          <w:lang w:val="en-US"/>
        </w:rPr>
        <w:t xml:space="preserve"> </w:t>
      </w:r>
      <w:r w:rsidR="006F0D51" w:rsidRPr="00CF2853">
        <w:rPr>
          <w:position w:val="-12"/>
          <w:lang w:val="en-US"/>
        </w:rPr>
        <w:object w:dxaOrig="560" w:dyaOrig="320">
          <v:shape id="_x0000_i1089" type="#_x0000_t75" style="width:28.7pt;height:15.55pt" o:ole="">
            <v:imagedata r:id="rId136" o:title=""/>
          </v:shape>
          <o:OLEObject Type="Embed" ProgID="Equation.DSMT4" ShapeID="_x0000_i1089" DrawAspect="Content" ObjectID="_1636196637" r:id="rId137"/>
        </w:object>
      </w:r>
      <w:r w:rsidR="005C0DC2" w:rsidRPr="00CF2853">
        <w:rPr>
          <w:lang w:val="en-US"/>
        </w:rPr>
        <w:t xml:space="preserve"> in Eq. (12) and writing </w:t>
      </w:r>
      <w:r w:rsidR="006F0D51" w:rsidRPr="00CF2853">
        <w:rPr>
          <w:lang w:val="en-US"/>
        </w:rPr>
        <w:t>down the cond</w:t>
      </w:r>
      <w:r w:rsidR="006F0D51" w:rsidRPr="00CF2853">
        <w:rPr>
          <w:lang w:val="en-US"/>
        </w:rPr>
        <w:t>i</w:t>
      </w:r>
      <w:r w:rsidR="006F0D51" w:rsidRPr="00CF2853">
        <w:rPr>
          <w:lang w:val="en-US"/>
        </w:rPr>
        <w:t xml:space="preserve">tion of zero maximum formation, we define a critical value for second invariant </w:t>
      </w:r>
    </w:p>
    <w:p w:rsidR="00421AAF" w:rsidRPr="00CF2853" w:rsidRDefault="00421AAF" w:rsidP="00421AAF">
      <w:pPr>
        <w:pStyle w:val="NAPEmptystring"/>
        <w:rPr>
          <w:lang w:val="en-US"/>
        </w:rPr>
      </w:pPr>
    </w:p>
    <w:p w:rsidR="00FC72D9" w:rsidRPr="00CF2853" w:rsidRDefault="00FC72D9" w:rsidP="00680668">
      <w:pPr>
        <w:pStyle w:val="NAPEquation"/>
        <w:ind w:firstLine="0"/>
        <w:rPr>
          <w:lang w:val="en-US"/>
        </w:rPr>
      </w:pPr>
      <w:r w:rsidRPr="00CF2853">
        <w:rPr>
          <w:lang w:val="en-US"/>
        </w:rPr>
        <w:tab/>
      </w:r>
      <w:r w:rsidR="004110F2" w:rsidRPr="00CF2853">
        <w:rPr>
          <w:position w:val="-30"/>
          <w:lang w:val="en-US"/>
        </w:rPr>
        <w:object w:dxaOrig="3980" w:dyaOrig="639">
          <v:shape id="_x0000_i1090" type="#_x0000_t75" style="width:198.6pt;height:31.55pt" o:ole="">
            <v:imagedata r:id="rId138" o:title=""/>
          </v:shape>
          <o:OLEObject Type="Embed" ProgID="Equation.DSMT4" ShapeID="_x0000_i1090" DrawAspect="Content" ObjectID="_1636196638" r:id="rId139"/>
        </w:object>
      </w:r>
      <w:r w:rsidRPr="00CF2853">
        <w:rPr>
          <w:lang w:val="en-US"/>
        </w:rPr>
        <w:tab/>
      </w:r>
    </w:p>
    <w:p w:rsidR="009D0E35" w:rsidRPr="00CF2853" w:rsidRDefault="00FC72D9" w:rsidP="00FC72D9">
      <w:pPr>
        <w:pStyle w:val="NAPEquation"/>
        <w:rPr>
          <w:lang w:val="en-US"/>
        </w:rPr>
      </w:pPr>
      <w:r w:rsidRPr="00CF2853">
        <w:rPr>
          <w:lang w:val="en-US"/>
        </w:rPr>
        <w:tab/>
      </w:r>
      <w:r w:rsidRPr="00CF2853">
        <w:rPr>
          <w:position w:val="-16"/>
          <w:lang w:val="en-US"/>
        </w:rPr>
        <w:object w:dxaOrig="3400" w:dyaOrig="400">
          <v:shape id="_x0000_i1091" type="#_x0000_t75" style="width:170.35pt;height:20.25pt" o:ole="">
            <v:imagedata r:id="rId140" o:title=""/>
          </v:shape>
          <o:OLEObject Type="Embed" ProgID="Equation.DSMT4" ShapeID="_x0000_i1091" DrawAspect="Content" ObjectID="_1636196639" r:id="rId141"/>
        </w:object>
      </w:r>
      <w:r w:rsidRPr="00CF2853">
        <w:rPr>
          <w:lang w:val="en-US"/>
        </w:rPr>
        <w:tab/>
        <w:t>(13)</w:t>
      </w:r>
    </w:p>
    <w:p w:rsidR="00421AAF" w:rsidRPr="00CF2853" w:rsidRDefault="00421AAF" w:rsidP="00421AAF">
      <w:pPr>
        <w:pStyle w:val="NAPEmptystring"/>
        <w:rPr>
          <w:lang w:val="en-US"/>
        </w:rPr>
      </w:pPr>
    </w:p>
    <w:p w:rsidR="009D0E35" w:rsidRPr="00CF2853" w:rsidRDefault="00A60A4E" w:rsidP="00BC0031">
      <w:pPr>
        <w:pStyle w:val="NAPNormal"/>
        <w:ind w:firstLine="0"/>
        <w:rPr>
          <w:lang w:val="en-US"/>
        </w:rPr>
      </w:pPr>
      <w:r w:rsidRPr="00CF2853">
        <w:rPr>
          <w:lang w:val="en-US"/>
        </w:rPr>
        <w:t>Relation (13) is represented by curve 1 in Fig. 2. This curve reflects the critical value of realization of the first maxim</w:t>
      </w:r>
      <w:r w:rsidR="00CE6F14" w:rsidRPr="00CF2853">
        <w:rPr>
          <w:lang w:val="en-US"/>
        </w:rPr>
        <w:t xml:space="preserve">um </w:t>
      </w:r>
      <w:r w:rsidR="005C0DC2" w:rsidRPr="00CF2853">
        <w:rPr>
          <w:lang w:val="en-US"/>
        </w:rPr>
        <w:t xml:space="preserve">of </w:t>
      </w:r>
      <w:r w:rsidR="00CE6F14" w:rsidRPr="00CF2853">
        <w:rPr>
          <w:position w:val="-12"/>
          <w:lang w:val="en-US"/>
        </w:rPr>
        <w:object w:dxaOrig="540" w:dyaOrig="320">
          <v:shape id="_x0000_i1092" type="#_x0000_t75" style="width:28.7pt;height:15.55pt" o:ole="">
            <v:imagedata r:id="rId99" o:title=""/>
          </v:shape>
          <o:OLEObject Type="Embed" ProgID="Equation.DSMT4" ShapeID="_x0000_i1092" DrawAspect="Content" ObjectID="_1636196640" r:id="rId142"/>
        </w:object>
      </w:r>
      <w:r w:rsidR="00CE6F14" w:rsidRPr="00CF2853">
        <w:rPr>
          <w:lang w:val="en-US"/>
        </w:rPr>
        <w:t xml:space="preserve"> </w:t>
      </w:r>
      <w:proofErr w:type="gramStart"/>
      <w:r w:rsidR="00CE6F14" w:rsidRPr="00CF2853">
        <w:rPr>
          <w:lang w:val="en-US"/>
        </w:rPr>
        <w:t xml:space="preserve">at </w:t>
      </w:r>
      <w:proofErr w:type="gramEnd"/>
      <w:r w:rsidR="00CE6F14" w:rsidRPr="00CF2853">
        <w:rPr>
          <w:position w:val="-12"/>
          <w:lang w:val="en-US"/>
        </w:rPr>
        <w:object w:dxaOrig="639" w:dyaOrig="320">
          <v:shape id="_x0000_i1093" type="#_x0000_t75" style="width:31.55pt;height:15.55pt" o:ole="">
            <v:imagedata r:id="rId143" o:title=""/>
          </v:shape>
          <o:OLEObject Type="Embed" ProgID="Equation.DSMT4" ShapeID="_x0000_i1093" DrawAspect="Content" ObjectID="_1636196641" r:id="rId144"/>
        </w:object>
      </w:r>
      <w:r w:rsidR="009D0E35" w:rsidRPr="00CF2853">
        <w:rPr>
          <w:lang w:val="en-US"/>
        </w:rPr>
        <w:t>.</w:t>
      </w:r>
      <w:r w:rsidR="0014402D" w:rsidRPr="00CF2853">
        <w:rPr>
          <w:lang w:val="en-US"/>
        </w:rPr>
        <w:t xml:space="preserve"> O</w:t>
      </w:r>
      <w:r w:rsidR="00CE6F14" w:rsidRPr="00CF2853">
        <w:rPr>
          <w:lang w:val="en-US"/>
        </w:rPr>
        <w:t>bvious</w:t>
      </w:r>
      <w:r w:rsidR="0014402D" w:rsidRPr="00CF2853">
        <w:rPr>
          <w:lang w:val="en-US"/>
        </w:rPr>
        <w:t xml:space="preserve">ly </w:t>
      </w:r>
      <w:r w:rsidR="00F97CD0" w:rsidRPr="00CF2853">
        <w:rPr>
          <w:lang w:val="en-US"/>
        </w:rPr>
        <w:t>those</w:t>
      </w:r>
      <w:r w:rsidR="00CE6F14" w:rsidRPr="00CF2853">
        <w:rPr>
          <w:lang w:val="en-US"/>
        </w:rPr>
        <w:t xml:space="preserve"> value</w:t>
      </w:r>
      <w:r w:rsidR="005C218F" w:rsidRPr="00CF2853">
        <w:rPr>
          <w:lang w:val="en-US"/>
        </w:rPr>
        <w:t>s</w:t>
      </w:r>
      <w:r w:rsidR="00CE6F14" w:rsidRPr="00CF2853">
        <w:rPr>
          <w:lang w:val="en-US"/>
        </w:rPr>
        <w:t xml:space="preserve"> of the first invariant</w:t>
      </w:r>
      <w:r w:rsidR="00CF1288" w:rsidRPr="00CF2853">
        <w:rPr>
          <w:lang w:val="en-US"/>
        </w:rPr>
        <w:t xml:space="preserve"> </w:t>
      </w:r>
      <w:r w:rsidR="00CF1288" w:rsidRPr="00CF2853">
        <w:rPr>
          <w:position w:val="-10"/>
          <w:lang w:val="en-US"/>
        </w:rPr>
        <w:object w:dxaOrig="279" w:dyaOrig="320">
          <v:shape id="_x0000_i1094" type="#_x0000_t75" style="width:13.65pt;height:15.55pt" o:ole="">
            <v:imagedata r:id="rId145" o:title=""/>
          </v:shape>
          <o:OLEObject Type="Embed" ProgID="Equation.DSMT4" ShapeID="_x0000_i1094" DrawAspect="Content" ObjectID="_1636196642" r:id="rId146"/>
        </w:object>
      </w:r>
      <w:r w:rsidR="00CE6F14" w:rsidRPr="00CF2853">
        <w:rPr>
          <w:lang w:val="en-US"/>
        </w:rPr>
        <w:t xml:space="preserve"> </w:t>
      </w:r>
      <w:r w:rsidR="005C218F" w:rsidRPr="00CF2853">
        <w:rPr>
          <w:lang w:val="en-US"/>
        </w:rPr>
        <w:t>are</w:t>
      </w:r>
      <w:r w:rsidR="00CE6F14" w:rsidRPr="00CF2853">
        <w:rPr>
          <w:lang w:val="en-US"/>
        </w:rPr>
        <w:t xml:space="preserve"> argument</w:t>
      </w:r>
      <w:r w:rsidR="005C218F" w:rsidRPr="00CF2853">
        <w:rPr>
          <w:lang w:val="en-US"/>
        </w:rPr>
        <w:t>s</w:t>
      </w:r>
      <w:r w:rsidR="004110F2" w:rsidRPr="00CF2853">
        <w:rPr>
          <w:lang w:val="en-US"/>
        </w:rPr>
        <w:t xml:space="preserve"> for Eq. (12</w:t>
      </w:r>
      <w:r w:rsidR="00CE6F14" w:rsidRPr="00CF2853">
        <w:rPr>
          <w:lang w:val="en-US"/>
        </w:rPr>
        <w:t>)</w:t>
      </w:r>
      <w:proofErr w:type="gramStart"/>
      <w:r w:rsidR="00CE6F14" w:rsidRPr="00CF2853">
        <w:rPr>
          <w:lang w:val="en-US"/>
        </w:rPr>
        <w:t>,</w:t>
      </w:r>
      <w:proofErr w:type="gramEnd"/>
      <w:r w:rsidR="00CE6F14" w:rsidRPr="00CF2853">
        <w:rPr>
          <w:lang w:val="en-US"/>
        </w:rPr>
        <w:t xml:space="preserve"> </w:t>
      </w:r>
      <w:r w:rsidR="005C218F" w:rsidRPr="00CF2853">
        <w:rPr>
          <w:lang w:val="en-US"/>
        </w:rPr>
        <w:t>therefore</w:t>
      </w:r>
      <w:r w:rsidR="00CE6F14" w:rsidRPr="00CF2853">
        <w:rPr>
          <w:lang w:val="en-US"/>
        </w:rPr>
        <w:t xml:space="preserve"> all curves in Fig. 1 </w:t>
      </w:r>
      <w:r w:rsidR="0014402D" w:rsidRPr="00CF2853">
        <w:rPr>
          <w:lang w:val="en-US"/>
        </w:rPr>
        <w:t>originate in</w:t>
      </w:r>
      <w:r w:rsidR="00CE6F14" w:rsidRPr="00CF2853">
        <w:rPr>
          <w:lang w:val="en-US"/>
        </w:rPr>
        <w:t xml:space="preserve"> di</w:t>
      </w:r>
      <w:r w:rsidR="005C218F" w:rsidRPr="00CF2853">
        <w:rPr>
          <w:lang w:val="en-US"/>
        </w:rPr>
        <w:t>fferent points</w:t>
      </w:r>
      <w:r w:rsidR="00CF1288" w:rsidRPr="00CF2853">
        <w:rPr>
          <w:lang w:val="en-US"/>
        </w:rPr>
        <w:t xml:space="preserve">. The critical values of other solutions of steady-state equation (12) </w:t>
      </w:r>
      <w:r w:rsidR="00362D05" w:rsidRPr="00CF2853">
        <w:rPr>
          <w:lang w:val="en-US"/>
        </w:rPr>
        <w:t>are found with the help of necessary condition of extremums existence. Solving</w:t>
      </w:r>
      <w:r w:rsidR="00CF1288" w:rsidRPr="00CF2853">
        <w:rPr>
          <w:lang w:val="en-US"/>
        </w:rPr>
        <w:t xml:space="preserve"> </w:t>
      </w:r>
      <w:r w:rsidR="00430418" w:rsidRPr="00CF2853">
        <w:rPr>
          <w:lang w:val="en-US"/>
        </w:rPr>
        <w:t xml:space="preserve">the cubic equation, we </w:t>
      </w:r>
      <w:r w:rsidR="00BC0031" w:rsidRPr="00CF2853">
        <w:rPr>
          <w:lang w:val="en-US"/>
        </w:rPr>
        <w:t>obtain</w:t>
      </w:r>
      <w:r w:rsidR="00430418" w:rsidRPr="00CF2853">
        <w:rPr>
          <w:lang w:val="en-US"/>
        </w:rPr>
        <w:t xml:space="preserve"> critical st</w:t>
      </w:r>
      <w:r w:rsidR="00B21CA1" w:rsidRPr="00CF2853">
        <w:rPr>
          <w:lang w:val="en-US"/>
        </w:rPr>
        <w:t xml:space="preserve">ationary relation for </w:t>
      </w:r>
      <w:r w:rsidR="00FE1D13" w:rsidRPr="00CF2853">
        <w:rPr>
          <w:lang w:val="en-US"/>
        </w:rPr>
        <w:t>GBs</w:t>
      </w:r>
      <w:r w:rsidR="00B21CA1" w:rsidRPr="00CF2853">
        <w:rPr>
          <w:lang w:val="en-US"/>
        </w:rPr>
        <w:t xml:space="preserve"> density</w:t>
      </w:r>
      <w:r w:rsidR="00430418" w:rsidRPr="00CF2853">
        <w:rPr>
          <w:lang w:val="en-US"/>
        </w:rPr>
        <w:t xml:space="preserve">, which </w:t>
      </w:r>
      <w:r w:rsidR="006407E7" w:rsidRPr="00CF2853">
        <w:rPr>
          <w:lang w:val="en-US"/>
        </w:rPr>
        <w:t>separates</w:t>
      </w:r>
      <w:r w:rsidR="0014402D" w:rsidRPr="00CF2853">
        <w:rPr>
          <w:lang w:val="en-US"/>
        </w:rPr>
        <w:t xml:space="preserve"> minimum</w:t>
      </w:r>
      <w:r w:rsidR="00430418" w:rsidRPr="00CF2853">
        <w:rPr>
          <w:lang w:val="en-US"/>
        </w:rPr>
        <w:t xml:space="preserve"> and nonzero max</w:t>
      </w:r>
      <w:r w:rsidR="00430418" w:rsidRPr="00CF2853">
        <w:rPr>
          <w:lang w:val="en-US"/>
        </w:rPr>
        <w:t>i</w:t>
      </w:r>
      <w:r w:rsidR="00430418" w:rsidRPr="00CF2853">
        <w:rPr>
          <w:lang w:val="en-US"/>
        </w:rPr>
        <w:t xml:space="preserve">mums of thermodynamic potential </w:t>
      </w:r>
      <w:r w:rsidR="00BB44BE" w:rsidRPr="00CF2853">
        <w:rPr>
          <w:position w:val="-12"/>
          <w:lang w:val="en-US"/>
        </w:rPr>
        <w:object w:dxaOrig="540" w:dyaOrig="320">
          <v:shape id="_x0000_i1095" type="#_x0000_t75" style="width:28.7pt;height:15.55pt" o:ole="">
            <v:imagedata r:id="rId99" o:title=""/>
          </v:shape>
          <o:OLEObject Type="Embed" ProgID="Equation.DSMT4" ShapeID="_x0000_i1095" DrawAspect="Content" ObjectID="_1636196643" r:id="rId147"/>
        </w:object>
      </w:r>
      <w:r w:rsidR="002F5C22" w:rsidRPr="00CF2853">
        <w:rPr>
          <w:lang w:val="en-US"/>
        </w:rPr>
        <w:t xml:space="preserve"> [1</w:t>
      </w:r>
      <w:r w:rsidR="00104A08" w:rsidRPr="00CF2853">
        <w:rPr>
          <w:lang w:val="en-US"/>
        </w:rPr>
        <w:t>5</w:t>
      </w:r>
      <w:r w:rsidR="002F5C22" w:rsidRPr="00CF2853">
        <w:rPr>
          <w:lang w:val="en-US"/>
        </w:rPr>
        <w:t>]</w:t>
      </w:r>
      <w:r w:rsidR="009D0E35" w:rsidRPr="00CF2853">
        <w:rPr>
          <w:lang w:val="en-US"/>
        </w:rPr>
        <w:t>.</w:t>
      </w:r>
      <w:r w:rsidR="00BC0031" w:rsidRPr="00CF2853">
        <w:rPr>
          <w:lang w:val="en-US"/>
        </w:rPr>
        <w:t xml:space="preserve"> </w:t>
      </w:r>
      <w:r w:rsidR="00C413E8" w:rsidRPr="00CF2853">
        <w:rPr>
          <w:lang w:val="en-US"/>
        </w:rPr>
        <w:t xml:space="preserve">As a </w:t>
      </w:r>
      <w:r w:rsidR="00CD2031" w:rsidRPr="00CF2853">
        <w:rPr>
          <w:lang w:val="en-US"/>
        </w:rPr>
        <w:t>result</w:t>
      </w:r>
      <w:r w:rsidR="00BC0031" w:rsidRPr="00CF2853">
        <w:rPr>
          <w:lang w:val="en-US"/>
        </w:rPr>
        <w:t>,</w:t>
      </w:r>
      <w:r w:rsidR="00CD2031" w:rsidRPr="00CF2853">
        <w:rPr>
          <w:lang w:val="en-US"/>
        </w:rPr>
        <w:t xml:space="preserve"> critical </w:t>
      </w:r>
      <w:r w:rsidR="00BC0031" w:rsidRPr="00CF2853">
        <w:rPr>
          <w:lang w:val="en-US"/>
        </w:rPr>
        <w:t>express</w:t>
      </w:r>
      <w:r w:rsidR="00B21CA1" w:rsidRPr="00CF2853">
        <w:rPr>
          <w:lang w:val="en-US"/>
        </w:rPr>
        <w:t>ion</w:t>
      </w:r>
      <w:r w:rsidR="00BC0031" w:rsidRPr="00CF2853">
        <w:rPr>
          <w:lang w:val="en-US"/>
        </w:rPr>
        <w:t xml:space="preserve">s </w:t>
      </w:r>
      <w:r w:rsidR="00CD2031" w:rsidRPr="00CF2853">
        <w:rPr>
          <w:lang w:val="en-US"/>
        </w:rPr>
        <w:t>f</w:t>
      </w:r>
      <w:r w:rsidR="00BC0031" w:rsidRPr="00CF2853">
        <w:rPr>
          <w:lang w:val="en-US"/>
        </w:rPr>
        <w:t>or</w:t>
      </w:r>
      <w:r w:rsidR="00CD2031" w:rsidRPr="00CF2853">
        <w:rPr>
          <w:lang w:val="en-US"/>
        </w:rPr>
        <w:t xml:space="preserve"> second invariant dete</w:t>
      </w:r>
      <w:r w:rsidR="00CD2031" w:rsidRPr="00CF2853">
        <w:rPr>
          <w:lang w:val="en-US"/>
        </w:rPr>
        <w:t>r</w:t>
      </w:r>
      <w:r w:rsidR="00CD2031" w:rsidRPr="00CF2853">
        <w:rPr>
          <w:lang w:val="en-US"/>
        </w:rPr>
        <w:t>mine the phase diagram of metals or alloys fragment</w:t>
      </w:r>
      <w:r w:rsidR="00CD2031" w:rsidRPr="00CF2853">
        <w:rPr>
          <w:lang w:val="en-US"/>
        </w:rPr>
        <w:t>a</w:t>
      </w:r>
      <w:r w:rsidR="00CD2031" w:rsidRPr="00CF2853">
        <w:rPr>
          <w:lang w:val="en-US"/>
        </w:rPr>
        <w:t>tion regimes shown in Fig. 2</w:t>
      </w:r>
      <w:r w:rsidR="009D0E35" w:rsidRPr="00CF2853">
        <w:rPr>
          <w:lang w:val="en-US"/>
        </w:rPr>
        <w:t>.</w:t>
      </w:r>
      <w:r w:rsidR="00BC0031" w:rsidRPr="00CF2853">
        <w:rPr>
          <w:lang w:val="en-US"/>
        </w:rPr>
        <w:t xml:space="preserve"> </w:t>
      </w:r>
      <w:r w:rsidR="00386024" w:rsidRPr="00CF2853">
        <w:rPr>
          <w:lang w:val="en-US"/>
        </w:rPr>
        <w:t>As can be seen</w:t>
      </w:r>
      <w:r w:rsidR="00BC0031" w:rsidRPr="00CF2853">
        <w:rPr>
          <w:lang w:val="en-US"/>
        </w:rPr>
        <w:t>,</w:t>
      </w:r>
      <w:r w:rsidR="00386024" w:rsidRPr="00CF2853">
        <w:rPr>
          <w:lang w:val="en-US"/>
        </w:rPr>
        <w:t xml:space="preserve"> in</w:t>
      </w:r>
      <w:r w:rsidR="007D18FB" w:rsidRPr="00CF2853">
        <w:rPr>
          <w:lang w:val="en-US"/>
        </w:rPr>
        <w:t xml:space="preserve"> phase diagram four domains of fragmentation of metallic samples</w:t>
      </w:r>
      <w:r w:rsidR="00BC0031" w:rsidRPr="00CF2853">
        <w:rPr>
          <w:lang w:val="en-US"/>
        </w:rPr>
        <w:t xml:space="preserve"> are formed</w:t>
      </w:r>
      <w:r w:rsidR="007D18FB" w:rsidRPr="00CF2853">
        <w:rPr>
          <w:lang w:val="en-US"/>
        </w:rPr>
        <w:t>.</w:t>
      </w:r>
      <w:r w:rsidR="00386024" w:rsidRPr="00CF2853">
        <w:rPr>
          <w:lang w:val="en-US"/>
        </w:rPr>
        <w:t xml:space="preserve"> </w:t>
      </w:r>
      <w:r w:rsidR="000404BD" w:rsidRPr="00CF2853">
        <w:rPr>
          <w:lang w:val="en-US"/>
        </w:rPr>
        <w:t xml:space="preserve">At the same time, the behavior of thermodynamic potential </w:t>
      </w:r>
      <w:r w:rsidR="000404BD" w:rsidRPr="00CF2853">
        <w:rPr>
          <w:position w:val="-12"/>
          <w:lang w:val="en-US"/>
        </w:rPr>
        <w:object w:dxaOrig="540" w:dyaOrig="320">
          <v:shape id="_x0000_i1096" type="#_x0000_t75" style="width:28.7pt;height:15.55pt" o:ole="">
            <v:imagedata r:id="rId99" o:title=""/>
          </v:shape>
          <o:OLEObject Type="Embed" ProgID="Equation.DSMT4" ShapeID="_x0000_i1096" DrawAspect="Content" ObjectID="_1636196644" r:id="rId148"/>
        </w:object>
      </w:r>
      <w:r w:rsidR="000404BD" w:rsidRPr="00CF2853">
        <w:rPr>
          <w:lang w:val="en-US"/>
        </w:rPr>
        <w:t xml:space="preserve"> (11) in each domain is presented by corresponding curves in Fig. 3.</w:t>
      </w:r>
      <w:r w:rsidR="009D0E35" w:rsidRPr="00CF2853">
        <w:rPr>
          <w:lang w:val="en-US"/>
        </w:rPr>
        <w:t xml:space="preserve"> </w:t>
      </w:r>
    </w:p>
    <w:p w:rsidR="001A1663" w:rsidRPr="00CF2853" w:rsidRDefault="001A1663" w:rsidP="001A1663">
      <w:pPr>
        <w:pStyle w:val="NAPEmptystring"/>
        <w:rPr>
          <w:lang w:val="en-US"/>
        </w:rPr>
      </w:pPr>
    </w:p>
    <w:p w:rsidR="001A1663" w:rsidRPr="00CF2853" w:rsidRDefault="001A1663" w:rsidP="001A1663">
      <w:pPr>
        <w:pStyle w:val="NAPNormal"/>
        <w:ind w:firstLine="0"/>
        <w:jc w:val="center"/>
        <w:rPr>
          <w:lang w:val="en-US"/>
        </w:rPr>
      </w:pPr>
      <w:r w:rsidRPr="00CF2853">
        <w:rPr>
          <w:noProof/>
          <w:lang w:val="ru-RU"/>
        </w:rPr>
        <w:lastRenderedPageBreak/>
        <w:drawing>
          <wp:inline distT="0" distB="0" distL="0" distR="0" wp14:anchorId="07063B00" wp14:editId="15121BBC">
            <wp:extent cx="2844165" cy="28886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_2.jpg"/>
                    <pic:cNvPicPr/>
                  </pic:nvPicPr>
                  <pic:blipFill rotWithShape="1"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844165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663" w:rsidRPr="00CF2853" w:rsidRDefault="001A1663" w:rsidP="001A1663">
      <w:pPr>
        <w:pStyle w:val="NAPEmptystring"/>
        <w:rPr>
          <w:lang w:val="en-US"/>
        </w:rPr>
      </w:pPr>
    </w:p>
    <w:p w:rsidR="001A1663" w:rsidRPr="00CF2853" w:rsidRDefault="001A1663" w:rsidP="001A1663">
      <w:pPr>
        <w:pStyle w:val="NAPCaption"/>
        <w:rPr>
          <w:lang w:val="en-US"/>
        </w:rPr>
      </w:pPr>
      <w:r w:rsidRPr="00CF2853">
        <w:rPr>
          <w:b/>
          <w:lang w:val="en-US"/>
        </w:rPr>
        <w:t>Fig. 2 </w:t>
      </w:r>
      <w:r w:rsidRPr="00CF2853">
        <w:rPr>
          <w:lang w:val="en-US"/>
        </w:rPr>
        <w:t xml:space="preserve">– Phase diagram of fragmentation regimes </w:t>
      </w:r>
    </w:p>
    <w:p w:rsidR="00520DE1" w:rsidRPr="00CF2853" w:rsidRDefault="00520DE1" w:rsidP="00520DE1">
      <w:pPr>
        <w:pStyle w:val="NAPEmptystring"/>
        <w:rPr>
          <w:lang w:val="en-US"/>
        </w:rPr>
      </w:pPr>
    </w:p>
    <w:p w:rsidR="00520DE1" w:rsidRPr="00CF2853" w:rsidRDefault="00520DE1" w:rsidP="00520DE1">
      <w:pPr>
        <w:pStyle w:val="NAPNormal"/>
        <w:ind w:firstLine="0"/>
        <w:jc w:val="center"/>
        <w:rPr>
          <w:lang w:val="en-US"/>
        </w:rPr>
      </w:pPr>
      <w:r w:rsidRPr="00CF2853">
        <w:rPr>
          <w:noProof/>
          <w:lang w:val="ru-RU"/>
        </w:rPr>
        <w:drawing>
          <wp:inline distT="0" distB="0" distL="0" distR="0" wp14:anchorId="557425BA" wp14:editId="63D844A2">
            <wp:extent cx="2865120" cy="3017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2_3.jpg"/>
                    <pic:cNvPicPr/>
                  </pic:nvPicPr>
                  <pic:blipFill rotWithShape="1"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" t="816" r="1530" b="2363"/>
                    <a:stretch/>
                  </pic:blipFill>
                  <pic:spPr bwMode="auto">
                    <a:xfrm>
                      <a:off x="0" y="0"/>
                      <a:ext cx="286512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DE1" w:rsidRPr="00CF2853" w:rsidRDefault="00520DE1" w:rsidP="00520DE1">
      <w:pPr>
        <w:pStyle w:val="NAPEmptystring"/>
        <w:rPr>
          <w:lang w:val="en-US"/>
        </w:rPr>
      </w:pPr>
    </w:p>
    <w:p w:rsidR="001A1663" w:rsidRPr="00CF2853" w:rsidRDefault="00520DE1" w:rsidP="00520DE1">
      <w:pPr>
        <w:pStyle w:val="NAPCaption"/>
        <w:rPr>
          <w:lang w:val="en-US"/>
        </w:rPr>
      </w:pPr>
      <w:proofErr w:type="gramStart"/>
      <w:r w:rsidRPr="00CF2853">
        <w:rPr>
          <w:b/>
          <w:lang w:val="en-US"/>
        </w:rPr>
        <w:t>Fig. 3 </w:t>
      </w:r>
      <w:r w:rsidRPr="00CF2853">
        <w:rPr>
          <w:lang w:val="en-US"/>
        </w:rPr>
        <w:t xml:space="preserve">– Dependence of thermodynamic potential </w:t>
      </w:r>
      <w:r w:rsidR="00680668" w:rsidRPr="00CF2853">
        <w:rPr>
          <w:position w:val="-12"/>
          <w:lang w:val="en-US"/>
        </w:rPr>
        <w:object w:dxaOrig="1060" w:dyaOrig="320">
          <v:shape id="_x0000_i1097" type="#_x0000_t75" style="width:51.75pt;height:15.55pt" o:ole="">
            <v:imagedata r:id="rId151" o:title=""/>
          </v:shape>
          <o:OLEObject Type="Embed" ProgID="Equation.DSMT4" ShapeID="_x0000_i1097" DrawAspect="Content" ObjectID="_1636196645" r:id="rId152"/>
        </w:object>
      </w:r>
      <w:r w:rsidRPr="00CF2853">
        <w:rPr>
          <w:lang w:val="en-US"/>
        </w:rPr>
        <w:t xml:space="preserve"> (11) on GBs density</w:t>
      </w:r>
      <w:r w:rsidR="00680668" w:rsidRPr="00CF2853">
        <w:rPr>
          <w:position w:val="-12"/>
          <w:lang w:val="en-US"/>
        </w:rPr>
        <w:object w:dxaOrig="639" w:dyaOrig="320">
          <v:shape id="_x0000_i1098" type="#_x0000_t75" style="width:31.55pt;height:15.55pt" o:ole="">
            <v:imagedata r:id="rId153" o:title=""/>
          </v:shape>
          <o:OLEObject Type="Embed" ProgID="Equation.DSMT4" ShapeID="_x0000_i1098" DrawAspect="Content" ObjectID="_1636196646" r:id="rId154"/>
        </w:object>
      </w:r>
      <w:r w:rsidRPr="00CF2853">
        <w:rPr>
          <w:lang w:val="en-US"/>
        </w:rPr>
        <w:t>.</w:t>
      </w:r>
      <w:proofErr w:type="gramEnd"/>
      <w:r w:rsidRPr="00CF2853">
        <w:rPr>
          <w:lang w:val="en-US"/>
        </w:rPr>
        <w:t xml:space="preserve"> The curves 1-4 are constructed for the values of the both invariants </w:t>
      </w:r>
      <w:r w:rsidRPr="00CF2853">
        <w:rPr>
          <w:position w:val="-10"/>
          <w:lang w:val="en-US"/>
        </w:rPr>
        <w:object w:dxaOrig="2720" w:dyaOrig="300">
          <v:shape id="_x0000_i1099" type="#_x0000_t75" style="width:139.75pt;height:15.55pt" o:ole="">
            <v:imagedata r:id="rId155" o:title=""/>
          </v:shape>
          <o:OLEObject Type="Embed" ProgID="Equation.DSMT4" ShapeID="_x0000_i1099" DrawAspect="Content" ObjectID="_1636196647" r:id="rId156"/>
        </w:object>
      </w:r>
      <w:r w:rsidRPr="00CF2853">
        <w:rPr>
          <w:lang w:val="en-US"/>
        </w:rPr>
        <w:t xml:space="preserve"> and </w:t>
      </w:r>
      <w:r w:rsidRPr="00CF2853">
        <w:rPr>
          <w:position w:val="-10"/>
          <w:lang w:val="en-US"/>
        </w:rPr>
        <w:object w:dxaOrig="1380" w:dyaOrig="300">
          <v:shape id="_x0000_i1100" type="#_x0000_t75" style="width:69.2pt;height:15.55pt" o:ole="">
            <v:imagedata r:id="rId157" o:title=""/>
          </v:shape>
          <o:OLEObject Type="Embed" ProgID="Equation.DSMT4" ShapeID="_x0000_i1100" DrawAspect="Content" ObjectID="_1636196648" r:id="rId158"/>
        </w:object>
      </w:r>
      <w:r w:rsidRPr="00CF2853">
        <w:rPr>
          <w:position w:val="-8"/>
          <w:lang w:val="en-US"/>
        </w:rPr>
        <w:object w:dxaOrig="1280" w:dyaOrig="240">
          <v:shape id="_x0000_i1101" type="#_x0000_t75" style="width:63.55pt;height:12.7pt" o:ole="">
            <v:imagedata r:id="rId159" o:title=""/>
          </v:shape>
          <o:OLEObject Type="Embed" ProgID="Equation.DSMT4" ShapeID="_x0000_i1101" DrawAspect="Content" ObjectID="_1636196649" r:id="rId160"/>
        </w:object>
      </w:r>
      <w:r w:rsidRPr="00CF2853">
        <w:rPr>
          <w:lang w:val="en-US"/>
        </w:rPr>
        <w:t xml:space="preserve"> corresponding to the points 1-4 in Fig. 2</w:t>
      </w:r>
    </w:p>
    <w:p w:rsidR="006A0CAE" w:rsidRPr="00CF2853" w:rsidRDefault="00D0395F" w:rsidP="006A0CAE">
      <w:pPr>
        <w:pStyle w:val="NAPNormal"/>
        <w:rPr>
          <w:lang w:val="en-US"/>
        </w:rPr>
      </w:pPr>
      <w:r w:rsidRPr="00CF2853">
        <w:rPr>
          <w:lang w:val="en-US"/>
        </w:rPr>
        <w:t>Two nonzero maximums of thermodynamic pote</w:t>
      </w:r>
      <w:r w:rsidRPr="00CF2853">
        <w:rPr>
          <w:lang w:val="en-US"/>
        </w:rPr>
        <w:t>n</w:t>
      </w:r>
      <w:r w:rsidRPr="00CF2853">
        <w:rPr>
          <w:lang w:val="en-US"/>
        </w:rPr>
        <w:t xml:space="preserve">tial </w:t>
      </w:r>
      <w:r w:rsidRPr="00CF2853">
        <w:rPr>
          <w:position w:val="-12"/>
          <w:lang w:val="en-US"/>
        </w:rPr>
        <w:object w:dxaOrig="540" w:dyaOrig="320">
          <v:shape id="_x0000_i1102" type="#_x0000_t75" style="width:28.7pt;height:15.55pt" o:ole="">
            <v:imagedata r:id="rId99" o:title=""/>
          </v:shape>
          <o:OLEObject Type="Embed" ProgID="Equation.DSMT4" ShapeID="_x0000_i1102" DrawAspect="Content" ObjectID="_1636196650" r:id="rId161"/>
        </w:object>
      </w:r>
      <w:r w:rsidRPr="00CF2853">
        <w:rPr>
          <w:lang w:val="en-US"/>
        </w:rPr>
        <w:t xml:space="preserve"> are formed (curve </w:t>
      </w:r>
      <w:r w:rsidR="004B316E" w:rsidRPr="00CF2853">
        <w:rPr>
          <w:lang w:val="en-US"/>
        </w:rPr>
        <w:t>2</w:t>
      </w:r>
      <w:r w:rsidRPr="00CF2853">
        <w:rPr>
          <w:lang w:val="en-US"/>
        </w:rPr>
        <w:t xml:space="preserve"> in Fig. 3), considering the elastic strain from the </w:t>
      </w:r>
      <w:proofErr w:type="gramStart"/>
      <w:r w:rsidRPr="00CF2853">
        <w:rPr>
          <w:lang w:val="en-US"/>
        </w:rPr>
        <w:t xml:space="preserve">domain </w:t>
      </w:r>
      <w:proofErr w:type="gramEnd"/>
      <w:r w:rsidRPr="00CF2853">
        <w:rPr>
          <w:position w:val="-4"/>
          <w:lang w:val="en-US"/>
        </w:rPr>
        <w:object w:dxaOrig="220" w:dyaOrig="220">
          <v:shape id="_x0000_i1103" type="#_x0000_t75" style="width:11.3pt;height:11.3pt" o:ole="">
            <v:imagedata r:id="rId162" o:title=""/>
          </v:shape>
          <o:OLEObject Type="Embed" ProgID="Equation.DSMT4" ShapeID="_x0000_i1103" DrawAspect="Content" ObjectID="_1636196651" r:id="rId163"/>
        </w:object>
      </w:r>
      <w:r w:rsidRPr="00CF2853">
        <w:rPr>
          <w:lang w:val="en-US"/>
        </w:rPr>
        <w:t xml:space="preserve">. </w:t>
      </w:r>
      <w:r w:rsidR="00AB54DB" w:rsidRPr="00CF2853">
        <w:rPr>
          <w:lang w:val="en-US"/>
        </w:rPr>
        <w:t>There is a fo</w:t>
      </w:r>
      <w:r w:rsidR="00AB54DB" w:rsidRPr="00CF2853">
        <w:rPr>
          <w:lang w:val="en-US"/>
        </w:rPr>
        <w:t>r</w:t>
      </w:r>
      <w:r w:rsidR="00AB54DB" w:rsidRPr="00CF2853">
        <w:rPr>
          <w:lang w:val="en-US"/>
        </w:rPr>
        <w:t>mation of two limiting structures with large grains (state determined by the first maximum of potential) and finer SMC or NC structure (i.e. second maximum).</w:t>
      </w:r>
      <w:r w:rsidRPr="00CF2853">
        <w:rPr>
          <w:lang w:val="en-US"/>
        </w:rPr>
        <w:t xml:space="preserve"> </w:t>
      </w:r>
      <w:r w:rsidR="00E36DBB" w:rsidRPr="00CF2853">
        <w:rPr>
          <w:lang w:val="en-US"/>
        </w:rPr>
        <w:t xml:space="preserve">Looking at </w:t>
      </w:r>
      <w:proofErr w:type="gramStart"/>
      <w:r w:rsidR="00E36DBB" w:rsidRPr="00CF2853">
        <w:rPr>
          <w:lang w:val="en-US"/>
        </w:rPr>
        <w:t xml:space="preserve">domain </w:t>
      </w:r>
      <w:proofErr w:type="gramEnd"/>
      <w:r w:rsidR="00E36DBB" w:rsidRPr="00CF2853">
        <w:rPr>
          <w:position w:val="-4"/>
          <w:lang w:val="en-US"/>
        </w:rPr>
        <w:object w:dxaOrig="279" w:dyaOrig="220">
          <v:shape id="_x0000_i1104" type="#_x0000_t75" style="width:13.65pt;height:11.3pt" o:ole="">
            <v:imagedata r:id="rId164" o:title=""/>
          </v:shape>
          <o:OLEObject Type="Embed" ProgID="Equation.DSMT4" ShapeID="_x0000_i1104" DrawAspect="Content" ObjectID="_1636196652" r:id="rId165"/>
        </w:object>
      </w:r>
      <w:r w:rsidR="00E36DBB" w:rsidRPr="00CF2853">
        <w:rPr>
          <w:lang w:val="en-US"/>
        </w:rPr>
        <w:t xml:space="preserve">, a significant difference from the domain </w:t>
      </w:r>
      <w:r w:rsidR="00E36DBB" w:rsidRPr="00CF2853">
        <w:rPr>
          <w:position w:val="-4"/>
          <w:lang w:val="en-US"/>
        </w:rPr>
        <w:object w:dxaOrig="220" w:dyaOrig="220">
          <v:shape id="_x0000_i1105" type="#_x0000_t75" style="width:11.3pt;height:11.3pt" o:ole="">
            <v:imagedata r:id="rId162" o:title=""/>
          </v:shape>
          <o:OLEObject Type="Embed" ProgID="Equation.DSMT4" ShapeID="_x0000_i1105" DrawAspect="Content" ObjectID="_1636196653" r:id="rId166"/>
        </w:object>
      </w:r>
      <w:r w:rsidR="00E36DBB" w:rsidRPr="00CF2853">
        <w:rPr>
          <w:lang w:val="en-US"/>
        </w:rPr>
        <w:t xml:space="preserve"> is that the first maximum of potential becomes zero (curve 3 in Fig.</w:t>
      </w:r>
      <w:r w:rsidR="0041333D" w:rsidRPr="00CF2853">
        <w:rPr>
          <w:lang w:val="en-US"/>
        </w:rPr>
        <w:t> 3</w:t>
      </w:r>
      <w:r w:rsidR="00E36DBB" w:rsidRPr="00CF2853">
        <w:rPr>
          <w:lang w:val="en-US"/>
        </w:rPr>
        <w:t>)</w:t>
      </w:r>
      <w:r w:rsidR="003C1EB4" w:rsidRPr="00CF2853">
        <w:rPr>
          <w:lang w:val="en-US"/>
        </w:rPr>
        <w:t>. In this case, metallic</w:t>
      </w:r>
      <w:r w:rsidR="00E36DBB" w:rsidRPr="00CF2853">
        <w:rPr>
          <w:lang w:val="en-US"/>
        </w:rPr>
        <w:t xml:space="preserve"> </w:t>
      </w:r>
      <w:r w:rsidR="00E36DBB" w:rsidRPr="00CF2853">
        <w:rPr>
          <w:lang w:val="en-US"/>
        </w:rPr>
        <w:lastRenderedPageBreak/>
        <w:t xml:space="preserve">sample is considered as a single crystal or </w:t>
      </w:r>
      <w:r w:rsidR="003C1EB4" w:rsidRPr="00CF2853">
        <w:rPr>
          <w:lang w:val="en-US"/>
        </w:rPr>
        <w:t>BGPC</w:t>
      </w:r>
      <w:r w:rsidR="00E36DBB" w:rsidRPr="00CF2853">
        <w:rPr>
          <w:lang w:val="en-US"/>
        </w:rPr>
        <w:t xml:space="preserve">. </w:t>
      </w:r>
    </w:p>
    <w:p w:rsidR="001A1663" w:rsidRPr="00CF2853" w:rsidRDefault="001A1663" w:rsidP="001A1663">
      <w:pPr>
        <w:pStyle w:val="NAPNormal"/>
        <w:rPr>
          <w:lang w:val="en-US"/>
        </w:rPr>
      </w:pPr>
      <w:r w:rsidRPr="00CF2853">
        <w:rPr>
          <w:lang w:val="en-US"/>
        </w:rPr>
        <w:t xml:space="preserve">It </w:t>
      </w:r>
      <w:r w:rsidR="0041333D" w:rsidRPr="00CF2853">
        <w:rPr>
          <w:lang w:val="en-US"/>
        </w:rPr>
        <w:t>is</w:t>
      </w:r>
      <w:r w:rsidRPr="00CF2853">
        <w:rPr>
          <w:lang w:val="en-US"/>
        </w:rPr>
        <w:t xml:space="preserve"> note</w:t>
      </w:r>
      <w:r w:rsidR="0041333D" w:rsidRPr="00CF2853">
        <w:rPr>
          <w:lang w:val="en-US"/>
        </w:rPr>
        <w:t xml:space="preserve">worthy </w:t>
      </w:r>
      <w:r w:rsidRPr="00CF2853">
        <w:rPr>
          <w:lang w:val="en-US"/>
        </w:rPr>
        <w:t>that transition from the first to s</w:t>
      </w:r>
      <w:r w:rsidRPr="00CF2853">
        <w:rPr>
          <w:lang w:val="en-US"/>
        </w:rPr>
        <w:t>e</w:t>
      </w:r>
      <w:r w:rsidRPr="00CF2853">
        <w:rPr>
          <w:lang w:val="en-US"/>
        </w:rPr>
        <w:t>cond limiting structure, which is characterized by cry</w:t>
      </w:r>
      <w:r w:rsidRPr="00CF2853">
        <w:rPr>
          <w:lang w:val="en-US"/>
        </w:rPr>
        <w:t>s</w:t>
      </w:r>
      <w:r w:rsidRPr="00CF2853">
        <w:rPr>
          <w:lang w:val="en-US"/>
        </w:rPr>
        <w:t>tallites existence with the different sizes, can happen</w:t>
      </w:r>
      <w:r w:rsidR="0041333D" w:rsidRPr="00CF2853">
        <w:rPr>
          <w:lang w:val="en-US"/>
        </w:rPr>
        <w:t>s</w:t>
      </w:r>
      <w:r w:rsidRPr="00CF2853">
        <w:rPr>
          <w:lang w:val="en-US"/>
        </w:rPr>
        <w:t xml:space="preserve"> directly during SPD [2, 4, 19]. When processing is co</w:t>
      </w:r>
      <w:r w:rsidRPr="00CF2853">
        <w:rPr>
          <w:lang w:val="en-US"/>
        </w:rPr>
        <w:t>m</w:t>
      </w:r>
      <w:r w:rsidRPr="00CF2853">
        <w:rPr>
          <w:lang w:val="en-US"/>
        </w:rPr>
        <w:t xml:space="preserve">plete, it is supposed that the sample is formed, and further fragmentation of grain structure isn't carried out. Besides, the processing conditions (deformation </w:t>
      </w:r>
      <w:r w:rsidR="0041333D" w:rsidRPr="00CF2853">
        <w:rPr>
          <w:lang w:val="en-US"/>
        </w:rPr>
        <w:t xml:space="preserve">rate, </w:t>
      </w:r>
      <w:r w:rsidRPr="00CF2853">
        <w:rPr>
          <w:lang w:val="en-US"/>
        </w:rPr>
        <w:t xml:space="preserve">temperature and applied pressure etc.) are an important factor for </w:t>
      </w:r>
      <w:r w:rsidR="0041333D" w:rsidRPr="00CF2853">
        <w:rPr>
          <w:lang w:val="en-US"/>
        </w:rPr>
        <w:t xml:space="preserve">producing </w:t>
      </w:r>
      <w:r w:rsidRPr="00CF2853">
        <w:rPr>
          <w:lang w:val="en-US"/>
        </w:rPr>
        <w:t xml:space="preserve">sample with </w:t>
      </w:r>
      <w:r w:rsidR="0041333D" w:rsidRPr="00CF2853">
        <w:rPr>
          <w:lang w:val="en-US"/>
        </w:rPr>
        <w:t xml:space="preserve">SMC </w:t>
      </w:r>
      <w:r w:rsidRPr="00CF2853">
        <w:rPr>
          <w:lang w:val="en-US"/>
        </w:rPr>
        <w:t xml:space="preserve">or </w:t>
      </w:r>
      <w:r w:rsidR="0041333D" w:rsidRPr="00CF2853">
        <w:rPr>
          <w:lang w:val="en-US"/>
        </w:rPr>
        <w:t xml:space="preserve">NC </w:t>
      </w:r>
      <w:r w:rsidRPr="00CF2853">
        <w:rPr>
          <w:lang w:val="en-US"/>
        </w:rPr>
        <w:t xml:space="preserve">grain structure during SPD. Therefore, it should be assumed that obtained crystallite sizes are limiting only for certain deformation conditions. </w:t>
      </w:r>
    </w:p>
    <w:p w:rsidR="000A3341" w:rsidRPr="00CF2853" w:rsidRDefault="005A346C" w:rsidP="00C934DD">
      <w:pPr>
        <w:pStyle w:val="NAPNormal"/>
        <w:rPr>
          <w:lang w:val="en-US"/>
        </w:rPr>
      </w:pPr>
      <w:r w:rsidRPr="00CF2853">
        <w:rPr>
          <w:lang w:val="en-US"/>
        </w:rPr>
        <w:t xml:space="preserve">Considering large </w:t>
      </w:r>
      <w:r w:rsidR="00C34C37" w:rsidRPr="00CF2853">
        <w:rPr>
          <w:lang w:val="en-US"/>
        </w:rPr>
        <w:t>strain in</w:t>
      </w:r>
      <w:r w:rsidRPr="00CF2853">
        <w:rPr>
          <w:lang w:val="en-US"/>
        </w:rPr>
        <w:t xml:space="preserve"> the domain </w:t>
      </w:r>
      <w:r w:rsidRPr="00CF2853">
        <w:rPr>
          <w:position w:val="-4"/>
          <w:lang w:val="en-US"/>
        </w:rPr>
        <w:object w:dxaOrig="220" w:dyaOrig="220">
          <v:shape id="_x0000_i1106" type="#_x0000_t75" style="width:11.3pt;height:11.3pt" o:ole="">
            <v:imagedata r:id="rId167" o:title=""/>
          </v:shape>
          <o:OLEObject Type="Embed" ProgID="Equation.DSMT4" ShapeID="_x0000_i1106" DrawAspect="Content" ObjectID="_1636196654" r:id="rId168"/>
        </w:object>
      </w:r>
      <w:r w:rsidRPr="00CF2853">
        <w:rPr>
          <w:lang w:val="en-US"/>
        </w:rPr>
        <w:t xml:space="preserve"> in phase diagram (Fig. 2), one limiting structure is realized (curve 1 in Fig. 3). </w:t>
      </w:r>
      <w:r w:rsidR="004A7D24" w:rsidRPr="00CF2853">
        <w:rPr>
          <w:lang w:val="en-US"/>
        </w:rPr>
        <w:t>Only o</w:t>
      </w:r>
      <w:r w:rsidR="00AF4BB2">
        <w:rPr>
          <w:lang w:val="en-US"/>
        </w:rPr>
        <w:t>ne zero steady-</w:t>
      </w:r>
      <w:r w:rsidR="00C34C37" w:rsidRPr="00CF2853">
        <w:rPr>
          <w:lang w:val="en-US"/>
        </w:rPr>
        <w:t xml:space="preserve">state, </w:t>
      </w:r>
      <w:r w:rsidR="004A7D24" w:rsidRPr="00CF2853">
        <w:rPr>
          <w:lang w:val="en-US"/>
        </w:rPr>
        <w:t>cor</w:t>
      </w:r>
      <w:r w:rsidR="00C34C37" w:rsidRPr="00CF2853">
        <w:rPr>
          <w:lang w:val="en-US"/>
        </w:rPr>
        <w:t>r</w:t>
      </w:r>
      <w:r w:rsidR="00C34C37" w:rsidRPr="00CF2853">
        <w:rPr>
          <w:lang w:val="en-US"/>
        </w:rPr>
        <w:t>e</w:t>
      </w:r>
      <w:r w:rsidR="00C34C37" w:rsidRPr="00CF2853">
        <w:rPr>
          <w:lang w:val="en-US"/>
        </w:rPr>
        <w:t xml:space="preserve">sponding </w:t>
      </w:r>
      <w:r w:rsidR="004A7D24" w:rsidRPr="00CF2853">
        <w:rPr>
          <w:lang w:val="en-US"/>
        </w:rPr>
        <w:t xml:space="preserve">to </w:t>
      </w:r>
      <w:r w:rsidR="00867BCC" w:rsidRPr="00CF2853">
        <w:rPr>
          <w:lang w:val="en-US"/>
        </w:rPr>
        <w:t>single</w:t>
      </w:r>
      <w:r w:rsidR="004A7D24" w:rsidRPr="00CF2853">
        <w:rPr>
          <w:lang w:val="en-US"/>
        </w:rPr>
        <w:t xml:space="preserve"> </w:t>
      </w:r>
      <w:r w:rsidR="00867BCC" w:rsidRPr="00CF2853">
        <w:rPr>
          <w:lang w:val="en-US"/>
        </w:rPr>
        <w:t>crystal</w:t>
      </w:r>
      <w:r w:rsidR="004A7D24" w:rsidRPr="00CF2853">
        <w:rPr>
          <w:lang w:val="en-US"/>
        </w:rPr>
        <w:t xml:space="preserve"> </w:t>
      </w:r>
      <w:r w:rsidR="00867BCC" w:rsidRPr="00CF2853">
        <w:rPr>
          <w:lang w:val="en-US"/>
        </w:rPr>
        <w:t>or BGPC, is formed</w:t>
      </w:r>
      <w:r w:rsidR="002E02B5" w:rsidRPr="00CF2853">
        <w:rPr>
          <w:lang w:val="en-US"/>
        </w:rPr>
        <w:t xml:space="preserve"> at appl</w:t>
      </w:r>
      <w:r w:rsidR="002E02B5" w:rsidRPr="00CF2853">
        <w:rPr>
          <w:lang w:val="en-US"/>
        </w:rPr>
        <w:t>i</w:t>
      </w:r>
      <w:r w:rsidR="002E02B5" w:rsidRPr="00CF2853">
        <w:rPr>
          <w:lang w:val="en-US"/>
        </w:rPr>
        <w:t>cation of small strain from the domain</w:t>
      </w:r>
      <w:r w:rsidR="00867BCC" w:rsidRPr="00CF2853">
        <w:rPr>
          <w:lang w:val="en-US"/>
        </w:rPr>
        <w:t xml:space="preserve"> </w:t>
      </w:r>
      <w:r w:rsidR="002E02B5" w:rsidRPr="00CF2853">
        <w:rPr>
          <w:position w:val="-4"/>
          <w:lang w:val="en-US"/>
        </w:rPr>
        <w:object w:dxaOrig="279" w:dyaOrig="220">
          <v:shape id="_x0000_i1107" type="#_x0000_t75" style="width:12.7pt;height:11.3pt" o:ole="">
            <v:imagedata r:id="rId169" o:title=""/>
          </v:shape>
          <o:OLEObject Type="Embed" ProgID="Equation.DSMT4" ShapeID="_x0000_i1107" DrawAspect="Content" ObjectID="_1636196655" r:id="rId170"/>
        </w:object>
      </w:r>
      <w:r w:rsidR="00C34C37" w:rsidRPr="00CF2853">
        <w:rPr>
          <w:lang w:val="en-US"/>
        </w:rPr>
        <w:t xml:space="preserve"> </w:t>
      </w:r>
      <w:r w:rsidR="002E02B5" w:rsidRPr="00CF2853">
        <w:rPr>
          <w:lang w:val="en-US"/>
        </w:rPr>
        <w:t>in Fig. 2</w:t>
      </w:r>
      <w:r w:rsidRPr="00CF2853">
        <w:rPr>
          <w:lang w:val="en-US"/>
        </w:rPr>
        <w:t>.</w:t>
      </w:r>
      <w:r w:rsidR="00AB4CBC" w:rsidRPr="00CF2853">
        <w:rPr>
          <w:lang w:val="en-US"/>
        </w:rPr>
        <w:t xml:space="preserve"> In this case, the behavior of thermodynamic potential is characterized by curve 4 in Fig. 3. As </w:t>
      </w:r>
      <w:r w:rsidR="00C34C37" w:rsidRPr="00CF2853">
        <w:rPr>
          <w:lang w:val="en-US"/>
        </w:rPr>
        <w:t>is</w:t>
      </w:r>
      <w:r w:rsidR="00AB4CBC" w:rsidRPr="00CF2853">
        <w:rPr>
          <w:lang w:val="en-US"/>
        </w:rPr>
        <w:t xml:space="preserve"> seen, the st</w:t>
      </w:r>
      <w:r w:rsidR="00AB4CBC" w:rsidRPr="00CF2853">
        <w:rPr>
          <w:lang w:val="en-US"/>
        </w:rPr>
        <w:t>a</w:t>
      </w:r>
      <w:r w:rsidR="00AB4CBC" w:rsidRPr="00CF2853">
        <w:rPr>
          <w:lang w:val="en-US"/>
        </w:rPr>
        <w:t>tionary state forms in negative range</w:t>
      </w:r>
      <w:r w:rsidR="00C34C37" w:rsidRPr="00CF2853">
        <w:rPr>
          <w:lang w:val="en-US"/>
        </w:rPr>
        <w:t xml:space="preserve"> analogically to curve 3</w:t>
      </w:r>
      <w:r w:rsidR="00CB01B0" w:rsidRPr="00CF2853">
        <w:rPr>
          <w:lang w:val="en-US"/>
        </w:rPr>
        <w:t>.</w:t>
      </w:r>
      <w:r w:rsidR="00C34C37" w:rsidRPr="00CF2853">
        <w:rPr>
          <w:lang w:val="en-US"/>
        </w:rPr>
        <w:t xml:space="preserve"> </w:t>
      </w:r>
      <w:r w:rsidR="00CB01B0" w:rsidRPr="00CF2853">
        <w:rPr>
          <w:lang w:val="en-US"/>
        </w:rPr>
        <w:t>However, it is devoid of physical sense.</w:t>
      </w:r>
      <w:r w:rsidR="00AB4CBC" w:rsidRPr="00CF2853">
        <w:rPr>
          <w:lang w:val="en-US"/>
        </w:rPr>
        <w:t xml:space="preserve"> </w:t>
      </w:r>
      <w:r w:rsidR="003379DB" w:rsidRPr="00CF2853">
        <w:rPr>
          <w:lang w:val="en-US"/>
        </w:rPr>
        <w:t>Ther</w:t>
      </w:r>
      <w:r w:rsidR="003379DB" w:rsidRPr="00CF2853">
        <w:rPr>
          <w:lang w:val="en-US"/>
        </w:rPr>
        <w:t>e</w:t>
      </w:r>
      <w:r w:rsidR="003379DB" w:rsidRPr="00CF2853">
        <w:rPr>
          <w:lang w:val="en-US"/>
        </w:rPr>
        <w:t>fore, we suppose that a</w:t>
      </w:r>
      <w:r w:rsidR="00157E04" w:rsidRPr="00CF2853">
        <w:rPr>
          <w:lang w:val="en-US"/>
        </w:rPr>
        <w:t>fter</w:t>
      </w:r>
      <w:r w:rsidR="003379DB" w:rsidRPr="00CF2853">
        <w:rPr>
          <w:lang w:val="en-US"/>
        </w:rPr>
        <w:t xml:space="preserve"> </w:t>
      </w:r>
      <w:r w:rsidR="00C934DD" w:rsidRPr="00CF2853">
        <w:rPr>
          <w:lang w:val="en-US"/>
        </w:rPr>
        <w:t xml:space="preserve">reaching </w:t>
      </w:r>
      <w:r w:rsidR="003379DB" w:rsidRPr="00CF2853">
        <w:rPr>
          <w:lang w:val="en-US"/>
        </w:rPr>
        <w:t>zero value</w:t>
      </w:r>
      <w:r w:rsidR="00065ED9" w:rsidRPr="00CF2853">
        <w:rPr>
          <w:lang w:val="en-US"/>
        </w:rPr>
        <w:t xml:space="preserve"> the </w:t>
      </w:r>
      <w:r w:rsidR="003379DB" w:rsidRPr="00CF2853">
        <w:rPr>
          <w:lang w:val="en-US"/>
        </w:rPr>
        <w:t xml:space="preserve">density </w:t>
      </w:r>
      <w:r w:rsidR="00065ED9" w:rsidRPr="00CF2853">
        <w:rPr>
          <w:lang w:val="en-US"/>
        </w:rPr>
        <w:t xml:space="preserve">of </w:t>
      </w:r>
      <w:r w:rsidR="00FE1D13" w:rsidRPr="00CF2853">
        <w:rPr>
          <w:lang w:val="en-US"/>
        </w:rPr>
        <w:t>GBs</w:t>
      </w:r>
      <w:r w:rsidR="00065ED9" w:rsidRPr="00CF2853">
        <w:rPr>
          <w:lang w:val="en-US"/>
        </w:rPr>
        <w:t xml:space="preserve"> stops</w:t>
      </w:r>
      <w:r w:rsidR="003379DB" w:rsidRPr="00CF2853">
        <w:rPr>
          <w:lang w:val="en-US"/>
        </w:rPr>
        <w:t xml:space="preserve"> to decrease and considered system </w:t>
      </w:r>
      <w:r w:rsidR="00C934DD" w:rsidRPr="00CF2853">
        <w:rPr>
          <w:lang w:val="en-US"/>
        </w:rPr>
        <w:t xml:space="preserve">exists </w:t>
      </w:r>
      <w:r w:rsidR="003379DB" w:rsidRPr="00CF2853">
        <w:rPr>
          <w:lang w:val="en-US"/>
        </w:rPr>
        <w:t xml:space="preserve">in the </w:t>
      </w:r>
      <w:proofErr w:type="gramStart"/>
      <w:r w:rsidR="003379DB" w:rsidRPr="00CF2853">
        <w:rPr>
          <w:lang w:val="en-US"/>
        </w:rPr>
        <w:t>mode</w:t>
      </w:r>
      <w:r w:rsidR="00157E04" w:rsidRPr="00CF2853">
        <w:rPr>
          <w:lang w:val="en-US"/>
        </w:rPr>
        <w:t xml:space="preserve"> </w:t>
      </w:r>
      <w:proofErr w:type="gramEnd"/>
      <w:r w:rsidR="00157E04" w:rsidRPr="00CF2853">
        <w:rPr>
          <w:position w:val="-12"/>
          <w:lang w:val="en-US"/>
        </w:rPr>
        <w:object w:dxaOrig="560" w:dyaOrig="320">
          <v:shape id="_x0000_i1108" type="#_x0000_t75" style="width:28.7pt;height:17.4pt" o:ole="">
            <v:imagedata r:id="rId171" o:title=""/>
          </v:shape>
          <o:OLEObject Type="Embed" ProgID="Equation.DSMT4" ShapeID="_x0000_i1108" DrawAspect="Content" ObjectID="_1636196656" r:id="rId172"/>
        </w:object>
      </w:r>
      <w:r w:rsidR="003379DB" w:rsidRPr="00CF2853">
        <w:rPr>
          <w:lang w:val="en-US"/>
        </w:rPr>
        <w:t>.</w:t>
      </w:r>
      <w:r w:rsidR="00C934DD" w:rsidRPr="00CF2853">
        <w:rPr>
          <w:lang w:val="en-US"/>
        </w:rPr>
        <w:t xml:space="preserve"> </w:t>
      </w:r>
      <w:r w:rsidR="000A3341" w:rsidRPr="00CF2853">
        <w:rPr>
          <w:lang w:val="en-US"/>
        </w:rPr>
        <w:t xml:space="preserve">Thus, </w:t>
      </w:r>
      <w:r w:rsidR="00503201" w:rsidRPr="00CF2853">
        <w:rPr>
          <w:lang w:val="en-US"/>
        </w:rPr>
        <w:t xml:space="preserve">the </w:t>
      </w:r>
      <w:r w:rsidR="000A3341" w:rsidRPr="00CF2853">
        <w:rPr>
          <w:lang w:val="en-US"/>
        </w:rPr>
        <w:t>phase diagram (Fig. 2)</w:t>
      </w:r>
      <w:r w:rsidR="00503201" w:rsidRPr="00CF2853">
        <w:rPr>
          <w:lang w:val="en-US"/>
        </w:rPr>
        <w:t xml:space="preserve"> </w:t>
      </w:r>
      <w:r w:rsidR="00C934DD" w:rsidRPr="00CF2853">
        <w:rPr>
          <w:lang w:val="en-US"/>
        </w:rPr>
        <w:t>permit</w:t>
      </w:r>
      <w:r w:rsidR="00503201" w:rsidRPr="00CF2853">
        <w:rPr>
          <w:lang w:val="en-US"/>
        </w:rPr>
        <w:t>s to present</w:t>
      </w:r>
      <w:r w:rsidR="00C60C86" w:rsidRPr="00CF2853">
        <w:rPr>
          <w:lang w:val="en-US"/>
        </w:rPr>
        <w:t xml:space="preserve"> </w:t>
      </w:r>
      <w:r w:rsidR="00503201" w:rsidRPr="00CF2853">
        <w:rPr>
          <w:lang w:val="en-US"/>
        </w:rPr>
        <w:t xml:space="preserve">the possible </w:t>
      </w:r>
      <w:r w:rsidR="00C934DD" w:rsidRPr="00CF2853">
        <w:rPr>
          <w:lang w:val="en-US"/>
        </w:rPr>
        <w:t xml:space="preserve">schemes </w:t>
      </w:r>
      <w:r w:rsidR="00503201" w:rsidRPr="00CF2853">
        <w:rPr>
          <w:lang w:val="en-US"/>
        </w:rPr>
        <w:t>of sy</w:t>
      </w:r>
      <w:r w:rsidR="00503201" w:rsidRPr="00CF2853">
        <w:rPr>
          <w:lang w:val="en-US"/>
        </w:rPr>
        <w:t>s</w:t>
      </w:r>
      <w:r w:rsidR="00503201" w:rsidRPr="00CF2853">
        <w:rPr>
          <w:lang w:val="en-US"/>
        </w:rPr>
        <w:t>tem behavior and can play an important role in terms of the technical applications</w:t>
      </w:r>
      <w:r w:rsidR="000E70EF" w:rsidRPr="00CF2853">
        <w:rPr>
          <w:lang w:val="en-US"/>
        </w:rPr>
        <w:t xml:space="preserve"> [</w:t>
      </w:r>
      <w:r w:rsidR="002C6D10" w:rsidRPr="00CF2853">
        <w:rPr>
          <w:lang w:val="en-US"/>
        </w:rPr>
        <w:t>1-5</w:t>
      </w:r>
      <w:r w:rsidR="00104A08" w:rsidRPr="00CF2853">
        <w:rPr>
          <w:lang w:val="en-US"/>
        </w:rPr>
        <w:t>,</w:t>
      </w:r>
      <w:r w:rsidR="002C6D10" w:rsidRPr="00CF2853">
        <w:rPr>
          <w:lang w:val="en-US"/>
        </w:rPr>
        <w:t> 19-</w:t>
      </w:r>
      <w:r w:rsidR="00104A08" w:rsidRPr="00CF2853">
        <w:rPr>
          <w:lang w:val="en-US"/>
        </w:rPr>
        <w:t>2</w:t>
      </w:r>
      <w:r w:rsidR="002B0006" w:rsidRPr="00CF2853">
        <w:rPr>
          <w:lang w:val="en-US"/>
        </w:rPr>
        <w:t>1</w:t>
      </w:r>
      <w:r w:rsidR="000E70EF" w:rsidRPr="00CF2853">
        <w:rPr>
          <w:lang w:val="en-US"/>
        </w:rPr>
        <w:t>]</w:t>
      </w:r>
      <w:r w:rsidR="000A3341" w:rsidRPr="00CF2853">
        <w:rPr>
          <w:lang w:val="en-US"/>
        </w:rPr>
        <w:t>.</w:t>
      </w:r>
    </w:p>
    <w:p w:rsidR="000A3341" w:rsidRPr="00CF2853" w:rsidRDefault="000A3341" w:rsidP="00DB02B1">
      <w:pPr>
        <w:pStyle w:val="NAPNormal"/>
        <w:spacing w:line="238" w:lineRule="auto"/>
        <w:rPr>
          <w:lang w:val="en-US"/>
        </w:rPr>
      </w:pPr>
    </w:p>
    <w:p w:rsidR="001414E5" w:rsidRPr="00CF2853" w:rsidRDefault="00D251B5" w:rsidP="00DB02B1">
      <w:pPr>
        <w:pStyle w:val="NAPSection"/>
        <w:tabs>
          <w:tab w:val="left" w:pos="285"/>
        </w:tabs>
        <w:spacing w:line="238" w:lineRule="auto"/>
        <w:rPr>
          <w:lang w:val="en-US"/>
        </w:rPr>
      </w:pPr>
      <w:r w:rsidRPr="00CF2853">
        <w:rPr>
          <w:lang w:val="en-US"/>
        </w:rPr>
        <w:t>Conclusioins</w:t>
      </w:r>
    </w:p>
    <w:p w:rsidR="001414E5" w:rsidRPr="00CF2853" w:rsidRDefault="001414E5" w:rsidP="00DB02B1">
      <w:pPr>
        <w:pStyle w:val="NAPEmptystring"/>
        <w:spacing w:line="238" w:lineRule="auto"/>
        <w:rPr>
          <w:lang w:val="en-US"/>
        </w:rPr>
      </w:pPr>
    </w:p>
    <w:p w:rsidR="00C50873" w:rsidRPr="00CF2853" w:rsidRDefault="00F81724" w:rsidP="00C50873">
      <w:pPr>
        <w:pStyle w:val="NAPNormal"/>
        <w:rPr>
          <w:lang w:val="en-US"/>
        </w:rPr>
      </w:pPr>
      <w:r w:rsidRPr="00CF2853">
        <w:rPr>
          <w:lang w:val="en-US"/>
        </w:rPr>
        <w:t>The process of</w:t>
      </w:r>
      <w:r w:rsidR="00DA47EE" w:rsidRPr="00CF2853">
        <w:rPr>
          <w:lang w:val="en-US"/>
        </w:rPr>
        <w:t xml:space="preserve"> solid</w:t>
      </w:r>
      <w:r w:rsidR="00C934DD" w:rsidRPr="00CF2853">
        <w:rPr>
          <w:lang w:val="en-US"/>
        </w:rPr>
        <w:t>s</w:t>
      </w:r>
      <w:r w:rsidR="00DA47EE" w:rsidRPr="00CF2853">
        <w:rPr>
          <w:lang w:val="en-US"/>
        </w:rPr>
        <w:t xml:space="preserve"> </w:t>
      </w:r>
      <w:r w:rsidRPr="00CF2853">
        <w:rPr>
          <w:lang w:val="en-US"/>
        </w:rPr>
        <w:t>fragmentation</w:t>
      </w:r>
      <w:r w:rsidR="00DA47EE" w:rsidRPr="00CF2853">
        <w:rPr>
          <w:lang w:val="en-US"/>
        </w:rPr>
        <w:t xml:space="preserve"> </w:t>
      </w:r>
      <w:r w:rsidRPr="00CF2853">
        <w:rPr>
          <w:lang w:val="en-US"/>
        </w:rPr>
        <w:t>within nonequ</w:t>
      </w:r>
      <w:r w:rsidRPr="00CF2853">
        <w:rPr>
          <w:lang w:val="en-US"/>
        </w:rPr>
        <w:t>i</w:t>
      </w:r>
      <w:r w:rsidRPr="00CF2853">
        <w:rPr>
          <w:lang w:val="en-US"/>
        </w:rPr>
        <w:t xml:space="preserve">librium evolutional thermodynamics </w:t>
      </w:r>
      <w:r w:rsidR="00DA47EE" w:rsidRPr="00CF2853">
        <w:rPr>
          <w:lang w:val="en-US"/>
        </w:rPr>
        <w:t>has been</w:t>
      </w:r>
      <w:r w:rsidRPr="00CF2853">
        <w:rPr>
          <w:lang w:val="en-US"/>
        </w:rPr>
        <w:t xml:space="preserve"> invest</w:t>
      </w:r>
      <w:r w:rsidRPr="00CF2853">
        <w:rPr>
          <w:lang w:val="en-US"/>
        </w:rPr>
        <w:t>i</w:t>
      </w:r>
      <w:r w:rsidR="007A609E" w:rsidRPr="00CF2853">
        <w:rPr>
          <w:lang w:val="en-US"/>
        </w:rPr>
        <w:t>gated. Combination</w:t>
      </w:r>
      <w:r w:rsidRPr="00CF2853">
        <w:rPr>
          <w:lang w:val="en-US"/>
        </w:rPr>
        <w:t xml:space="preserve"> </w:t>
      </w:r>
      <w:r w:rsidR="007A609E" w:rsidRPr="00CF2853">
        <w:rPr>
          <w:lang w:val="en-US"/>
        </w:rPr>
        <w:t xml:space="preserve">of </w:t>
      </w:r>
      <w:r w:rsidRPr="00CF2853">
        <w:rPr>
          <w:lang w:val="en-US"/>
        </w:rPr>
        <w:t>the first and second laws of thermo</w:t>
      </w:r>
      <w:r w:rsidR="007A609E" w:rsidRPr="00CF2853">
        <w:rPr>
          <w:lang w:val="en-US"/>
        </w:rPr>
        <w:t>dynamics</w:t>
      </w:r>
      <w:r w:rsidRPr="00CF2853">
        <w:rPr>
          <w:lang w:val="en-US"/>
        </w:rPr>
        <w:t xml:space="preserve"> allow</w:t>
      </w:r>
      <w:r w:rsidR="007A609E" w:rsidRPr="00CF2853">
        <w:rPr>
          <w:lang w:val="en-US"/>
        </w:rPr>
        <w:t>s</w:t>
      </w:r>
      <w:r w:rsidRPr="00CF2853">
        <w:rPr>
          <w:lang w:val="en-US"/>
        </w:rPr>
        <w:t xml:space="preserve"> us to </w:t>
      </w:r>
      <w:r w:rsidR="00C934DD" w:rsidRPr="00CF2853">
        <w:rPr>
          <w:lang w:val="en-US"/>
        </w:rPr>
        <w:t xml:space="preserve">obtain </w:t>
      </w:r>
      <w:r w:rsidR="00DA47EE" w:rsidRPr="00CF2853">
        <w:rPr>
          <w:lang w:val="en-US"/>
        </w:rPr>
        <w:t>basic thermod</w:t>
      </w:r>
      <w:r w:rsidR="00DA47EE" w:rsidRPr="00CF2853">
        <w:rPr>
          <w:lang w:val="en-US"/>
        </w:rPr>
        <w:t>y</w:t>
      </w:r>
      <w:r w:rsidR="00DA47EE" w:rsidRPr="00CF2853">
        <w:rPr>
          <w:lang w:val="en-US"/>
        </w:rPr>
        <w:t xml:space="preserve">namic identity for density of internal energy, which defines unambiguously the nature of energy conversion </w:t>
      </w:r>
      <w:r w:rsidR="00FC74DE" w:rsidRPr="00CF2853">
        <w:rPr>
          <w:lang w:val="en-US"/>
        </w:rPr>
        <w:t>during material processing</w:t>
      </w:r>
      <w:r w:rsidR="00DA47EE" w:rsidRPr="00CF2853">
        <w:rPr>
          <w:lang w:val="en-US"/>
        </w:rPr>
        <w:t xml:space="preserve"> by SPD</w:t>
      </w:r>
      <w:r w:rsidR="00FC74DE" w:rsidRPr="00CF2853">
        <w:rPr>
          <w:lang w:val="en-US"/>
        </w:rPr>
        <w:t xml:space="preserve">. The introduced variables reflect the specifics of structural defects </w:t>
      </w:r>
      <w:r w:rsidR="007A609E" w:rsidRPr="00CF2853">
        <w:rPr>
          <w:lang w:val="en-US"/>
        </w:rPr>
        <w:t>ge</w:t>
      </w:r>
      <w:r w:rsidR="007A609E" w:rsidRPr="00CF2853">
        <w:rPr>
          <w:lang w:val="en-US"/>
        </w:rPr>
        <w:t>n</w:t>
      </w:r>
      <w:r w:rsidR="007A609E" w:rsidRPr="00CF2853">
        <w:rPr>
          <w:lang w:val="en-US"/>
        </w:rPr>
        <w:t>erat</w:t>
      </w:r>
      <w:r w:rsidR="00FC74DE" w:rsidRPr="00CF2853">
        <w:rPr>
          <w:lang w:val="en-US"/>
        </w:rPr>
        <w:t>ion and the accompanying processes of formation of limiting structure under the SPD</w:t>
      </w:r>
      <w:r w:rsidR="007A609E" w:rsidRPr="00CF2853">
        <w:rPr>
          <w:lang w:val="en-US"/>
        </w:rPr>
        <w:t xml:space="preserve"> effect</w:t>
      </w:r>
      <w:r w:rsidR="00FC74DE" w:rsidRPr="00CF2853">
        <w:rPr>
          <w:lang w:val="en-US"/>
        </w:rPr>
        <w:t xml:space="preserve">. </w:t>
      </w:r>
    </w:p>
    <w:p w:rsidR="001414E5" w:rsidRPr="00CF2853" w:rsidRDefault="00C27B6C" w:rsidP="00C50873">
      <w:pPr>
        <w:pStyle w:val="NAPNormal"/>
        <w:rPr>
          <w:szCs w:val="18"/>
          <w:lang w:val="en-US"/>
        </w:rPr>
      </w:pPr>
      <w:r w:rsidRPr="00CF2853">
        <w:rPr>
          <w:szCs w:val="18"/>
          <w:lang w:val="en-US"/>
        </w:rPr>
        <w:t>The stationary states and phase diagram in appro</w:t>
      </w:r>
      <w:r w:rsidRPr="00CF2853">
        <w:rPr>
          <w:szCs w:val="18"/>
          <w:lang w:val="en-US"/>
        </w:rPr>
        <w:t>x</w:t>
      </w:r>
      <w:r w:rsidRPr="00CF2853">
        <w:rPr>
          <w:szCs w:val="18"/>
          <w:lang w:val="en-US"/>
        </w:rPr>
        <w:t>imation of a two-defect model are constructed. The co</w:t>
      </w:r>
      <w:r w:rsidRPr="00CF2853">
        <w:rPr>
          <w:szCs w:val="18"/>
          <w:lang w:val="en-US"/>
        </w:rPr>
        <w:t>n</w:t>
      </w:r>
      <w:r w:rsidRPr="00CF2853">
        <w:rPr>
          <w:szCs w:val="18"/>
          <w:lang w:val="en-US"/>
        </w:rPr>
        <w:t xml:space="preserve">ditions of </w:t>
      </w:r>
      <w:r w:rsidR="007A609E" w:rsidRPr="00CF2853">
        <w:rPr>
          <w:szCs w:val="18"/>
          <w:lang w:val="en-US"/>
        </w:rPr>
        <w:t>gener</w:t>
      </w:r>
      <w:r w:rsidRPr="00CF2853">
        <w:rPr>
          <w:szCs w:val="18"/>
          <w:lang w:val="en-US"/>
        </w:rPr>
        <w:t>ation of various types of limiting stru</w:t>
      </w:r>
      <w:r w:rsidRPr="00CF2853">
        <w:rPr>
          <w:szCs w:val="18"/>
          <w:lang w:val="en-US"/>
        </w:rPr>
        <w:t>c</w:t>
      </w:r>
      <w:r w:rsidRPr="00CF2853">
        <w:rPr>
          <w:szCs w:val="18"/>
          <w:lang w:val="en-US"/>
        </w:rPr>
        <w:t xml:space="preserve">tures under the SPD </w:t>
      </w:r>
      <w:r w:rsidR="007A609E" w:rsidRPr="00CF2853">
        <w:rPr>
          <w:szCs w:val="18"/>
          <w:lang w:val="en-US"/>
        </w:rPr>
        <w:t xml:space="preserve">are </w:t>
      </w:r>
      <w:r w:rsidRPr="00CF2853">
        <w:rPr>
          <w:szCs w:val="18"/>
          <w:lang w:val="en-US"/>
        </w:rPr>
        <w:t xml:space="preserve">set. </w:t>
      </w:r>
      <w:r w:rsidR="001F4232" w:rsidRPr="00CF2853">
        <w:rPr>
          <w:szCs w:val="18"/>
          <w:lang w:val="en-US"/>
        </w:rPr>
        <w:t>Depict</w:t>
      </w:r>
      <w:r w:rsidRPr="00CF2853">
        <w:rPr>
          <w:szCs w:val="18"/>
          <w:lang w:val="en-US"/>
        </w:rPr>
        <w:t>ed limiting stru</w:t>
      </w:r>
      <w:r w:rsidRPr="00CF2853">
        <w:rPr>
          <w:szCs w:val="18"/>
          <w:lang w:val="en-US"/>
        </w:rPr>
        <w:t>c</w:t>
      </w:r>
      <w:r w:rsidRPr="00CF2853">
        <w:rPr>
          <w:szCs w:val="18"/>
          <w:lang w:val="en-US"/>
        </w:rPr>
        <w:t xml:space="preserve">tures </w:t>
      </w:r>
      <w:r w:rsidR="001F4232" w:rsidRPr="00CF2853">
        <w:rPr>
          <w:szCs w:val="18"/>
          <w:lang w:val="en-US"/>
        </w:rPr>
        <w:t xml:space="preserve">meet the </w:t>
      </w:r>
      <w:r w:rsidRPr="00CF2853">
        <w:rPr>
          <w:szCs w:val="18"/>
          <w:lang w:val="en-US"/>
        </w:rPr>
        <w:t>maximums of the thermodynamic p</w:t>
      </w:r>
      <w:r w:rsidRPr="00CF2853">
        <w:rPr>
          <w:szCs w:val="18"/>
          <w:lang w:val="en-US"/>
        </w:rPr>
        <w:t>o</w:t>
      </w:r>
      <w:r w:rsidRPr="00CF2853">
        <w:rPr>
          <w:szCs w:val="18"/>
          <w:lang w:val="en-US"/>
        </w:rPr>
        <w:t xml:space="preserve">tential. The defects </w:t>
      </w:r>
      <w:r w:rsidR="00F97CD0" w:rsidRPr="00CF2853">
        <w:rPr>
          <w:szCs w:val="18"/>
          <w:lang w:val="en-US"/>
        </w:rPr>
        <w:t>densities of these steady</w:t>
      </w:r>
      <w:r w:rsidR="00AF4BB2">
        <w:rPr>
          <w:szCs w:val="18"/>
          <w:lang w:val="en-US"/>
        </w:rPr>
        <w:t>-</w:t>
      </w:r>
      <w:r w:rsidR="00F97CD0" w:rsidRPr="00CF2853">
        <w:rPr>
          <w:szCs w:val="18"/>
          <w:lang w:val="en-US"/>
        </w:rPr>
        <w:t>states correspond</w:t>
      </w:r>
      <w:r w:rsidRPr="00CF2853">
        <w:rPr>
          <w:szCs w:val="18"/>
          <w:lang w:val="en-US"/>
        </w:rPr>
        <w:t xml:space="preserve"> to experimentally observed regularities.</w:t>
      </w:r>
    </w:p>
    <w:p w:rsidR="00C50873" w:rsidRPr="00CF2853" w:rsidRDefault="00C50873" w:rsidP="00C50873">
      <w:pPr>
        <w:pStyle w:val="NAPNormal"/>
        <w:rPr>
          <w:lang w:val="en-US"/>
        </w:rPr>
      </w:pPr>
    </w:p>
    <w:p w:rsidR="001414E5" w:rsidRPr="00CF2853" w:rsidRDefault="001414E5" w:rsidP="00DB02B1">
      <w:pPr>
        <w:pStyle w:val="NAPSectionNonNum"/>
        <w:spacing w:line="238" w:lineRule="auto"/>
        <w:rPr>
          <w:lang w:val="en-US"/>
        </w:rPr>
      </w:pPr>
      <w:r w:rsidRPr="00CF2853">
        <w:rPr>
          <w:lang w:val="en-US"/>
        </w:rPr>
        <w:t>Aknowledgements</w:t>
      </w:r>
    </w:p>
    <w:p w:rsidR="001414E5" w:rsidRPr="00CF2853" w:rsidRDefault="001414E5" w:rsidP="00DB02B1">
      <w:pPr>
        <w:pStyle w:val="NAPEmptystring"/>
        <w:spacing w:line="238" w:lineRule="auto"/>
        <w:rPr>
          <w:lang w:val="en-US"/>
        </w:rPr>
      </w:pPr>
    </w:p>
    <w:p w:rsidR="001414E5" w:rsidRPr="00CF2853" w:rsidRDefault="00FB6D36" w:rsidP="00FB6D36">
      <w:pPr>
        <w:pStyle w:val="NAPNormal"/>
        <w:rPr>
          <w:lang w:val="en-US"/>
        </w:rPr>
      </w:pPr>
      <w:r w:rsidRPr="00CF2853">
        <w:rPr>
          <w:lang w:val="en-US"/>
        </w:rPr>
        <w:t>The work was executed under support of the Mini</w:t>
      </w:r>
      <w:r w:rsidRPr="00CF2853">
        <w:rPr>
          <w:lang w:val="en-US"/>
        </w:rPr>
        <w:t>s</w:t>
      </w:r>
      <w:r w:rsidRPr="00CF2853">
        <w:rPr>
          <w:lang w:val="en-US"/>
        </w:rPr>
        <w:t>try of Education and Science of Ukraine within the framework of the project “Nonequilibrium thermod</w:t>
      </w:r>
      <w:r w:rsidRPr="00CF2853">
        <w:rPr>
          <w:lang w:val="en-US"/>
        </w:rPr>
        <w:t>y</w:t>
      </w:r>
      <w:r w:rsidRPr="00CF2853">
        <w:rPr>
          <w:lang w:val="en-US"/>
        </w:rPr>
        <w:t>namics of metals fragmentation and friction of spatially nonhomogeneous boundary lubricants between surfa</w:t>
      </w:r>
      <w:r w:rsidRPr="00CF2853">
        <w:rPr>
          <w:lang w:val="en-US"/>
        </w:rPr>
        <w:t>c</w:t>
      </w:r>
      <w:r w:rsidRPr="00CF2853">
        <w:rPr>
          <w:lang w:val="en-US"/>
        </w:rPr>
        <w:t>es with nanodimensional irregularities” (No. 0115U000692).</w:t>
      </w:r>
      <w:r w:rsidR="00BE3216" w:rsidRPr="00CF2853">
        <w:rPr>
          <w:lang w:val="en-US"/>
        </w:rPr>
        <w:t xml:space="preserve"> We are grateful to Prof. L.S. Metlov for valuable comments.</w:t>
      </w:r>
    </w:p>
    <w:p w:rsidR="00D96A2C" w:rsidRPr="00CF2853" w:rsidRDefault="00D96A2C" w:rsidP="00FB6D36">
      <w:pPr>
        <w:pStyle w:val="NAPNormal"/>
        <w:rPr>
          <w:lang w:val="en-US"/>
        </w:rPr>
        <w:sectPr w:rsidR="00D96A2C" w:rsidRPr="00CF2853" w:rsidSect="0081381C">
          <w:type w:val="continuous"/>
          <w:pgSz w:w="11906" w:h="16838" w:code="9"/>
          <w:pgMar w:top="1474" w:right="1134" w:bottom="1474" w:left="1134" w:header="851" w:footer="1036" w:gutter="0"/>
          <w:cols w:num="2" w:space="360"/>
          <w:docGrid w:linePitch="245"/>
        </w:sectPr>
      </w:pPr>
    </w:p>
    <w:p w:rsidR="00DB02B1" w:rsidRPr="00CF2853" w:rsidRDefault="00DB02B1" w:rsidP="00FC74DE">
      <w:pPr>
        <w:pStyle w:val="NAPSectionNonNum"/>
        <w:tabs>
          <w:tab w:val="clear" w:pos="570"/>
          <w:tab w:val="left" w:pos="3210"/>
        </w:tabs>
        <w:rPr>
          <w:lang w:val="en-US"/>
        </w:rPr>
      </w:pPr>
    </w:p>
    <w:p w:rsidR="001414E5" w:rsidRPr="00CF2853" w:rsidRDefault="001414E5" w:rsidP="00DB0B80">
      <w:pPr>
        <w:pStyle w:val="NAPSectionNonNum"/>
        <w:rPr>
          <w:lang w:val="en-US"/>
        </w:rPr>
      </w:pPr>
      <w:r w:rsidRPr="00CF2853">
        <w:rPr>
          <w:lang w:val="en-US"/>
        </w:rPr>
        <w:t>REFERENCES</w:t>
      </w:r>
    </w:p>
    <w:p w:rsidR="001414E5" w:rsidRPr="00CF2853" w:rsidRDefault="001414E5" w:rsidP="001414E5">
      <w:pPr>
        <w:pStyle w:val="NAPEmptystring"/>
        <w:rPr>
          <w:lang w:val="en-US"/>
        </w:rPr>
      </w:pPr>
    </w:p>
    <w:p w:rsidR="001414E5" w:rsidRPr="00CF2853" w:rsidRDefault="001414E5" w:rsidP="001414E5">
      <w:pPr>
        <w:pStyle w:val="NAPReferences"/>
        <w:sectPr w:rsidR="001414E5" w:rsidRPr="00CF2853" w:rsidSect="00DB02B1">
          <w:headerReference w:type="first" r:id="rId173"/>
          <w:footerReference w:type="first" r:id="rId174"/>
          <w:type w:val="continuous"/>
          <w:pgSz w:w="11906" w:h="16838" w:code="9"/>
          <w:pgMar w:top="1474" w:right="1134" w:bottom="1474" w:left="1134" w:header="851" w:footer="1046" w:gutter="0"/>
          <w:cols w:space="360"/>
          <w:titlePg/>
        </w:sectPr>
      </w:pPr>
    </w:p>
    <w:p w:rsidR="001414E5" w:rsidRPr="00CF2853" w:rsidRDefault="0004617E" w:rsidP="00200DAD">
      <w:pPr>
        <w:pStyle w:val="NAPReferences"/>
      </w:pPr>
      <w:r w:rsidRPr="00CF2853">
        <w:lastRenderedPageBreak/>
        <w:t>R.K. </w:t>
      </w:r>
      <w:proofErr w:type="spellStart"/>
      <w:r w:rsidR="005E37D0" w:rsidRPr="00CF2853">
        <w:t>Islamgaliev</w:t>
      </w:r>
      <w:proofErr w:type="spellEnd"/>
      <w:r w:rsidRPr="00CF2853">
        <w:t>, K.</w:t>
      </w:r>
      <w:r w:rsidR="005E37D0" w:rsidRPr="00CF2853">
        <w:t>M.</w:t>
      </w:r>
      <w:r w:rsidRPr="00CF2853">
        <w:t> </w:t>
      </w:r>
      <w:proofErr w:type="spellStart"/>
      <w:r w:rsidR="005E37D0" w:rsidRPr="00CF2853">
        <w:t>Nesterov</w:t>
      </w:r>
      <w:proofErr w:type="spellEnd"/>
      <w:r w:rsidRPr="00CF2853">
        <w:t>, R.Z. </w:t>
      </w:r>
      <w:proofErr w:type="spellStart"/>
      <w:r w:rsidR="005E37D0" w:rsidRPr="00CF2853">
        <w:t>Valiev</w:t>
      </w:r>
      <w:proofErr w:type="spellEnd"/>
      <w:r w:rsidRPr="00CF2853">
        <w:t xml:space="preserve">, </w:t>
      </w:r>
      <w:proofErr w:type="spellStart"/>
      <w:r w:rsidRPr="00CF2853">
        <w:rPr>
          <w:i/>
        </w:rPr>
        <w:t>Vestnik</w:t>
      </w:r>
      <w:proofErr w:type="spellEnd"/>
      <w:r w:rsidRPr="00CF2853">
        <w:rPr>
          <w:i/>
        </w:rPr>
        <w:t xml:space="preserve"> UGATU</w:t>
      </w:r>
      <w:r w:rsidRPr="00CF2853">
        <w:t xml:space="preserve"> </w:t>
      </w:r>
      <w:r w:rsidRPr="00CF2853">
        <w:rPr>
          <w:b/>
        </w:rPr>
        <w:t>17</w:t>
      </w:r>
      <w:r w:rsidRPr="00CF2853">
        <w:t xml:space="preserve"> No4 (57), 81 (2013)</w:t>
      </w:r>
      <w:r w:rsidR="00200DAD" w:rsidRPr="00CF2853">
        <w:t>.</w:t>
      </w:r>
    </w:p>
    <w:p w:rsidR="00E76185" w:rsidRPr="00CF2853" w:rsidRDefault="0004617E" w:rsidP="00200DAD">
      <w:pPr>
        <w:pStyle w:val="NAPReferences"/>
      </w:pPr>
      <w:r w:rsidRPr="00CF2853">
        <w:t>I.G. </w:t>
      </w:r>
      <w:proofErr w:type="spellStart"/>
      <w:r w:rsidRPr="00CF2853">
        <w:t>Brodova</w:t>
      </w:r>
      <w:proofErr w:type="spellEnd"/>
      <w:r w:rsidRPr="00CF2853">
        <w:t>,</w:t>
      </w:r>
      <w:r w:rsidR="00741814" w:rsidRPr="00CF2853">
        <w:t xml:space="preserve"> </w:t>
      </w:r>
      <w:r w:rsidR="00C22B94" w:rsidRPr="00CF2853">
        <w:rPr>
          <w:i/>
        </w:rPr>
        <w:t xml:space="preserve">Journal of </w:t>
      </w:r>
      <w:proofErr w:type="spellStart"/>
      <w:r w:rsidR="00C22B94" w:rsidRPr="00CF2853">
        <w:rPr>
          <w:i/>
        </w:rPr>
        <w:t>SibF</w:t>
      </w:r>
      <w:r w:rsidR="00741814" w:rsidRPr="00CF2853">
        <w:rPr>
          <w:i/>
        </w:rPr>
        <w:t>U</w:t>
      </w:r>
      <w:proofErr w:type="spellEnd"/>
      <w:r w:rsidR="00741814" w:rsidRPr="00CF2853">
        <w:rPr>
          <w:i/>
        </w:rPr>
        <w:t>. Engineeri</w:t>
      </w:r>
      <w:r w:rsidR="00FD5DD1" w:rsidRPr="00CF2853">
        <w:rPr>
          <w:i/>
        </w:rPr>
        <w:t xml:space="preserve">ng </w:t>
      </w:r>
      <w:r w:rsidR="00C22B94" w:rsidRPr="00CF2853">
        <w:rPr>
          <w:i/>
        </w:rPr>
        <w:t xml:space="preserve">and </w:t>
      </w:r>
      <w:r w:rsidR="00FD5DD1" w:rsidRPr="00CF2853">
        <w:rPr>
          <w:i/>
        </w:rPr>
        <w:t>Techno</w:t>
      </w:r>
      <w:r w:rsidR="00FD5DD1" w:rsidRPr="00CF2853">
        <w:rPr>
          <w:i/>
        </w:rPr>
        <w:t>l</w:t>
      </w:r>
      <w:r w:rsidR="00FD5DD1" w:rsidRPr="00CF2853">
        <w:rPr>
          <w:i/>
        </w:rPr>
        <w:t>ogies</w:t>
      </w:r>
      <w:r w:rsidR="00FD5DD1" w:rsidRPr="00CF2853">
        <w:t xml:space="preserve"> </w:t>
      </w:r>
      <w:r w:rsidR="0089337A" w:rsidRPr="00CF2853">
        <w:rPr>
          <w:b/>
        </w:rPr>
        <w:t>8</w:t>
      </w:r>
      <w:r w:rsidR="0089337A" w:rsidRPr="00CF2853">
        <w:t xml:space="preserve"> No</w:t>
      </w:r>
      <w:r w:rsidR="00FD5DD1" w:rsidRPr="00CF2853">
        <w:t>4,</w:t>
      </w:r>
      <w:r w:rsidR="00741814" w:rsidRPr="00CF2853">
        <w:t xml:space="preserve"> 519</w:t>
      </w:r>
      <w:r w:rsidR="00FD5DD1" w:rsidRPr="00CF2853">
        <w:t xml:space="preserve"> (2015).</w:t>
      </w:r>
    </w:p>
    <w:p w:rsidR="001414E5" w:rsidRPr="00CF2853" w:rsidRDefault="006D31AC" w:rsidP="00200DAD">
      <w:pPr>
        <w:pStyle w:val="NAPReferences"/>
      </w:pPr>
      <w:r w:rsidRPr="00CF2853">
        <w:t>A.A. </w:t>
      </w:r>
      <w:proofErr w:type="spellStart"/>
      <w:r w:rsidRPr="00CF2853">
        <w:t>Mazilkin</w:t>
      </w:r>
      <w:proofErr w:type="spellEnd"/>
      <w:r w:rsidRPr="00CF2853">
        <w:t>, B.B. </w:t>
      </w:r>
      <w:proofErr w:type="spellStart"/>
      <w:r w:rsidRPr="00CF2853">
        <w:t>Straumal</w:t>
      </w:r>
      <w:proofErr w:type="spellEnd"/>
      <w:r w:rsidRPr="00CF2853">
        <w:t>, S.G. </w:t>
      </w:r>
      <w:proofErr w:type="spellStart"/>
      <w:r w:rsidRPr="00CF2853">
        <w:t>Protasova</w:t>
      </w:r>
      <w:proofErr w:type="spellEnd"/>
      <w:r w:rsidRPr="00CF2853">
        <w:t>, O.A. </w:t>
      </w:r>
      <w:proofErr w:type="spellStart"/>
      <w:r w:rsidRPr="00CF2853">
        <w:t>Kogtenkova</w:t>
      </w:r>
      <w:proofErr w:type="spellEnd"/>
      <w:r w:rsidRPr="00CF2853">
        <w:t>, R.Z. </w:t>
      </w:r>
      <w:proofErr w:type="spellStart"/>
      <w:r w:rsidRPr="00CF2853">
        <w:t>Valiev</w:t>
      </w:r>
      <w:proofErr w:type="spellEnd"/>
      <w:r w:rsidRPr="00CF2853">
        <w:t>,</w:t>
      </w:r>
      <w:r w:rsidR="00406C17" w:rsidRPr="00CF2853">
        <w:t xml:space="preserve"> </w:t>
      </w:r>
      <w:r w:rsidR="00406C17" w:rsidRPr="00CF2853">
        <w:rPr>
          <w:i/>
        </w:rPr>
        <w:t>Phys. Solid State</w:t>
      </w:r>
      <w:r w:rsidR="00406C17" w:rsidRPr="00CF2853">
        <w:t xml:space="preserve"> </w:t>
      </w:r>
      <w:r w:rsidR="00406C17" w:rsidRPr="00CF2853">
        <w:rPr>
          <w:b/>
        </w:rPr>
        <w:t>49</w:t>
      </w:r>
      <w:r w:rsidR="00406C17" w:rsidRPr="00CF2853">
        <w:t xml:space="preserve"> No5, 868 (2007).</w:t>
      </w:r>
    </w:p>
    <w:p w:rsidR="00AD1A37" w:rsidRPr="00CF2853" w:rsidRDefault="00C86DED" w:rsidP="00200DAD">
      <w:pPr>
        <w:pStyle w:val="NAPReferences"/>
      </w:pPr>
      <w:r w:rsidRPr="00CF2853">
        <w:t>B.B. </w:t>
      </w:r>
      <w:proofErr w:type="spellStart"/>
      <w:r w:rsidRPr="00CF2853">
        <w:t>Straumal</w:t>
      </w:r>
      <w:proofErr w:type="spellEnd"/>
      <w:r w:rsidRPr="00CF2853">
        <w:t>, S.G. </w:t>
      </w:r>
      <w:proofErr w:type="spellStart"/>
      <w:r w:rsidRPr="00CF2853">
        <w:t>Protasova</w:t>
      </w:r>
      <w:proofErr w:type="spellEnd"/>
      <w:r w:rsidRPr="00CF2853">
        <w:t>, A.A. </w:t>
      </w:r>
      <w:proofErr w:type="spellStart"/>
      <w:r w:rsidRPr="00CF2853">
        <w:t>Mazilkin</w:t>
      </w:r>
      <w:proofErr w:type="spellEnd"/>
      <w:r w:rsidRPr="00CF2853">
        <w:t>, O.A. </w:t>
      </w:r>
      <w:proofErr w:type="spellStart"/>
      <w:r w:rsidRPr="00CF2853">
        <w:t>Kogtenkova</w:t>
      </w:r>
      <w:proofErr w:type="spellEnd"/>
      <w:r w:rsidRPr="00CF2853">
        <w:t>, L. </w:t>
      </w:r>
      <w:proofErr w:type="spellStart"/>
      <w:r w:rsidRPr="00CF2853">
        <w:t>Kurmanaeva</w:t>
      </w:r>
      <w:proofErr w:type="spellEnd"/>
      <w:r w:rsidRPr="00CF2853">
        <w:t xml:space="preserve">, B. </w:t>
      </w:r>
      <w:proofErr w:type="spellStart"/>
      <w:r w:rsidRPr="00CF2853">
        <w:t>Baretzky</w:t>
      </w:r>
      <w:proofErr w:type="spellEnd"/>
      <w:r w:rsidRPr="00CF2853">
        <w:t>, G. </w:t>
      </w:r>
      <w:proofErr w:type="spellStart"/>
      <w:r w:rsidRPr="00CF2853">
        <w:t>Schütz</w:t>
      </w:r>
      <w:proofErr w:type="spellEnd"/>
      <w:r w:rsidRPr="00CF2853">
        <w:t>, A. </w:t>
      </w:r>
      <w:proofErr w:type="spellStart"/>
      <w:r w:rsidRPr="00CF2853">
        <w:t>Korneva</w:t>
      </w:r>
      <w:proofErr w:type="spellEnd"/>
      <w:r w:rsidRPr="00CF2853">
        <w:t>, P. </w:t>
      </w:r>
      <w:proofErr w:type="spellStart"/>
      <w:r w:rsidRPr="00CF2853">
        <w:t>Zicęba</w:t>
      </w:r>
      <w:proofErr w:type="spellEnd"/>
      <w:r w:rsidRPr="00CF2853">
        <w:t xml:space="preserve">, </w:t>
      </w:r>
      <w:r w:rsidRPr="00CF2853">
        <w:rPr>
          <w:i/>
        </w:rPr>
        <w:t>M</w:t>
      </w:r>
      <w:r w:rsidR="00127B04" w:rsidRPr="00CF2853">
        <w:rPr>
          <w:i/>
        </w:rPr>
        <w:t>ater. Lett.</w:t>
      </w:r>
      <w:r w:rsidRPr="00CF2853">
        <w:t xml:space="preserve"> </w:t>
      </w:r>
      <w:r w:rsidRPr="00CF2853">
        <w:rPr>
          <w:b/>
        </w:rPr>
        <w:t>98</w:t>
      </w:r>
      <w:r w:rsidRPr="00CF2853">
        <w:t>, 217 (2013).</w:t>
      </w:r>
    </w:p>
    <w:p w:rsidR="00885DE6" w:rsidRPr="00CF2853" w:rsidRDefault="00885DE6" w:rsidP="00200DAD">
      <w:pPr>
        <w:pStyle w:val="NAPReferences"/>
      </w:pPr>
      <w:r w:rsidRPr="00CF2853">
        <w:t>S.N. </w:t>
      </w:r>
      <w:proofErr w:type="spellStart"/>
      <w:r w:rsidRPr="00CF2853">
        <w:t>Sergeev</w:t>
      </w:r>
      <w:proofErr w:type="spellEnd"/>
      <w:r w:rsidRPr="00CF2853">
        <w:t>, I.M. </w:t>
      </w:r>
      <w:proofErr w:type="spellStart"/>
      <w:r w:rsidRPr="00CF2853">
        <w:t>Safarov</w:t>
      </w:r>
      <w:proofErr w:type="spellEnd"/>
      <w:r w:rsidRPr="00CF2853">
        <w:t>, A.V. </w:t>
      </w:r>
      <w:proofErr w:type="spellStart"/>
      <w:r w:rsidRPr="00CF2853">
        <w:t>Korznikov</w:t>
      </w:r>
      <w:proofErr w:type="spellEnd"/>
      <w:r w:rsidRPr="00CF2853">
        <w:t>, R.M. </w:t>
      </w:r>
      <w:proofErr w:type="spellStart"/>
      <w:r w:rsidRPr="00CF2853">
        <w:t>Galeyev</w:t>
      </w:r>
      <w:proofErr w:type="spellEnd"/>
      <w:r w:rsidRPr="00CF2853">
        <w:t>, S.V. </w:t>
      </w:r>
      <w:proofErr w:type="spellStart"/>
      <w:r w:rsidRPr="00CF2853">
        <w:t>Gladkovsky</w:t>
      </w:r>
      <w:proofErr w:type="spellEnd"/>
      <w:r w:rsidRPr="00CF2853">
        <w:t xml:space="preserve">, E.M. Borodin, </w:t>
      </w:r>
      <w:r w:rsidRPr="00CF2853">
        <w:rPr>
          <w:i/>
        </w:rPr>
        <w:t>Letters on Materials</w:t>
      </w:r>
      <w:r w:rsidRPr="00CF2853">
        <w:t xml:space="preserve"> </w:t>
      </w:r>
      <w:r w:rsidRPr="00CF2853">
        <w:rPr>
          <w:b/>
        </w:rPr>
        <w:t>2</w:t>
      </w:r>
      <w:r w:rsidRPr="00CF2853">
        <w:t xml:space="preserve"> No3, 117 (2012).</w:t>
      </w:r>
    </w:p>
    <w:p w:rsidR="00885DE6" w:rsidRPr="00CF2853" w:rsidRDefault="00885DE6" w:rsidP="00200DAD">
      <w:pPr>
        <w:pStyle w:val="NAPReferences"/>
      </w:pPr>
      <w:proofErr w:type="spellStart"/>
      <w:r w:rsidRPr="00CF2853">
        <w:t>Ya.E</w:t>
      </w:r>
      <w:proofErr w:type="spellEnd"/>
      <w:r w:rsidRPr="00CF2853">
        <w:t>. </w:t>
      </w:r>
      <w:proofErr w:type="spellStart"/>
      <w:r w:rsidRPr="00CF2853">
        <w:t>Beygelzimer</w:t>
      </w:r>
      <w:proofErr w:type="spellEnd"/>
      <w:r w:rsidRPr="00CF2853">
        <w:t>, V.N. </w:t>
      </w:r>
      <w:proofErr w:type="spellStart"/>
      <w:r w:rsidRPr="00CF2853">
        <w:t>Varyukhin</w:t>
      </w:r>
      <w:proofErr w:type="spellEnd"/>
      <w:r w:rsidRPr="00CF2853">
        <w:t>, D.V. </w:t>
      </w:r>
      <w:proofErr w:type="spellStart"/>
      <w:r w:rsidRPr="00CF2853">
        <w:t>Orlov</w:t>
      </w:r>
      <w:proofErr w:type="spellEnd"/>
      <w:r w:rsidRPr="00CF2853">
        <w:t>, S.G. </w:t>
      </w:r>
      <w:proofErr w:type="spellStart"/>
      <w:r w:rsidRPr="00CF2853">
        <w:t>Synkov</w:t>
      </w:r>
      <w:proofErr w:type="spellEnd"/>
      <w:r w:rsidRPr="00CF2853">
        <w:t xml:space="preserve">, </w:t>
      </w:r>
      <w:r w:rsidRPr="00CF2853">
        <w:rPr>
          <w:i/>
        </w:rPr>
        <w:t>Twist extrusion − process of deformation a</w:t>
      </w:r>
      <w:r w:rsidRPr="00CF2853">
        <w:rPr>
          <w:i/>
        </w:rPr>
        <w:t>c</w:t>
      </w:r>
      <w:r w:rsidRPr="00CF2853">
        <w:rPr>
          <w:i/>
        </w:rPr>
        <w:t>cumulation</w:t>
      </w:r>
      <w:r w:rsidR="00C921E4" w:rsidRPr="00CF2853">
        <w:t xml:space="preserve"> (</w:t>
      </w:r>
      <w:r w:rsidRPr="00CF2853">
        <w:t>Donetsk</w:t>
      </w:r>
      <w:r w:rsidR="00C921E4" w:rsidRPr="00CF2853">
        <w:t>:</w:t>
      </w:r>
      <w:r w:rsidRPr="00CF2853">
        <w:t xml:space="preserve"> </w:t>
      </w:r>
      <w:r w:rsidR="00C921E4" w:rsidRPr="00CF2853">
        <w:t xml:space="preserve">TEAN: </w:t>
      </w:r>
      <w:r w:rsidRPr="00CF2853">
        <w:t>2003)</w:t>
      </w:r>
      <w:r w:rsidR="00C921E4" w:rsidRPr="00CF2853">
        <w:t>.</w:t>
      </w:r>
      <w:r w:rsidR="004C0589" w:rsidRPr="00CF2853">
        <w:t xml:space="preserve"> </w:t>
      </w:r>
    </w:p>
    <w:p w:rsidR="00AC15A7" w:rsidRPr="00CF2853" w:rsidRDefault="00D61FE4" w:rsidP="00200DAD">
      <w:pPr>
        <w:pStyle w:val="NAPReferences"/>
      </w:pPr>
      <w:r w:rsidRPr="00CF2853">
        <w:t xml:space="preserve">A.V. Khomenko, I.A. Lyashenko, </w:t>
      </w:r>
      <w:r w:rsidR="00C61F3D" w:rsidRPr="00CF2853">
        <w:rPr>
          <w:i/>
        </w:rPr>
        <w:t xml:space="preserve">J. </w:t>
      </w:r>
      <w:r w:rsidRPr="00CF2853">
        <w:rPr>
          <w:rFonts w:eastAsia="Calibri"/>
          <w:i/>
        </w:rPr>
        <w:t xml:space="preserve">Phys. </w:t>
      </w:r>
      <w:r w:rsidR="00C61F3D" w:rsidRPr="00CF2853">
        <w:rPr>
          <w:rFonts w:eastAsia="Calibri"/>
          <w:i/>
        </w:rPr>
        <w:t>Stud</w:t>
      </w:r>
      <w:r w:rsidRPr="00CF2853">
        <w:rPr>
          <w:rFonts w:eastAsia="Calibri"/>
          <w:i/>
        </w:rPr>
        <w:t>.</w:t>
      </w:r>
      <w:r w:rsidRPr="00CF2853">
        <w:rPr>
          <w:rFonts w:eastAsia="Calibri"/>
        </w:rPr>
        <w:t xml:space="preserve"> </w:t>
      </w:r>
      <w:r w:rsidR="00C61F3D" w:rsidRPr="00CF2853">
        <w:rPr>
          <w:b/>
        </w:rPr>
        <w:t>11</w:t>
      </w:r>
      <w:r w:rsidRPr="00CF2853">
        <w:t xml:space="preserve"> No</w:t>
      </w:r>
      <w:r w:rsidR="00C61F3D" w:rsidRPr="00CF2853">
        <w:t>3</w:t>
      </w:r>
      <w:r w:rsidRPr="00CF2853">
        <w:t xml:space="preserve">, </w:t>
      </w:r>
      <w:r w:rsidR="00C61F3D" w:rsidRPr="00CF2853">
        <w:t>268 (2007</w:t>
      </w:r>
      <w:r w:rsidRPr="00CF2853">
        <w:t>).</w:t>
      </w:r>
    </w:p>
    <w:p w:rsidR="004C0589" w:rsidRPr="00CF2853" w:rsidRDefault="00D61FE4" w:rsidP="00200DAD">
      <w:pPr>
        <w:pStyle w:val="NAPReferences"/>
      </w:pPr>
      <w:r w:rsidRPr="00CF2853">
        <w:t xml:space="preserve">A.V. Khomenko, I.A. Lyashenko, </w:t>
      </w:r>
      <w:r w:rsidRPr="00CF2853">
        <w:rPr>
          <w:i/>
        </w:rPr>
        <w:t>Tech. Phys</w:t>
      </w:r>
      <w:r w:rsidRPr="00CF2853">
        <w:t xml:space="preserve">. </w:t>
      </w:r>
      <w:r w:rsidRPr="00CF2853">
        <w:rPr>
          <w:b/>
        </w:rPr>
        <w:t>50</w:t>
      </w:r>
      <w:r w:rsidRPr="00CF2853">
        <w:t>, 1408 (2005).</w:t>
      </w:r>
    </w:p>
    <w:p w:rsidR="004C0589" w:rsidRPr="00CF2853" w:rsidRDefault="00D61FE4" w:rsidP="00200DAD">
      <w:pPr>
        <w:pStyle w:val="NAPReferences"/>
      </w:pPr>
      <w:r w:rsidRPr="00CF2853">
        <w:rPr>
          <w:rFonts w:eastAsia="Calibri"/>
        </w:rPr>
        <w:t>A.I. </w:t>
      </w:r>
      <w:proofErr w:type="spellStart"/>
      <w:r w:rsidRPr="00CF2853">
        <w:rPr>
          <w:rFonts w:eastAsia="Calibri"/>
        </w:rPr>
        <w:t>Olemskoi</w:t>
      </w:r>
      <w:proofErr w:type="spellEnd"/>
      <w:r w:rsidRPr="00CF2853">
        <w:rPr>
          <w:rFonts w:eastAsia="Calibri"/>
        </w:rPr>
        <w:t xml:space="preserve">, A.V. Khomenko, </w:t>
      </w:r>
      <w:r w:rsidRPr="00CF2853">
        <w:rPr>
          <w:i/>
        </w:rPr>
        <w:t>Phys. Rev. E</w:t>
      </w:r>
      <w:r w:rsidRPr="00CF2853">
        <w:t xml:space="preserve"> </w:t>
      </w:r>
      <w:r w:rsidRPr="00CF2853">
        <w:rPr>
          <w:b/>
        </w:rPr>
        <w:t>63</w:t>
      </w:r>
      <w:r w:rsidRPr="00CF2853">
        <w:t>, 036116 (2001).</w:t>
      </w:r>
    </w:p>
    <w:p w:rsidR="004C0589" w:rsidRPr="00CF2853" w:rsidRDefault="00D61FE4" w:rsidP="00200DAD">
      <w:pPr>
        <w:pStyle w:val="NAPReferences"/>
      </w:pPr>
      <w:r w:rsidRPr="00CF2853">
        <w:t xml:space="preserve">A.V. Khomenko, N.V. Prodanov, </w:t>
      </w:r>
      <w:r w:rsidRPr="00CF2853">
        <w:rPr>
          <w:i/>
        </w:rPr>
        <w:t>Carbon</w:t>
      </w:r>
      <w:r w:rsidRPr="00CF2853">
        <w:t xml:space="preserve"> </w:t>
      </w:r>
      <w:r w:rsidRPr="00CF2853">
        <w:rPr>
          <w:b/>
        </w:rPr>
        <w:t>48</w:t>
      </w:r>
      <w:r w:rsidRPr="00CF2853">
        <w:t>, 1234 (2010).</w:t>
      </w:r>
    </w:p>
    <w:p w:rsidR="004C0589" w:rsidRPr="00CF2853" w:rsidRDefault="00337B24" w:rsidP="00200DAD">
      <w:pPr>
        <w:pStyle w:val="NAPReferences"/>
      </w:pPr>
      <w:r w:rsidRPr="00CF2853">
        <w:lastRenderedPageBreak/>
        <w:t xml:space="preserve">A.V. Khomenko, I.A. Lyashenko, </w:t>
      </w:r>
      <w:proofErr w:type="spellStart"/>
      <w:r w:rsidRPr="00CF2853">
        <w:rPr>
          <w:rFonts w:eastAsia="Century Schoolbook,Italic"/>
          <w:i/>
        </w:rPr>
        <w:t>Condens</w:t>
      </w:r>
      <w:proofErr w:type="spellEnd"/>
      <w:r w:rsidRPr="00CF2853">
        <w:rPr>
          <w:rFonts w:eastAsia="Century Schoolbook,Italic"/>
          <w:i/>
        </w:rPr>
        <w:t>. Matter Phys.</w:t>
      </w:r>
      <w:r w:rsidRPr="00CF2853">
        <w:rPr>
          <w:rFonts w:eastAsia="Century Schoolbook,Italic" w:cs="Century Schoolbook"/>
          <w:color w:val="0000FF"/>
        </w:rPr>
        <w:t xml:space="preserve"> </w:t>
      </w:r>
      <w:r w:rsidR="00C61F3D" w:rsidRPr="00CF2853">
        <w:rPr>
          <w:b/>
        </w:rPr>
        <w:t>9</w:t>
      </w:r>
      <w:r w:rsidR="00C61F3D" w:rsidRPr="00CF2853">
        <w:t xml:space="preserve"> </w:t>
      </w:r>
      <w:proofErr w:type="gramStart"/>
      <w:r w:rsidR="00C61F3D" w:rsidRPr="00CF2853">
        <w:t>No4(</w:t>
      </w:r>
      <w:proofErr w:type="gramEnd"/>
      <w:r w:rsidR="00C61F3D" w:rsidRPr="00CF2853">
        <w:t>48), 695 (2006</w:t>
      </w:r>
      <w:r w:rsidRPr="00CF2853">
        <w:t>).</w:t>
      </w:r>
    </w:p>
    <w:p w:rsidR="00C921E4" w:rsidRPr="00CF2853" w:rsidRDefault="00C921E4" w:rsidP="00200DAD">
      <w:pPr>
        <w:pStyle w:val="NAPReferences"/>
      </w:pPr>
      <w:r w:rsidRPr="00CF2853">
        <w:t xml:space="preserve">L.S. Metlov, </w:t>
      </w:r>
      <w:r w:rsidRPr="00CF2853">
        <w:rPr>
          <w:i/>
        </w:rPr>
        <w:t>Phys. Rev. E</w:t>
      </w:r>
      <w:r w:rsidRPr="00CF2853">
        <w:t xml:space="preserve"> </w:t>
      </w:r>
      <w:r w:rsidRPr="00CF2853">
        <w:rPr>
          <w:b/>
        </w:rPr>
        <w:t>90</w:t>
      </w:r>
      <w:r w:rsidRPr="00CF2853">
        <w:t xml:space="preserve">, 022124 (2014). </w:t>
      </w:r>
    </w:p>
    <w:p w:rsidR="00C77675" w:rsidRPr="00CF2853" w:rsidRDefault="00C77675" w:rsidP="00200DAD">
      <w:pPr>
        <w:pStyle w:val="NAPReferences"/>
      </w:pPr>
      <w:r w:rsidRPr="00CF2853">
        <w:t>L.S.</w:t>
      </w:r>
      <w:r w:rsidR="00C921E4" w:rsidRPr="00CF2853">
        <w:t> </w:t>
      </w:r>
      <w:r w:rsidRPr="00CF2853">
        <w:t xml:space="preserve">Metlov, </w:t>
      </w:r>
      <w:r w:rsidRPr="00CF2853">
        <w:rPr>
          <w:i/>
        </w:rPr>
        <w:t>Nonequilibrium evolution thermodynamics and its applications</w:t>
      </w:r>
      <w:r w:rsidRPr="00CF2853">
        <w:t xml:space="preserve"> (Donetsk: </w:t>
      </w:r>
      <w:proofErr w:type="spellStart"/>
      <w:r w:rsidRPr="00CF2853">
        <w:t>Noulidge</w:t>
      </w:r>
      <w:proofErr w:type="spellEnd"/>
      <w:r w:rsidRPr="00CF2853">
        <w:t>: 2014).</w:t>
      </w:r>
    </w:p>
    <w:p w:rsidR="004C0589" w:rsidRPr="00CF2853" w:rsidRDefault="00C921E4" w:rsidP="00200DAD">
      <w:pPr>
        <w:pStyle w:val="NAPReferences"/>
      </w:pPr>
      <w:r w:rsidRPr="00CF2853">
        <w:t xml:space="preserve">A.V. Khomenko, D.S. Troshchenko, L.S. Metlov, </w:t>
      </w:r>
      <w:proofErr w:type="spellStart"/>
      <w:r w:rsidRPr="00CF2853">
        <w:rPr>
          <w:i/>
        </w:rPr>
        <w:t>Condens</w:t>
      </w:r>
      <w:proofErr w:type="spellEnd"/>
      <w:r w:rsidRPr="00CF2853">
        <w:rPr>
          <w:i/>
        </w:rPr>
        <w:t>. Matt. Phys.</w:t>
      </w:r>
      <w:r w:rsidRPr="00CF2853">
        <w:t xml:space="preserve"> </w:t>
      </w:r>
      <w:r w:rsidRPr="00CF2853">
        <w:rPr>
          <w:b/>
        </w:rPr>
        <w:t>18</w:t>
      </w:r>
      <w:r w:rsidRPr="00CF2853">
        <w:t>, 33004 (2015).</w:t>
      </w:r>
    </w:p>
    <w:p w:rsidR="002B0006" w:rsidRPr="00CF2853" w:rsidRDefault="00C921E4" w:rsidP="00200DAD">
      <w:pPr>
        <w:pStyle w:val="NAPReferences"/>
      </w:pPr>
      <w:r w:rsidRPr="00CF2853">
        <w:t>A.V. Khomenko, D.S. Troshchenko, D.V. Boyko, M.V. </w:t>
      </w:r>
      <w:proofErr w:type="spellStart"/>
      <w:r w:rsidRPr="00CF2853">
        <w:t>Zaharov</w:t>
      </w:r>
      <w:proofErr w:type="spellEnd"/>
      <w:r w:rsidRPr="00CF2853">
        <w:t xml:space="preserve">, </w:t>
      </w:r>
      <w:r w:rsidRPr="00CF2853">
        <w:rPr>
          <w:i/>
        </w:rPr>
        <w:t>J. Nano- Electron. Phys.</w:t>
      </w:r>
      <w:r w:rsidRPr="00CF2853">
        <w:t xml:space="preserve"> </w:t>
      </w:r>
      <w:r w:rsidRPr="00CF2853">
        <w:rPr>
          <w:b/>
        </w:rPr>
        <w:t>7</w:t>
      </w:r>
      <w:r w:rsidRPr="00CF2853">
        <w:t>, 01039 (2015).</w:t>
      </w:r>
    </w:p>
    <w:p w:rsidR="00045FCE" w:rsidRPr="00CF2853" w:rsidRDefault="00366B55" w:rsidP="00045FCE">
      <w:pPr>
        <w:pStyle w:val="NAPReferences"/>
      </w:pPr>
      <w:r w:rsidRPr="00CF2853">
        <w:t xml:space="preserve">A.V. Khomenko, N.V. Prodanov, K.P. Khomenko, </w:t>
      </w:r>
      <w:r w:rsidRPr="00CF2853">
        <w:rPr>
          <w:rFonts w:eastAsia="Calibri"/>
        </w:rPr>
        <w:t>D.S. Troshchenko</w:t>
      </w:r>
      <w:r w:rsidRPr="00CF2853">
        <w:t xml:space="preserve">, </w:t>
      </w:r>
      <w:r w:rsidRPr="00CF2853">
        <w:rPr>
          <w:i/>
        </w:rPr>
        <w:t>J. Nano- Electron. Phys.</w:t>
      </w:r>
      <w:r w:rsidRPr="00CF2853">
        <w:t xml:space="preserve"> </w:t>
      </w:r>
      <w:r w:rsidRPr="00CF2853">
        <w:rPr>
          <w:b/>
        </w:rPr>
        <w:t>6</w:t>
      </w:r>
      <w:r w:rsidRPr="00CF2853">
        <w:t xml:space="preserve"> No1, 01012 (2014).</w:t>
      </w:r>
    </w:p>
    <w:p w:rsidR="0097481F" w:rsidRPr="00CF2853" w:rsidRDefault="00045FCE" w:rsidP="0097481F">
      <w:pPr>
        <w:pStyle w:val="NAPReferences"/>
      </w:pPr>
      <w:r w:rsidRPr="00CF2853">
        <w:t>L.S. Metlov, V.N. </w:t>
      </w:r>
      <w:proofErr w:type="spellStart"/>
      <w:r w:rsidRPr="00CF2853">
        <w:t>Varyukhin</w:t>
      </w:r>
      <w:proofErr w:type="spellEnd"/>
      <w:r w:rsidRPr="00CF2853">
        <w:t xml:space="preserve">, </w:t>
      </w:r>
      <w:proofErr w:type="spellStart"/>
      <w:r w:rsidR="00237E7F" w:rsidRPr="00CF2853">
        <w:rPr>
          <w:rFonts w:cs="NewtonA-Italic"/>
          <w:i/>
          <w:iCs/>
        </w:rPr>
        <w:t>Fiz</w:t>
      </w:r>
      <w:proofErr w:type="spellEnd"/>
      <w:r w:rsidR="00237E7F" w:rsidRPr="00CF2853">
        <w:rPr>
          <w:rFonts w:cs="NewtonA-Italic"/>
          <w:i/>
          <w:iCs/>
        </w:rPr>
        <w:t xml:space="preserve">. </w:t>
      </w:r>
      <w:proofErr w:type="spellStart"/>
      <w:r w:rsidR="00237E7F" w:rsidRPr="00CF2853">
        <w:rPr>
          <w:rFonts w:cs="NewtonA-Italic"/>
          <w:i/>
          <w:iCs/>
        </w:rPr>
        <w:t>Tekh</w:t>
      </w:r>
      <w:proofErr w:type="spellEnd"/>
      <w:r w:rsidR="00237E7F" w:rsidRPr="00CF2853">
        <w:rPr>
          <w:rFonts w:cs="NewtonA-Italic"/>
          <w:i/>
          <w:iCs/>
        </w:rPr>
        <w:t xml:space="preserve">. </w:t>
      </w:r>
      <w:proofErr w:type="spellStart"/>
      <w:r w:rsidR="00237E7F" w:rsidRPr="00CF2853">
        <w:rPr>
          <w:rFonts w:cs="NewtonA-Italic"/>
          <w:i/>
          <w:iCs/>
        </w:rPr>
        <w:t>Vysok</w:t>
      </w:r>
      <w:proofErr w:type="spellEnd"/>
      <w:r w:rsidR="00237E7F" w:rsidRPr="00CF2853">
        <w:rPr>
          <w:rFonts w:cs="NewtonA-Italic"/>
          <w:i/>
          <w:iCs/>
        </w:rPr>
        <w:t xml:space="preserve">. </w:t>
      </w:r>
      <w:proofErr w:type="spellStart"/>
      <w:r w:rsidR="00237E7F" w:rsidRPr="00CF2853">
        <w:rPr>
          <w:rFonts w:cs="NewtonA-Italic"/>
          <w:i/>
          <w:iCs/>
        </w:rPr>
        <w:t>Davlenii</w:t>
      </w:r>
      <w:proofErr w:type="spellEnd"/>
      <w:r w:rsidRPr="00CF2853">
        <w:t xml:space="preserve"> </w:t>
      </w:r>
      <w:r w:rsidRPr="00CF2853">
        <w:rPr>
          <w:b/>
        </w:rPr>
        <w:t>20</w:t>
      </w:r>
      <w:r w:rsidRPr="00CF2853">
        <w:t>, 7 (2012).</w:t>
      </w:r>
    </w:p>
    <w:p w:rsidR="00005671" w:rsidRPr="00CF2853" w:rsidRDefault="0097481F" w:rsidP="0097481F">
      <w:pPr>
        <w:pStyle w:val="NAPReferences"/>
      </w:pPr>
      <w:r w:rsidRPr="00CF2853">
        <w:t>A.G</w:t>
      </w:r>
      <w:r w:rsidR="004110F2" w:rsidRPr="00CF2853">
        <w:t>.</w:t>
      </w:r>
      <w:r w:rsidRPr="00CF2853">
        <w:t> </w:t>
      </w:r>
      <w:proofErr w:type="spellStart"/>
      <w:r w:rsidRPr="00CF2853">
        <w:t>Gorshkov</w:t>
      </w:r>
      <w:proofErr w:type="spellEnd"/>
      <w:r w:rsidRPr="00CF2853">
        <w:t>, E.I</w:t>
      </w:r>
      <w:r w:rsidR="004110F2" w:rsidRPr="00CF2853">
        <w:t>.</w:t>
      </w:r>
      <w:r w:rsidRPr="00CF2853">
        <w:t> </w:t>
      </w:r>
      <w:proofErr w:type="spellStart"/>
      <w:r w:rsidRPr="00CF2853">
        <w:t>Starovoytov</w:t>
      </w:r>
      <w:proofErr w:type="spellEnd"/>
      <w:r w:rsidRPr="00CF2853">
        <w:t>, D.V</w:t>
      </w:r>
      <w:r w:rsidR="004110F2" w:rsidRPr="00CF2853">
        <w:t>.</w:t>
      </w:r>
      <w:r w:rsidRPr="00CF2853">
        <w:t> </w:t>
      </w:r>
      <w:proofErr w:type="spellStart"/>
      <w:r w:rsidRPr="00CF2853">
        <w:t>Tarlakovsky</w:t>
      </w:r>
      <w:proofErr w:type="spellEnd"/>
      <w:r w:rsidRPr="00CF2853">
        <w:t xml:space="preserve">, </w:t>
      </w:r>
      <w:r w:rsidRPr="00CF2853">
        <w:rPr>
          <w:i/>
        </w:rPr>
        <w:t xml:space="preserve">Theory of elasticity and plasticity </w:t>
      </w:r>
      <w:r w:rsidRPr="00CF2853">
        <w:t xml:space="preserve">(Moscow: </w:t>
      </w:r>
      <w:proofErr w:type="spellStart"/>
      <w:r w:rsidRPr="00CF2853">
        <w:t>Fizmatlit</w:t>
      </w:r>
      <w:proofErr w:type="spellEnd"/>
      <w:r w:rsidRPr="00CF2853">
        <w:t>: 2002).</w:t>
      </w:r>
    </w:p>
    <w:p w:rsidR="004D5476" w:rsidRPr="00CF2853" w:rsidRDefault="00005671" w:rsidP="00200DAD">
      <w:pPr>
        <w:pStyle w:val="NAPReferences"/>
      </w:pPr>
      <w:proofErr w:type="spellStart"/>
      <w:r w:rsidRPr="00CF2853">
        <w:t>Yu.</w:t>
      </w:r>
      <w:r w:rsidR="004D5476" w:rsidRPr="00CF2853">
        <w:t>V</w:t>
      </w:r>
      <w:proofErr w:type="spellEnd"/>
      <w:r w:rsidR="004D5476" w:rsidRPr="00CF2853">
        <w:t>. </w:t>
      </w:r>
      <w:proofErr w:type="spellStart"/>
      <w:r w:rsidR="004D5476" w:rsidRPr="00CF2853">
        <w:t>Khlebnikova</w:t>
      </w:r>
      <w:proofErr w:type="spellEnd"/>
      <w:r w:rsidR="004D5476" w:rsidRPr="00CF2853">
        <w:t xml:space="preserve">, </w:t>
      </w:r>
      <w:proofErr w:type="spellStart"/>
      <w:r w:rsidRPr="00CF2853">
        <w:t>L.</w:t>
      </w:r>
      <w:r w:rsidR="004D5476" w:rsidRPr="00CF2853">
        <w:t>Yu</w:t>
      </w:r>
      <w:proofErr w:type="spellEnd"/>
      <w:r w:rsidR="004D5476" w:rsidRPr="00CF2853">
        <w:t>. </w:t>
      </w:r>
      <w:proofErr w:type="spellStart"/>
      <w:r w:rsidR="004D5476" w:rsidRPr="00CF2853">
        <w:t>Egorova</w:t>
      </w:r>
      <w:proofErr w:type="spellEnd"/>
      <w:r w:rsidRPr="00CF2853">
        <w:t>, V.</w:t>
      </w:r>
      <w:r w:rsidR="004D5476" w:rsidRPr="00CF2853">
        <w:t>P. </w:t>
      </w:r>
      <w:proofErr w:type="spellStart"/>
      <w:r w:rsidR="004D5476" w:rsidRPr="00CF2853">
        <w:t>Pilyugin</w:t>
      </w:r>
      <w:proofErr w:type="spellEnd"/>
      <w:r w:rsidRPr="00CF2853">
        <w:t>, T.</w:t>
      </w:r>
      <w:r w:rsidR="004D5476" w:rsidRPr="00CF2853">
        <w:t>R. </w:t>
      </w:r>
      <w:proofErr w:type="spellStart"/>
      <w:r w:rsidR="004D5476" w:rsidRPr="00CF2853">
        <w:t>Suaridze</w:t>
      </w:r>
      <w:proofErr w:type="spellEnd"/>
      <w:r w:rsidR="004D5476" w:rsidRPr="00CF2853">
        <w:t xml:space="preserve">, </w:t>
      </w:r>
      <w:r w:rsidRPr="00CF2853">
        <w:t>A.</w:t>
      </w:r>
      <w:r w:rsidR="004D5476" w:rsidRPr="00CF2853">
        <w:t>M. </w:t>
      </w:r>
      <w:proofErr w:type="spellStart"/>
      <w:r w:rsidR="004D5476" w:rsidRPr="00CF2853">
        <w:t>Patselov</w:t>
      </w:r>
      <w:proofErr w:type="spellEnd"/>
      <w:r w:rsidRPr="00CF2853">
        <w:t xml:space="preserve">, </w:t>
      </w:r>
      <w:r w:rsidR="004D5476" w:rsidRPr="00CF2853">
        <w:rPr>
          <w:i/>
        </w:rPr>
        <w:t>Tech. Phys.</w:t>
      </w:r>
      <w:r w:rsidR="004D5476" w:rsidRPr="00CF2853">
        <w:t xml:space="preserve"> </w:t>
      </w:r>
      <w:r w:rsidR="004D5476" w:rsidRPr="00CF2853">
        <w:rPr>
          <w:b/>
        </w:rPr>
        <w:t>60</w:t>
      </w:r>
      <w:r w:rsidRPr="00CF2853">
        <w:rPr>
          <w:b/>
        </w:rPr>
        <w:t xml:space="preserve"> </w:t>
      </w:r>
      <w:r w:rsidRPr="00CF2853">
        <w:t>No7</w:t>
      </w:r>
      <w:r w:rsidR="004D5476" w:rsidRPr="00CF2853">
        <w:t>, 1005 (2015).</w:t>
      </w:r>
    </w:p>
    <w:p w:rsidR="00064CAB" w:rsidRPr="00CF2853" w:rsidRDefault="00064CAB" w:rsidP="00200DAD">
      <w:pPr>
        <w:pStyle w:val="NAPReferences"/>
      </w:pPr>
      <w:r w:rsidRPr="00CF2853">
        <w:t>A.D. </w:t>
      </w:r>
      <w:proofErr w:type="spellStart"/>
      <w:r w:rsidRPr="00CF2853">
        <w:t>Pogrebnjak</w:t>
      </w:r>
      <w:proofErr w:type="spellEnd"/>
      <w:r w:rsidRPr="00CF2853">
        <w:t xml:space="preserve">, </w:t>
      </w:r>
      <w:r w:rsidRPr="00CF2853">
        <w:rPr>
          <w:i/>
        </w:rPr>
        <w:t xml:space="preserve">J. </w:t>
      </w:r>
      <w:proofErr w:type="spellStart"/>
      <w:r w:rsidRPr="00CF2853">
        <w:rPr>
          <w:i/>
        </w:rPr>
        <w:t>Nanomater</w:t>
      </w:r>
      <w:proofErr w:type="spellEnd"/>
      <w:r w:rsidRPr="00CF2853">
        <w:rPr>
          <w:i/>
        </w:rPr>
        <w:t>.</w:t>
      </w:r>
      <w:r w:rsidRPr="00CF2853">
        <w:t xml:space="preserve"> </w:t>
      </w:r>
      <w:r w:rsidRPr="00CF2853">
        <w:rPr>
          <w:b/>
        </w:rPr>
        <w:t>2013</w:t>
      </w:r>
      <w:r w:rsidRPr="00CF2853">
        <w:t>, 12 (2013).</w:t>
      </w:r>
    </w:p>
    <w:p w:rsidR="00AD1A37" w:rsidRPr="00CF2853" w:rsidRDefault="009C11E9" w:rsidP="00200DAD">
      <w:pPr>
        <w:pStyle w:val="NAPReferences"/>
      </w:pPr>
      <w:r w:rsidRPr="00CF2853">
        <w:t>A.D. </w:t>
      </w:r>
      <w:proofErr w:type="spellStart"/>
      <w:r w:rsidRPr="00CF2853">
        <w:t>Pogrebnjak</w:t>
      </w:r>
      <w:proofErr w:type="spellEnd"/>
      <w:r w:rsidRPr="00CF2853">
        <w:t>, K.A</w:t>
      </w:r>
      <w:r w:rsidR="00064CAB" w:rsidRPr="00CF2853">
        <w:t>. </w:t>
      </w:r>
      <w:proofErr w:type="spellStart"/>
      <w:r w:rsidR="00064CAB" w:rsidRPr="00CF2853">
        <w:t>Dyadyura</w:t>
      </w:r>
      <w:proofErr w:type="spellEnd"/>
      <w:r w:rsidR="00064CAB" w:rsidRPr="00CF2853">
        <w:t>, O.P. </w:t>
      </w:r>
      <w:proofErr w:type="spellStart"/>
      <w:r w:rsidR="00064CAB" w:rsidRPr="00CF2853">
        <w:t>Gaponova</w:t>
      </w:r>
      <w:proofErr w:type="spellEnd"/>
      <w:r w:rsidR="00064CAB" w:rsidRPr="00CF2853">
        <w:t xml:space="preserve">, </w:t>
      </w:r>
      <w:proofErr w:type="spellStart"/>
      <w:r w:rsidR="00064CAB" w:rsidRPr="00CF2853">
        <w:rPr>
          <w:i/>
        </w:rPr>
        <w:t>Metallofiz</w:t>
      </w:r>
      <w:proofErr w:type="spellEnd"/>
      <w:r w:rsidR="00064CAB" w:rsidRPr="00CF2853">
        <w:rPr>
          <w:i/>
        </w:rPr>
        <w:t xml:space="preserve">. </w:t>
      </w:r>
      <w:proofErr w:type="spellStart"/>
      <w:r w:rsidR="00064CAB" w:rsidRPr="00CF2853">
        <w:rPr>
          <w:i/>
        </w:rPr>
        <w:t>Noveishie</w:t>
      </w:r>
      <w:proofErr w:type="spellEnd"/>
      <w:r w:rsidR="00064CAB" w:rsidRPr="00CF2853">
        <w:rPr>
          <w:i/>
        </w:rPr>
        <w:t xml:space="preserve"> </w:t>
      </w:r>
      <w:proofErr w:type="spellStart"/>
      <w:r w:rsidR="00064CAB" w:rsidRPr="00CF2853">
        <w:rPr>
          <w:i/>
        </w:rPr>
        <w:t>Tekhnol</w:t>
      </w:r>
      <w:proofErr w:type="spellEnd"/>
      <w:r w:rsidR="00064CAB" w:rsidRPr="00CF2853">
        <w:t xml:space="preserve">. </w:t>
      </w:r>
      <w:r w:rsidR="00064CAB" w:rsidRPr="00CF2853">
        <w:rPr>
          <w:b/>
        </w:rPr>
        <w:t>37</w:t>
      </w:r>
      <w:r w:rsidR="00064CAB" w:rsidRPr="00CF2853">
        <w:t xml:space="preserve"> No7, 899 (2015).</w:t>
      </w:r>
    </w:p>
    <w:p w:rsidR="00B96969" w:rsidRPr="00CF2853" w:rsidRDefault="00B96969" w:rsidP="00BE3216">
      <w:pPr>
        <w:pStyle w:val="NAPReferences"/>
        <w:numPr>
          <w:ilvl w:val="0"/>
          <w:numId w:val="0"/>
        </w:numPr>
        <w:tabs>
          <w:tab w:val="left" w:pos="454"/>
        </w:tabs>
        <w:sectPr w:rsidR="00B96969" w:rsidRPr="00CF2853" w:rsidSect="00DB02B1">
          <w:type w:val="continuous"/>
          <w:pgSz w:w="11906" w:h="16838" w:code="9"/>
          <w:pgMar w:top="1474" w:right="1134" w:bottom="1474" w:left="1134" w:header="851" w:footer="1046" w:gutter="0"/>
          <w:cols w:num="2" w:space="360"/>
          <w:titlePg/>
        </w:sectPr>
      </w:pPr>
    </w:p>
    <w:p w:rsidR="00E76185" w:rsidRPr="00CF2853" w:rsidRDefault="00E76185" w:rsidP="009C11E9">
      <w:pPr>
        <w:pStyle w:val="NAPReferences"/>
        <w:numPr>
          <w:ilvl w:val="0"/>
          <w:numId w:val="0"/>
        </w:numPr>
        <w:tabs>
          <w:tab w:val="left" w:pos="454"/>
        </w:tabs>
      </w:pPr>
    </w:p>
    <w:sectPr w:rsidR="00E76185" w:rsidRPr="00CF2853" w:rsidSect="00DB02B1">
      <w:type w:val="continuous"/>
      <w:pgSz w:w="11906" w:h="16838" w:code="9"/>
      <w:pgMar w:top="1474" w:right="1134" w:bottom="1474" w:left="1134" w:header="851" w:footer="1046" w:gutter="0"/>
      <w:cols w:num="2" w:space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2D0" w:rsidRDefault="00A302D0" w:rsidP="001414E5">
      <w:pPr>
        <w:spacing w:after="0" w:line="240" w:lineRule="auto"/>
      </w:pPr>
      <w:r>
        <w:separator/>
      </w:r>
    </w:p>
  </w:endnote>
  <w:endnote w:type="continuationSeparator" w:id="0">
    <w:p w:rsidR="00A302D0" w:rsidRDefault="00A302D0" w:rsidP="0014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+FPE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 Schoolbook,Italic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Newton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4037D2">
    <w:pPr>
      <w:pStyle w:val="NAPNormal"/>
      <w:ind w:firstLine="0"/>
      <w:jc w:val="center"/>
      <w:rPr>
        <w:lang w:val="ru-RU"/>
      </w:rPr>
    </w:pPr>
  </w:p>
  <w:p w:rsidR="004B3D8F" w:rsidRPr="00C82CC9" w:rsidRDefault="004B3D8F" w:rsidP="004037D2">
    <w:pPr>
      <w:pStyle w:val="NAPNormal"/>
      <w:ind w:firstLine="0"/>
      <w:jc w:val="center"/>
    </w:pPr>
    <w:r>
      <w:fldChar w:fldCharType="begin"/>
    </w:r>
    <w:r>
      <w:instrText xml:space="preserve"> REF number \h </w:instrText>
    </w:r>
    <w:r>
      <w:fldChar w:fldCharType="separate"/>
    </w:r>
    <w:r w:rsidRPr="00283288">
      <w:rPr>
        <w:iCs/>
        <w:szCs w:val="18"/>
        <w:lang w:val="en-US"/>
      </w:rPr>
      <w:t>01001</w:t>
    </w:r>
    <w:r>
      <w:fldChar w:fldCharType="end"/>
    </w:r>
    <w:r w:rsidRPr="008071DC">
      <w:t>-</w:t>
    </w:r>
    <w:r w:rsidRPr="008071DC">
      <w:fldChar w:fldCharType="begin"/>
    </w:r>
    <w:r w:rsidRPr="008071DC">
      <w:instrText xml:space="preserve"> PAGE </w:instrText>
    </w:r>
    <w:r w:rsidRPr="008071DC">
      <w:fldChar w:fldCharType="separate"/>
    </w:r>
    <w:r w:rsidR="003C4B3E">
      <w:rPr>
        <w:noProof/>
      </w:rPr>
      <w:t>2</w:t>
    </w:r>
    <w:r w:rsidRPr="008071D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4037D2">
    <w:pPr>
      <w:pStyle w:val="NAPNormal"/>
      <w:ind w:firstLine="0"/>
      <w:jc w:val="center"/>
      <w:rPr>
        <w:lang w:val="ru-RU"/>
      </w:rPr>
    </w:pPr>
  </w:p>
  <w:p w:rsidR="004B3D8F" w:rsidRPr="00C82CC9" w:rsidRDefault="004B3D8F" w:rsidP="004037D2">
    <w:pPr>
      <w:pStyle w:val="NAPNormal"/>
      <w:ind w:firstLine="0"/>
      <w:jc w:val="center"/>
    </w:pPr>
    <w:r>
      <w:fldChar w:fldCharType="begin"/>
    </w:r>
    <w:r>
      <w:instrText xml:space="preserve"> REF number \h </w:instrText>
    </w:r>
    <w:r>
      <w:fldChar w:fldCharType="separate"/>
    </w:r>
    <w:r w:rsidRPr="00283288">
      <w:rPr>
        <w:iCs/>
        <w:szCs w:val="18"/>
        <w:lang w:val="en-US"/>
      </w:rPr>
      <w:t>01001</w:t>
    </w:r>
    <w:r>
      <w:fldChar w:fldCharType="end"/>
    </w:r>
    <w:r w:rsidRPr="008071DC">
      <w:t>-</w:t>
    </w:r>
    <w:r w:rsidRPr="008071DC">
      <w:fldChar w:fldCharType="begin"/>
    </w:r>
    <w:r w:rsidRPr="008071DC">
      <w:instrText xml:space="preserve"> PAGE </w:instrText>
    </w:r>
    <w:r w:rsidRPr="008071DC">
      <w:fldChar w:fldCharType="separate"/>
    </w:r>
    <w:r w:rsidR="003C4B3E">
      <w:rPr>
        <w:noProof/>
      </w:rPr>
      <w:t>3</w:t>
    </w:r>
    <w:r w:rsidRPr="008071DC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4037D2">
    <w:pPr>
      <w:pStyle w:val="NAPNormal"/>
      <w:tabs>
        <w:tab w:val="center" w:pos="4984"/>
        <w:tab w:val="right" w:pos="9968"/>
      </w:tabs>
      <w:ind w:firstLine="0"/>
      <w:rPr>
        <w:lang w:val="ru-RU"/>
      </w:rPr>
    </w:pPr>
  </w:p>
  <w:p w:rsidR="004B3D8F" w:rsidRPr="007F1D77" w:rsidRDefault="004B3D8F" w:rsidP="004037D2">
    <w:pPr>
      <w:pStyle w:val="NAPNormal"/>
      <w:tabs>
        <w:tab w:val="center" w:pos="4820"/>
        <w:tab w:val="right" w:pos="9639"/>
      </w:tabs>
      <w:ind w:firstLine="0"/>
      <w:rPr>
        <w:lang w:val="en-US"/>
      </w:rPr>
    </w:pPr>
    <w:r w:rsidRPr="00A44BFF">
      <w:rPr>
        <w:color w:val="000000"/>
        <w:lang w:val="en-US"/>
      </w:rPr>
      <w:t>2304-1862</w:t>
    </w:r>
    <w:r>
      <w:t>/</w:t>
    </w:r>
    <w:r>
      <w:fldChar w:fldCharType="begin"/>
    </w:r>
    <w:r>
      <w:instrText xml:space="preserve"> REF year \h </w:instrText>
    </w:r>
    <w:r>
      <w:fldChar w:fldCharType="separate"/>
    </w:r>
    <w:r w:rsidRPr="00283288">
      <w:rPr>
        <w:szCs w:val="18"/>
      </w:rPr>
      <w:t>201</w:t>
    </w:r>
    <w:r>
      <w:rPr>
        <w:szCs w:val="18"/>
        <w:lang w:val="en-US"/>
      </w:rPr>
      <w:t>6</w:t>
    </w:r>
    <w:r>
      <w:fldChar w:fldCharType="end"/>
    </w:r>
    <w:r>
      <w:t>/</w:t>
    </w:r>
    <w:r w:rsidRPr="004602F6">
      <w:rPr>
        <w:lang w:val="en-US"/>
      </w:rPr>
      <w:fldChar w:fldCharType="begin"/>
    </w:r>
    <w:r w:rsidRPr="004602F6">
      <w:instrText xml:space="preserve"> REF vol \h </w:instrText>
    </w:r>
    <w:r w:rsidRPr="004602F6">
      <w:rPr>
        <w:lang w:val="en-US"/>
      </w:rPr>
      <w:instrText xml:space="preserve"> \* MERGEFORMAT </w:instrText>
    </w:r>
    <w:r w:rsidRPr="004602F6">
      <w:rPr>
        <w:lang w:val="en-US"/>
      </w:rPr>
    </w:r>
    <w:r w:rsidRPr="004602F6">
      <w:rPr>
        <w:lang w:val="en-US"/>
      </w:rPr>
      <w:fldChar w:fldCharType="separate"/>
    </w:r>
    <w:r w:rsidRPr="009D0E35">
      <w:rPr>
        <w:szCs w:val="18"/>
      </w:rPr>
      <w:t>5</w:t>
    </w:r>
    <w:r w:rsidRPr="004602F6">
      <w:rPr>
        <w:lang w:val="en-US"/>
      </w:rPr>
      <w:fldChar w:fldCharType="end"/>
    </w:r>
    <w:r>
      <w:t>(</w:t>
    </w:r>
    <w:r>
      <w:rPr>
        <w:lang w:val="en-US"/>
      </w:rPr>
      <w:fldChar w:fldCharType="begin"/>
    </w:r>
    <w:r>
      <w:instrText xml:space="preserve"> REF issue \h </w:instrText>
    </w:r>
    <w:r>
      <w:rPr>
        <w:lang w:val="en-US"/>
      </w:rPr>
    </w:r>
    <w:r>
      <w:rPr>
        <w:lang w:val="en-US"/>
      </w:rPr>
      <w:fldChar w:fldCharType="separate"/>
    </w:r>
    <w:r w:rsidRPr="00283288">
      <w:rPr>
        <w:szCs w:val="18"/>
        <w:lang w:val="en-US"/>
      </w:rPr>
      <w:t>1</w:t>
    </w:r>
    <w:r>
      <w:rPr>
        <w:lang w:val="en-US"/>
      </w:rPr>
      <w:fldChar w:fldCharType="end"/>
    </w:r>
    <w:r>
      <w:t>)</w:t>
    </w:r>
    <w:r>
      <w:rPr>
        <w:iCs/>
        <w:lang w:val="en-US"/>
      </w:rPr>
      <w:fldChar w:fldCharType="begin"/>
    </w:r>
    <w:r>
      <w:instrText xml:space="preserve"> REF number \h </w:instrText>
    </w:r>
    <w:r>
      <w:rPr>
        <w:iCs/>
        <w:lang w:val="en-US"/>
      </w:rPr>
    </w:r>
    <w:r>
      <w:rPr>
        <w:iCs/>
        <w:lang w:val="en-US"/>
      </w:rPr>
      <w:fldChar w:fldCharType="separate"/>
    </w:r>
    <w:r w:rsidRPr="00283288">
      <w:rPr>
        <w:iCs/>
        <w:szCs w:val="18"/>
        <w:lang w:val="en-US"/>
      </w:rPr>
      <w:t>01001</w:t>
    </w:r>
    <w:r>
      <w:rPr>
        <w:iCs/>
        <w:lang w:val="en-US"/>
      </w:rPr>
      <w:fldChar w:fldCharType="end"/>
    </w:r>
    <w:r>
      <w:rPr>
        <w:iCs/>
        <w:lang w:val="en-US"/>
      </w:rPr>
      <w:t>(</w:t>
    </w:r>
    <w:r>
      <w:rPr>
        <w:iCs/>
        <w:lang w:val="en-US"/>
      </w:rPr>
      <w:fldChar w:fldCharType="begin"/>
    </w:r>
    <w:r>
      <w:instrText>NUMPAGES</w:instrText>
    </w:r>
    <w:r>
      <w:rPr>
        <w:iCs/>
        <w:lang w:val="en-US"/>
      </w:rPr>
      <w:fldChar w:fldCharType="separate"/>
    </w:r>
    <w:r w:rsidR="003C4B3E">
      <w:rPr>
        <w:noProof/>
      </w:rPr>
      <w:t>5</w:t>
    </w:r>
    <w:r>
      <w:rPr>
        <w:iCs/>
        <w:lang w:val="en-US"/>
      </w:rPr>
      <w:fldChar w:fldCharType="end"/>
    </w:r>
    <w:r>
      <w:rPr>
        <w:iCs/>
        <w:lang w:val="en-US"/>
      </w:rPr>
      <w:t>)</w:t>
    </w:r>
    <w:r>
      <w:rPr>
        <w:iCs/>
        <w:lang w:val="en-US"/>
      </w:rPr>
      <w:tab/>
    </w:r>
    <w:r>
      <w:fldChar w:fldCharType="begin"/>
    </w:r>
    <w:r>
      <w:rPr>
        <w:iCs/>
        <w:lang w:val="en-US"/>
      </w:rPr>
      <w:instrText xml:space="preserve"> REF number \h </w:instrText>
    </w:r>
    <w:r>
      <w:fldChar w:fldCharType="separate"/>
    </w:r>
    <w:r w:rsidRPr="00283288">
      <w:rPr>
        <w:iCs/>
        <w:szCs w:val="18"/>
        <w:lang w:val="en-US"/>
      </w:rPr>
      <w:t>01001</w:t>
    </w:r>
    <w:r>
      <w:fldChar w:fldCharType="end"/>
    </w:r>
    <w:r w:rsidRPr="008071DC">
      <w:t>-</w:t>
    </w:r>
    <w:r w:rsidRPr="008071DC">
      <w:fldChar w:fldCharType="begin"/>
    </w:r>
    <w:r w:rsidRPr="008071DC">
      <w:instrText xml:space="preserve"> PAGE </w:instrText>
    </w:r>
    <w:r w:rsidRPr="008071DC">
      <w:fldChar w:fldCharType="separate"/>
    </w:r>
    <w:r w:rsidR="003C4B3E">
      <w:rPr>
        <w:noProof/>
      </w:rPr>
      <w:t>1</w:t>
    </w:r>
    <w:r w:rsidRPr="008071DC">
      <w:fldChar w:fldCharType="end"/>
    </w:r>
    <w:r>
      <w:rPr>
        <w:lang w:val="en-US"/>
      </w:rPr>
      <w:tab/>
    </w:r>
    <w:r w:rsidRPr="008071DC">
      <w:rPr>
        <w:szCs w:val="18"/>
      </w:rPr>
      <w:sym w:font="Symbol" w:char="F0D3"/>
    </w:r>
    <w:r w:rsidRPr="008071DC">
      <w:rPr>
        <w:szCs w:val="18"/>
        <w:lang w:val="en-US"/>
      </w:rPr>
      <w:t> </w:t>
    </w:r>
    <w:r>
      <w:fldChar w:fldCharType="begin"/>
    </w:r>
    <w:r>
      <w:instrText xml:space="preserve"> REF year \h </w:instrText>
    </w:r>
    <w:r>
      <w:fldChar w:fldCharType="separate"/>
    </w:r>
    <w:r w:rsidRPr="00283288">
      <w:rPr>
        <w:szCs w:val="18"/>
      </w:rPr>
      <w:t>201</w:t>
    </w:r>
    <w:r>
      <w:rPr>
        <w:szCs w:val="18"/>
        <w:lang w:val="en-US"/>
      </w:rPr>
      <w:t>6</w:t>
    </w:r>
    <w:r>
      <w:fldChar w:fldCharType="end"/>
    </w:r>
    <w:r w:rsidRPr="008071DC">
      <w:rPr>
        <w:szCs w:val="18"/>
      </w:rPr>
      <w:t xml:space="preserve"> </w:t>
    </w:r>
    <w:hyperlink r:id="rId1" w:history="1">
      <w:r>
        <w:rPr>
          <w:rStyle w:val="ae"/>
          <w:spacing w:val="-2"/>
          <w:szCs w:val="18"/>
          <w:lang w:val="en-US"/>
        </w:rPr>
        <w:t>Sumy State University</w:t>
      </w:r>
    </w:hyperlink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DB02B1">
    <w:pPr>
      <w:pStyle w:val="NAPNormal"/>
      <w:ind w:firstLine="0"/>
      <w:jc w:val="center"/>
      <w:rPr>
        <w:lang w:val="ru-RU"/>
      </w:rPr>
    </w:pPr>
  </w:p>
  <w:p w:rsidR="004B3D8F" w:rsidRPr="00C82CC9" w:rsidRDefault="004B3D8F" w:rsidP="00DB02B1">
    <w:pPr>
      <w:pStyle w:val="NAPNormal"/>
      <w:ind w:firstLine="0"/>
      <w:jc w:val="center"/>
    </w:pPr>
    <w:r>
      <w:fldChar w:fldCharType="begin"/>
    </w:r>
    <w:r>
      <w:instrText xml:space="preserve"> REF number \h </w:instrText>
    </w:r>
    <w:r>
      <w:fldChar w:fldCharType="separate"/>
    </w:r>
    <w:r w:rsidRPr="00283288">
      <w:rPr>
        <w:iCs/>
        <w:szCs w:val="18"/>
        <w:lang w:val="en-US"/>
      </w:rPr>
      <w:t>01001</w:t>
    </w:r>
    <w:r>
      <w:fldChar w:fldCharType="end"/>
    </w:r>
    <w:r w:rsidRPr="008071DC">
      <w:t>-</w:t>
    </w:r>
    <w:r w:rsidRPr="008071DC">
      <w:fldChar w:fldCharType="begin"/>
    </w:r>
    <w:r w:rsidRPr="008071DC">
      <w:instrText xml:space="preserve"> PAGE </w:instrText>
    </w:r>
    <w:r w:rsidRPr="008071DC">
      <w:fldChar w:fldCharType="separate"/>
    </w:r>
    <w:r w:rsidR="003C4B3E">
      <w:rPr>
        <w:noProof/>
      </w:rPr>
      <w:t>5</w:t>
    </w:r>
    <w:r w:rsidRPr="008071D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2D0" w:rsidRDefault="00A302D0" w:rsidP="001414E5">
      <w:pPr>
        <w:spacing w:after="0" w:line="240" w:lineRule="auto"/>
      </w:pPr>
      <w:r>
        <w:separator/>
      </w:r>
    </w:p>
  </w:footnote>
  <w:footnote w:type="continuationSeparator" w:id="0">
    <w:p w:rsidR="00A302D0" w:rsidRDefault="00A302D0" w:rsidP="001414E5">
      <w:pPr>
        <w:spacing w:after="0" w:line="240" w:lineRule="auto"/>
      </w:pPr>
      <w:r>
        <w:continuationSeparator/>
      </w:r>
    </w:p>
  </w:footnote>
  <w:footnote w:id="1">
    <w:p w:rsidR="004B3D8F" w:rsidRPr="00830BAE" w:rsidRDefault="004B3D8F" w:rsidP="00F45506">
      <w:pPr>
        <w:pStyle w:val="NAPAuthors"/>
        <w:jc w:val="left"/>
        <w:rPr>
          <w:lang w:val="en-US"/>
        </w:rPr>
      </w:pPr>
      <w:r>
        <w:rPr>
          <w:rStyle w:val="ab"/>
        </w:rPr>
        <w:footnoteRef/>
      </w:r>
      <w:r>
        <w:t xml:space="preserve"> </w:t>
      </w:r>
      <w:r w:rsidRPr="009A56BA">
        <w:rPr>
          <w:rStyle w:val="ae"/>
        </w:rPr>
        <w:t>o.khomenko@mss.sumdu.edu.ua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1414E5">
    <w:pPr>
      <w:pStyle w:val="NAPHeader"/>
    </w:pPr>
  </w:p>
  <w:p w:rsidR="004B3D8F" w:rsidRPr="00F1246A" w:rsidRDefault="004B3D8F" w:rsidP="001414E5">
    <w:pPr>
      <w:pStyle w:val="NAPHeader"/>
      <w:rPr>
        <w:lang w:val="en-GB"/>
      </w:rPr>
    </w:pPr>
    <w:r>
      <w:rPr>
        <w:smallCaps/>
        <w:lang w:val="en-US"/>
      </w:rPr>
      <w:t>A</w:t>
    </w:r>
    <w:r w:rsidRPr="007F1D77">
      <w:rPr>
        <w:smallCaps/>
      </w:rPr>
      <w:t>.</w:t>
    </w:r>
    <w:r w:rsidRPr="007F1D77">
      <w:rPr>
        <w:smallCaps/>
        <w:lang w:val="en-US"/>
      </w:rPr>
      <w:t>V</w:t>
    </w:r>
    <w:r w:rsidRPr="007F1D77">
      <w:rPr>
        <w:smallCaps/>
      </w:rPr>
      <w:t>. </w:t>
    </w:r>
    <w:r>
      <w:rPr>
        <w:smallCaps/>
        <w:lang w:val="en-US"/>
      </w:rPr>
      <w:t>Khomenko</w:t>
    </w:r>
    <w:r w:rsidRPr="007F1D77">
      <w:rPr>
        <w:smallCaps/>
      </w:rPr>
      <w:t xml:space="preserve">, </w:t>
    </w:r>
    <w:r>
      <w:rPr>
        <w:smallCaps/>
        <w:lang w:val="en-US"/>
      </w:rPr>
      <w:t>D</w:t>
    </w:r>
    <w:r w:rsidRPr="007F1D77">
      <w:rPr>
        <w:smallCaps/>
      </w:rPr>
      <w:t>.</w:t>
    </w:r>
    <w:r>
      <w:rPr>
        <w:smallCaps/>
        <w:lang w:val="en-US"/>
      </w:rPr>
      <w:t>S</w:t>
    </w:r>
    <w:r w:rsidRPr="007F1D77">
      <w:rPr>
        <w:smallCaps/>
      </w:rPr>
      <w:t>. </w:t>
    </w:r>
    <w:r>
      <w:rPr>
        <w:smallCaps/>
        <w:lang w:val="en-US"/>
      </w:rPr>
      <w:t>Troshchenko</w:t>
    </w:r>
    <w:r w:rsidRPr="00D826F9">
      <w:rPr>
        <w:smallCaps/>
      </w:rPr>
      <w:t xml:space="preserve">, </w:t>
    </w:r>
    <w:r>
      <w:rPr>
        <w:smallCaps/>
        <w:lang w:val="en-US"/>
      </w:rPr>
      <w:t>K</w:t>
    </w:r>
    <w:r w:rsidRPr="007F1D77">
      <w:rPr>
        <w:smallCaps/>
      </w:rPr>
      <w:t>.</w:t>
    </w:r>
    <w:r>
      <w:rPr>
        <w:smallCaps/>
        <w:lang w:val="en-US"/>
      </w:rPr>
      <w:t>P</w:t>
    </w:r>
    <w:r w:rsidRPr="007F1D77">
      <w:rPr>
        <w:smallCaps/>
      </w:rPr>
      <w:t>. </w:t>
    </w:r>
    <w:r>
      <w:rPr>
        <w:smallCaps/>
        <w:lang w:val="en-US"/>
      </w:rPr>
      <w:t>Khomenko</w:t>
    </w:r>
    <w:r w:rsidRPr="007F1D77">
      <w:rPr>
        <w:smallCaps/>
      </w:rPr>
      <w:t xml:space="preserve">, </w:t>
    </w:r>
    <w:r>
      <w:rPr>
        <w:smallCaps/>
        <w:lang w:val="en-US"/>
      </w:rPr>
      <w:t>I</w:t>
    </w:r>
    <w:r w:rsidRPr="00D826F9">
      <w:rPr>
        <w:smallCaps/>
      </w:rPr>
      <w:t>.</w:t>
    </w:r>
    <w:r>
      <w:rPr>
        <w:smallCaps/>
        <w:lang w:val="en-US"/>
      </w:rPr>
      <w:t>O</w:t>
    </w:r>
    <w:r w:rsidRPr="00D826F9">
      <w:rPr>
        <w:smallCaps/>
      </w:rPr>
      <w:t>.</w:t>
    </w:r>
    <w:r>
      <w:rPr>
        <w:smallCaps/>
        <w:lang w:val="en-US"/>
      </w:rPr>
      <w:t> Solonar</w:t>
    </w:r>
    <w:r w:rsidRPr="00D826F9">
      <w:tab/>
    </w:r>
    <w:proofErr w:type="spellStart"/>
    <w:r w:rsidRPr="00F1246A">
      <w:rPr>
        <w:i/>
        <w:iCs/>
        <w:smallCaps/>
        <w:lang w:val="en-US"/>
      </w:rPr>
      <w:t>Proc</w:t>
    </w:r>
    <w:proofErr w:type="spellEnd"/>
    <w:r w:rsidRPr="00D826F9">
      <w:rPr>
        <w:i/>
        <w:iCs/>
        <w:smallCaps/>
      </w:rPr>
      <w:t xml:space="preserve">. </w:t>
    </w:r>
    <w:r w:rsidRPr="00F1246A">
      <w:rPr>
        <w:i/>
        <w:iCs/>
        <w:smallCaps/>
        <w:lang w:val="en-US"/>
      </w:rPr>
      <w:t>NAP</w:t>
    </w:r>
    <w:r w:rsidRPr="00F1246A">
      <w:rPr>
        <w:i/>
        <w:iCs/>
        <w:caps/>
        <w:lang w:val="en-GB"/>
      </w:rPr>
      <w:t xml:space="preserve"> </w:t>
    </w:r>
    <w:r>
      <w:rPr>
        <w:b/>
        <w:lang w:val="en-GB"/>
      </w:rPr>
      <w:fldChar w:fldCharType="begin"/>
    </w:r>
    <w:r>
      <w:rPr>
        <w:i/>
        <w:iCs/>
        <w:caps/>
        <w:lang w:val="en-GB"/>
      </w:rPr>
      <w:instrText xml:space="preserve"> REF vol \h </w:instrText>
    </w:r>
    <w:r>
      <w:rPr>
        <w:b/>
        <w:lang w:val="en-GB"/>
      </w:rPr>
    </w:r>
    <w:r>
      <w:rPr>
        <w:b/>
        <w:lang w:val="en-GB"/>
      </w:rPr>
      <w:fldChar w:fldCharType="separate"/>
    </w:r>
    <w:r w:rsidRPr="00436FCC">
      <w:rPr>
        <w:b/>
        <w:szCs w:val="18"/>
        <w:lang w:val="en-US"/>
      </w:rPr>
      <w:t>5</w:t>
    </w:r>
    <w:r>
      <w:rPr>
        <w:b/>
        <w:lang w:val="en-GB"/>
      </w:rPr>
      <w:fldChar w:fldCharType="end"/>
    </w:r>
    <w:r w:rsidRPr="00F1246A">
      <w:rPr>
        <w:lang w:val="en-GB"/>
      </w:rPr>
      <w:t xml:space="preserve">, </w:t>
    </w:r>
    <w:r>
      <w:rPr>
        <w:iCs/>
        <w:lang w:val="en-GB"/>
      </w:rPr>
      <w:fldChar w:fldCharType="begin"/>
    </w:r>
    <w:r>
      <w:rPr>
        <w:lang w:val="en-GB"/>
      </w:rPr>
      <w:instrText xml:space="preserve"> REF number \h </w:instrText>
    </w:r>
    <w:r>
      <w:rPr>
        <w:iCs/>
        <w:lang w:val="en-GB"/>
      </w:rPr>
    </w:r>
    <w:r>
      <w:rPr>
        <w:iCs/>
        <w:lang w:val="en-GB"/>
      </w:rPr>
      <w:fldChar w:fldCharType="separate"/>
    </w:r>
    <w:r w:rsidRPr="00283288">
      <w:rPr>
        <w:iCs/>
        <w:szCs w:val="18"/>
        <w:lang w:val="en-US"/>
      </w:rPr>
      <w:t>01001</w:t>
    </w:r>
    <w:r>
      <w:rPr>
        <w:iCs/>
        <w:lang w:val="en-GB"/>
      </w:rPr>
      <w:fldChar w:fldCharType="end"/>
    </w:r>
    <w:r w:rsidRPr="00C53C60">
      <w:t xml:space="preserve"> (</w:t>
    </w:r>
    <w:r>
      <w:fldChar w:fldCharType="begin"/>
    </w:r>
    <w:r>
      <w:instrText xml:space="preserve"> REF year \h </w:instrText>
    </w:r>
    <w:r>
      <w:fldChar w:fldCharType="separate"/>
    </w:r>
    <w:r w:rsidRPr="00283288">
      <w:rPr>
        <w:szCs w:val="18"/>
      </w:rPr>
      <w:t>201</w:t>
    </w:r>
    <w:r>
      <w:rPr>
        <w:szCs w:val="18"/>
        <w:lang w:val="en-US"/>
      </w:rPr>
      <w:t>6</w:t>
    </w:r>
    <w:r>
      <w:fldChar w:fldCharType="end"/>
    </w:r>
    <w:r w:rsidRPr="00C53C60">
      <w:t>)</w:t>
    </w:r>
  </w:p>
  <w:p w:rsidR="004B3D8F" w:rsidRPr="00F1246A" w:rsidRDefault="004B3D8F" w:rsidP="001414E5">
    <w:pPr>
      <w:pStyle w:val="NAP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4037D2">
    <w:pPr>
      <w:pStyle w:val="NAPHeader"/>
    </w:pPr>
  </w:p>
  <w:p w:rsidR="004B3D8F" w:rsidRPr="00AE2520" w:rsidRDefault="004B3D8F" w:rsidP="004037D2">
    <w:pPr>
      <w:pStyle w:val="NAPHeader"/>
      <w:rPr>
        <w:lang w:val="en-US"/>
      </w:rPr>
    </w:pPr>
    <w:r>
      <w:rPr>
        <w:smallCaps/>
        <w:lang w:val="en-US"/>
      </w:rPr>
      <w:t>Phase Diagram of Metals Fragmentation Modes</w:t>
    </w:r>
    <w:r w:rsidRPr="007F1D77">
      <w:rPr>
        <w:smallCaps/>
        <w:lang w:val="en-US"/>
      </w:rPr>
      <w:t>…</w:t>
    </w:r>
    <w:r w:rsidRPr="007F1D77">
      <w:rPr>
        <w:lang w:val="en-US"/>
      </w:rPr>
      <w:tab/>
    </w:r>
    <w:r w:rsidRPr="00F1246A">
      <w:rPr>
        <w:i/>
        <w:iCs/>
        <w:smallCaps/>
        <w:lang w:val="en-US"/>
      </w:rPr>
      <w:t>Proc. NAP</w:t>
    </w:r>
    <w:r w:rsidRPr="00F1246A">
      <w:rPr>
        <w:i/>
        <w:iCs/>
        <w:caps/>
        <w:lang w:val="en-GB"/>
      </w:rPr>
      <w:t xml:space="preserve"> </w:t>
    </w:r>
    <w:r>
      <w:rPr>
        <w:b/>
        <w:lang w:val="en-GB"/>
      </w:rPr>
      <w:fldChar w:fldCharType="begin"/>
    </w:r>
    <w:r>
      <w:rPr>
        <w:i/>
        <w:iCs/>
        <w:caps/>
        <w:lang w:val="en-GB"/>
      </w:rPr>
      <w:instrText xml:space="preserve"> REF vol \h </w:instrText>
    </w:r>
    <w:r>
      <w:rPr>
        <w:b/>
        <w:lang w:val="en-GB"/>
      </w:rPr>
    </w:r>
    <w:r>
      <w:rPr>
        <w:b/>
        <w:lang w:val="en-GB"/>
      </w:rPr>
      <w:fldChar w:fldCharType="separate"/>
    </w:r>
    <w:r w:rsidRPr="00436FCC">
      <w:rPr>
        <w:b/>
        <w:szCs w:val="18"/>
        <w:lang w:val="en-US"/>
      </w:rPr>
      <w:t>5</w:t>
    </w:r>
    <w:r>
      <w:rPr>
        <w:b/>
        <w:lang w:val="en-GB"/>
      </w:rPr>
      <w:fldChar w:fldCharType="end"/>
    </w:r>
    <w:r w:rsidRPr="00F1246A">
      <w:rPr>
        <w:lang w:val="en-GB"/>
      </w:rPr>
      <w:t xml:space="preserve">, </w:t>
    </w:r>
    <w:r>
      <w:rPr>
        <w:iCs/>
        <w:lang w:val="en-GB"/>
      </w:rPr>
      <w:fldChar w:fldCharType="begin"/>
    </w:r>
    <w:r>
      <w:rPr>
        <w:lang w:val="en-GB"/>
      </w:rPr>
      <w:instrText xml:space="preserve"> REF number \h </w:instrText>
    </w:r>
    <w:r>
      <w:rPr>
        <w:iCs/>
        <w:lang w:val="en-GB"/>
      </w:rPr>
    </w:r>
    <w:r>
      <w:rPr>
        <w:iCs/>
        <w:lang w:val="en-GB"/>
      </w:rPr>
      <w:fldChar w:fldCharType="separate"/>
    </w:r>
    <w:r w:rsidRPr="00283288">
      <w:rPr>
        <w:iCs/>
        <w:szCs w:val="18"/>
        <w:lang w:val="en-US"/>
      </w:rPr>
      <w:t>01001</w:t>
    </w:r>
    <w:r>
      <w:rPr>
        <w:iCs/>
        <w:lang w:val="en-GB"/>
      </w:rPr>
      <w:fldChar w:fldCharType="end"/>
    </w:r>
    <w:r w:rsidRPr="00C53C60">
      <w:t xml:space="preserve"> (</w:t>
    </w:r>
    <w:r>
      <w:fldChar w:fldCharType="begin"/>
    </w:r>
    <w:r>
      <w:instrText xml:space="preserve"> REF year \h </w:instrText>
    </w:r>
    <w:r>
      <w:fldChar w:fldCharType="separate"/>
    </w:r>
    <w:r w:rsidRPr="00283288">
      <w:rPr>
        <w:szCs w:val="18"/>
      </w:rPr>
      <w:t>201</w:t>
    </w:r>
    <w:r>
      <w:rPr>
        <w:szCs w:val="18"/>
        <w:lang w:val="en-US"/>
      </w:rPr>
      <w:t>6</w:t>
    </w:r>
    <w:r>
      <w:fldChar w:fldCharType="end"/>
    </w:r>
    <w:r w:rsidRPr="00C53C60">
      <w:t>)</w:t>
    </w:r>
  </w:p>
  <w:p w:rsidR="004B3D8F" w:rsidRPr="00AE2520" w:rsidRDefault="004B3D8F" w:rsidP="004037D2">
    <w:pPr>
      <w:pStyle w:val="NAP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705E97">
    <w:pPr>
      <w:pStyle w:val="NAPHeader"/>
      <w:jc w:val="left"/>
      <w:rPr>
        <w:lang w:val="en-US"/>
      </w:rPr>
    </w:pPr>
    <w:r>
      <w:rPr>
        <w:noProof/>
        <w:lang w:val="ru-RU"/>
      </w:rPr>
      <w:drawing>
        <wp:anchor distT="0" distB="0" distL="114300" distR="114300" simplePos="0" relativeHeight="251657728" behindDoc="1" locked="0" layoutInCell="1" allowOverlap="1" wp14:anchorId="4902846F" wp14:editId="009F81ED">
          <wp:simplePos x="0" y="0"/>
          <wp:positionH relativeFrom="column">
            <wp:posOffset>4916170</wp:posOffset>
          </wp:positionH>
          <wp:positionV relativeFrom="paragraph">
            <wp:posOffset>-233045</wp:posOffset>
          </wp:positionV>
          <wp:extent cx="1026795" cy="708660"/>
          <wp:effectExtent l="0" t="0" r="1905" b="0"/>
          <wp:wrapTight wrapText="bothSides">
            <wp:wrapPolygon edited="0">
              <wp:start x="0" y="0"/>
              <wp:lineTo x="0" y="20903"/>
              <wp:lineTo x="21239" y="20903"/>
              <wp:lineTo x="21239" y="0"/>
              <wp:lineTo x="0" y="0"/>
            </wp:wrapPolygon>
          </wp:wrapTight>
          <wp:docPr id="7" name="Рисунок 7" descr="NAP-2016-Logo_for-Distribu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NAP-2016-Logo_for-Distribu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Pr="00754C08">
        <w:rPr>
          <w:rStyle w:val="ae"/>
          <w:i/>
          <w:smallCaps/>
          <w:lang w:val="en-US"/>
        </w:rPr>
        <w:t xml:space="preserve">Proceedings of the International Conference </w:t>
      </w:r>
      <w:r>
        <w:rPr>
          <w:rStyle w:val="ae"/>
          <w:i/>
          <w:smallCaps/>
          <w:lang w:val="en-US"/>
        </w:rPr>
        <w:br/>
      </w:r>
      <w:r w:rsidRPr="00754C08">
        <w:rPr>
          <w:rStyle w:val="ae"/>
          <w:i/>
          <w:smallCaps/>
          <w:lang w:val="en-US"/>
        </w:rPr>
        <w:t>Nanomaterials: Applications and Properties</w:t>
      </w:r>
    </w:hyperlink>
  </w:p>
  <w:p w:rsidR="004B3D8F" w:rsidRPr="00073475" w:rsidRDefault="004B3D8F" w:rsidP="00DB02B1">
    <w:pPr>
      <w:pStyle w:val="NAPHeader"/>
      <w:jc w:val="left"/>
      <w:rPr>
        <w:szCs w:val="18"/>
        <w:lang w:val="en-US"/>
      </w:rPr>
    </w:pPr>
    <w:r>
      <w:rPr>
        <w:szCs w:val="18"/>
        <w:lang w:val="en-US"/>
      </w:rPr>
      <w:t>Vol.</w:t>
    </w:r>
    <w:r w:rsidRPr="00073475">
      <w:rPr>
        <w:szCs w:val="18"/>
        <w:lang w:val="en-US"/>
      </w:rPr>
      <w:t> </w:t>
    </w:r>
    <w:bookmarkStart w:id="1" w:name="vol"/>
    <w:r w:rsidRPr="00436FCC">
      <w:rPr>
        <w:b/>
        <w:szCs w:val="18"/>
        <w:lang w:val="en-US"/>
      </w:rPr>
      <w:t>5</w:t>
    </w:r>
    <w:bookmarkEnd w:id="1"/>
    <w:r w:rsidRPr="00073475">
      <w:rPr>
        <w:szCs w:val="18"/>
        <w:lang w:val="en-US"/>
      </w:rPr>
      <w:t xml:space="preserve"> </w:t>
    </w:r>
    <w:r>
      <w:rPr>
        <w:szCs w:val="18"/>
        <w:lang w:val="en-US"/>
      </w:rPr>
      <w:t>No</w:t>
    </w:r>
    <w:r w:rsidRPr="00073475">
      <w:rPr>
        <w:szCs w:val="18"/>
        <w:lang w:val="en-US"/>
      </w:rPr>
      <w:t> </w:t>
    </w:r>
    <w:bookmarkStart w:id="2" w:name="issue"/>
    <w:r w:rsidRPr="00283288">
      <w:rPr>
        <w:szCs w:val="18"/>
        <w:lang w:val="en-US"/>
      </w:rPr>
      <w:t>1</w:t>
    </w:r>
    <w:bookmarkEnd w:id="2"/>
    <w:r w:rsidRPr="00283288">
      <w:rPr>
        <w:szCs w:val="18"/>
      </w:rPr>
      <w:t>,</w:t>
    </w:r>
    <w:r>
      <w:rPr>
        <w:szCs w:val="18"/>
        <w:lang w:val="en-US"/>
      </w:rPr>
      <w:t> </w:t>
    </w:r>
    <w:bookmarkStart w:id="3" w:name="number"/>
    <w:r w:rsidRPr="00283288">
      <w:rPr>
        <w:iCs/>
        <w:szCs w:val="18"/>
        <w:lang w:val="en-US"/>
      </w:rPr>
      <w:t>01001</w:t>
    </w:r>
    <w:bookmarkEnd w:id="3"/>
    <w:r>
      <w:rPr>
        <w:iCs/>
        <w:szCs w:val="18"/>
        <w:lang w:val="en-US"/>
      </w:rPr>
      <w:t>(</w:t>
    </w:r>
    <w:r>
      <w:rPr>
        <w:iCs/>
        <w:lang w:val="en-US"/>
      </w:rPr>
      <w:fldChar w:fldCharType="begin"/>
    </w:r>
    <w:r>
      <w:instrText>NUMPAGES</w:instrText>
    </w:r>
    <w:r>
      <w:rPr>
        <w:iCs/>
        <w:lang w:val="en-US"/>
      </w:rPr>
      <w:fldChar w:fldCharType="separate"/>
    </w:r>
    <w:r w:rsidR="003C4B3E">
      <w:rPr>
        <w:noProof/>
      </w:rPr>
      <w:t>5</w:t>
    </w:r>
    <w:r>
      <w:rPr>
        <w:iCs/>
        <w:lang w:val="en-US"/>
      </w:rPr>
      <w:fldChar w:fldCharType="end"/>
    </w:r>
    <w:r>
      <w:rPr>
        <w:iCs/>
        <w:szCs w:val="18"/>
        <w:lang w:val="en-US"/>
      </w:rPr>
      <w:t>pp)</w:t>
    </w:r>
    <w:r w:rsidRPr="00283288">
      <w:rPr>
        <w:szCs w:val="18"/>
      </w:rPr>
      <w:t xml:space="preserve"> (</w:t>
    </w:r>
    <w:bookmarkStart w:id="4" w:name="year"/>
    <w:r w:rsidRPr="00283288">
      <w:rPr>
        <w:szCs w:val="18"/>
      </w:rPr>
      <w:t>201</w:t>
    </w:r>
    <w:r>
      <w:rPr>
        <w:szCs w:val="18"/>
        <w:lang w:val="en-US"/>
      </w:rPr>
      <w:t>6</w:t>
    </w:r>
    <w:bookmarkEnd w:id="4"/>
    <w:r w:rsidRPr="00283288">
      <w:rPr>
        <w:szCs w:val="18"/>
      </w:rPr>
      <w:t>)</w:t>
    </w:r>
  </w:p>
  <w:p w:rsidR="004B3D8F" w:rsidRPr="00073475" w:rsidRDefault="004B3D8F" w:rsidP="004037D2">
    <w:pPr>
      <w:pStyle w:val="NAPHeader"/>
      <w:tabs>
        <w:tab w:val="right" w:pos="9978"/>
      </w:tabs>
      <w:jc w:val="center"/>
      <w:rPr>
        <w:szCs w:val="18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D8F" w:rsidRDefault="004B3D8F" w:rsidP="004037D2">
    <w:pPr>
      <w:pStyle w:val="NAPHeader"/>
    </w:pPr>
  </w:p>
  <w:p w:rsidR="004B3D8F" w:rsidRPr="00F1246A" w:rsidRDefault="004B3D8F" w:rsidP="00DB02B1">
    <w:pPr>
      <w:pStyle w:val="NAPHeader"/>
      <w:rPr>
        <w:lang w:val="en-GB"/>
      </w:rPr>
    </w:pPr>
    <w:r>
      <w:rPr>
        <w:smallCaps/>
        <w:lang w:val="en-US"/>
      </w:rPr>
      <w:t>Manuscript Preparation Using the Template</w:t>
    </w:r>
    <w:r w:rsidRPr="007F1D77">
      <w:rPr>
        <w:smallCaps/>
        <w:lang w:val="en-US"/>
      </w:rPr>
      <w:t>…</w:t>
    </w:r>
    <w:r w:rsidRPr="007F1D77">
      <w:rPr>
        <w:lang w:val="en-US"/>
      </w:rPr>
      <w:tab/>
    </w:r>
    <w:r w:rsidRPr="00F1246A">
      <w:rPr>
        <w:i/>
        <w:iCs/>
        <w:smallCaps/>
        <w:lang w:val="en-US"/>
      </w:rPr>
      <w:t>Proc. NAP</w:t>
    </w:r>
    <w:r w:rsidRPr="00F1246A">
      <w:rPr>
        <w:i/>
        <w:iCs/>
        <w:caps/>
        <w:lang w:val="en-GB"/>
      </w:rPr>
      <w:t xml:space="preserve"> </w:t>
    </w:r>
    <w:r>
      <w:rPr>
        <w:b/>
        <w:lang w:val="en-GB"/>
      </w:rPr>
      <w:fldChar w:fldCharType="begin"/>
    </w:r>
    <w:r>
      <w:rPr>
        <w:i/>
        <w:iCs/>
        <w:caps/>
        <w:lang w:val="en-GB"/>
      </w:rPr>
      <w:instrText xml:space="preserve"> REF vol \h </w:instrText>
    </w:r>
    <w:r>
      <w:rPr>
        <w:b/>
        <w:lang w:val="en-GB"/>
      </w:rPr>
    </w:r>
    <w:r>
      <w:rPr>
        <w:b/>
        <w:lang w:val="en-GB"/>
      </w:rPr>
      <w:fldChar w:fldCharType="separate"/>
    </w:r>
    <w:r w:rsidRPr="00436FCC">
      <w:rPr>
        <w:b/>
        <w:szCs w:val="18"/>
        <w:lang w:val="en-US"/>
      </w:rPr>
      <w:t>5</w:t>
    </w:r>
    <w:r>
      <w:rPr>
        <w:b/>
        <w:lang w:val="en-GB"/>
      </w:rPr>
      <w:fldChar w:fldCharType="end"/>
    </w:r>
    <w:r w:rsidRPr="00F1246A">
      <w:rPr>
        <w:lang w:val="en-GB"/>
      </w:rPr>
      <w:t xml:space="preserve">, </w:t>
    </w:r>
    <w:r>
      <w:rPr>
        <w:iCs/>
        <w:lang w:val="en-GB"/>
      </w:rPr>
      <w:fldChar w:fldCharType="begin"/>
    </w:r>
    <w:r>
      <w:rPr>
        <w:lang w:val="en-GB"/>
      </w:rPr>
      <w:instrText xml:space="preserve"> REF number \h </w:instrText>
    </w:r>
    <w:r>
      <w:rPr>
        <w:iCs/>
        <w:lang w:val="en-GB"/>
      </w:rPr>
    </w:r>
    <w:r>
      <w:rPr>
        <w:iCs/>
        <w:lang w:val="en-GB"/>
      </w:rPr>
      <w:fldChar w:fldCharType="separate"/>
    </w:r>
    <w:r w:rsidRPr="00283288">
      <w:rPr>
        <w:iCs/>
        <w:szCs w:val="18"/>
        <w:lang w:val="en-US"/>
      </w:rPr>
      <w:t>01001</w:t>
    </w:r>
    <w:r>
      <w:rPr>
        <w:iCs/>
        <w:lang w:val="en-GB"/>
      </w:rPr>
      <w:fldChar w:fldCharType="end"/>
    </w:r>
    <w:r w:rsidRPr="00C53C60">
      <w:t xml:space="preserve"> (</w:t>
    </w:r>
    <w:r>
      <w:fldChar w:fldCharType="begin"/>
    </w:r>
    <w:r>
      <w:instrText xml:space="preserve"> REF year \h </w:instrText>
    </w:r>
    <w:r>
      <w:fldChar w:fldCharType="separate"/>
    </w:r>
    <w:r w:rsidRPr="00283288">
      <w:rPr>
        <w:szCs w:val="18"/>
      </w:rPr>
      <w:t>201</w:t>
    </w:r>
    <w:r>
      <w:rPr>
        <w:szCs w:val="18"/>
        <w:lang w:val="en-US"/>
      </w:rPr>
      <w:t>6</w:t>
    </w:r>
    <w:r>
      <w:fldChar w:fldCharType="end"/>
    </w:r>
    <w:r w:rsidRPr="00C53C60">
      <w:t>)</w:t>
    </w:r>
  </w:p>
  <w:p w:rsidR="004B3D8F" w:rsidRPr="00C966BB" w:rsidRDefault="004B3D8F" w:rsidP="004037D2">
    <w:pPr>
      <w:pStyle w:val="NAPHeader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0544D"/>
    <w:multiLevelType w:val="hybridMultilevel"/>
    <w:tmpl w:val="CF86D3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A2E0393"/>
    <w:multiLevelType w:val="multilevel"/>
    <w:tmpl w:val="988219DE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>
    <w:nsid w:val="1BF36C9B"/>
    <w:multiLevelType w:val="hybridMultilevel"/>
    <w:tmpl w:val="6F0EE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22B9F"/>
    <w:multiLevelType w:val="multilevel"/>
    <w:tmpl w:val="1E642A78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4">
    <w:nsid w:val="35640995"/>
    <w:multiLevelType w:val="hybridMultilevel"/>
    <w:tmpl w:val="4732E038"/>
    <w:lvl w:ilvl="0" w:tplc="041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9E1FBA"/>
    <w:multiLevelType w:val="hybridMultilevel"/>
    <w:tmpl w:val="FF1EE8C0"/>
    <w:lvl w:ilvl="0" w:tplc="925C7B1A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6">
    <w:nsid w:val="48C575CA"/>
    <w:multiLevelType w:val="hybridMultilevel"/>
    <w:tmpl w:val="E6803BC6"/>
    <w:lvl w:ilvl="0" w:tplc="FDD2E5C2">
      <w:start w:val="1"/>
      <w:numFmt w:val="decimal"/>
      <w:pStyle w:val="NAPReferences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F48F1"/>
    <w:multiLevelType w:val="hybridMultilevel"/>
    <w:tmpl w:val="EE30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E7170"/>
    <w:multiLevelType w:val="multilevel"/>
    <w:tmpl w:val="A282E7EA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9">
    <w:nsid w:val="56205803"/>
    <w:multiLevelType w:val="multilevel"/>
    <w:tmpl w:val="E2A4706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0">
    <w:nsid w:val="57A230EE"/>
    <w:multiLevelType w:val="hybridMultilevel"/>
    <w:tmpl w:val="C2C6E2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>
    <w:nsid w:val="6379750E"/>
    <w:multiLevelType w:val="hybridMultilevel"/>
    <w:tmpl w:val="DD98B8FA"/>
    <w:lvl w:ilvl="0" w:tplc="925C7B1A">
      <w:start w:val="1"/>
      <w:numFmt w:val="decimal"/>
      <w:lvlText w:val="%1."/>
      <w:lvlJc w:val="left"/>
      <w:pPr>
        <w:tabs>
          <w:tab w:val="num" w:pos="846"/>
        </w:tabs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13">
    <w:nsid w:val="6CEE2789"/>
    <w:multiLevelType w:val="hybridMultilevel"/>
    <w:tmpl w:val="DA98B4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06774A0"/>
    <w:multiLevelType w:val="multilevel"/>
    <w:tmpl w:val="731A35A0"/>
    <w:lvl w:ilvl="0">
      <w:start w:val="1"/>
      <w:numFmt w:val="decimal"/>
      <w:pStyle w:val="NAPSection"/>
      <w:lvlText w:val="%1."/>
      <w:lvlJc w:val="left"/>
      <w:pPr>
        <w:tabs>
          <w:tab w:val="num" w:pos="360"/>
        </w:tabs>
        <w:ind w:left="352" w:hanging="352"/>
      </w:pPr>
      <w:rPr>
        <w:rFonts w:hint="default"/>
      </w:rPr>
    </w:lvl>
    <w:lvl w:ilvl="1">
      <w:start w:val="1"/>
      <w:numFmt w:val="decimal"/>
      <w:pStyle w:val="NAPSubsection"/>
      <w:lvlText w:val="%1.%2"/>
      <w:lvlJc w:val="left"/>
      <w:pPr>
        <w:tabs>
          <w:tab w:val="num" w:pos="3241"/>
        </w:tabs>
        <w:ind w:left="3241" w:hanging="54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155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212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72"/>
        </w:tabs>
        <w:ind w:left="25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32"/>
        </w:tabs>
        <w:ind w:left="30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52"/>
        </w:tabs>
        <w:ind w:left="35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12"/>
        </w:tabs>
        <w:ind w:left="40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32"/>
        </w:tabs>
        <w:ind w:left="4612" w:hanging="1440"/>
      </w:pPr>
      <w:rPr>
        <w:rFonts w:hint="default"/>
      </w:rPr>
    </w:lvl>
  </w:abstractNum>
  <w:abstractNum w:abstractNumId="15">
    <w:nsid w:val="7D033A67"/>
    <w:multiLevelType w:val="hybridMultilevel"/>
    <w:tmpl w:val="697E6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8"/>
  </w:num>
  <w:num w:numId="5">
    <w:abstractNumId w:val="9"/>
  </w:num>
  <w:num w:numId="6">
    <w:abstractNumId w:val="14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2"/>
  </w:num>
  <w:num w:numId="13">
    <w:abstractNumId w:val="15"/>
  </w:num>
  <w:num w:numId="14">
    <w:abstractNumId w:val="12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defaultTabStop w:val="708"/>
  <w:autoHyphenation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footnot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E35"/>
    <w:rsid w:val="00005671"/>
    <w:rsid w:val="000141B0"/>
    <w:rsid w:val="00017D71"/>
    <w:rsid w:val="000404BD"/>
    <w:rsid w:val="00040A3E"/>
    <w:rsid w:val="00045FCE"/>
    <w:rsid w:val="0004617E"/>
    <w:rsid w:val="00064CAB"/>
    <w:rsid w:val="00065ED9"/>
    <w:rsid w:val="000710D2"/>
    <w:rsid w:val="00074994"/>
    <w:rsid w:val="00075A1E"/>
    <w:rsid w:val="000762D4"/>
    <w:rsid w:val="0009618A"/>
    <w:rsid w:val="000A3341"/>
    <w:rsid w:val="000A67CE"/>
    <w:rsid w:val="000B1833"/>
    <w:rsid w:val="000C12F8"/>
    <w:rsid w:val="000D545E"/>
    <w:rsid w:val="000E1815"/>
    <w:rsid w:val="000E1A6D"/>
    <w:rsid w:val="000E364C"/>
    <w:rsid w:val="000E3B76"/>
    <w:rsid w:val="000E70EF"/>
    <w:rsid w:val="000E72D4"/>
    <w:rsid w:val="000E74BD"/>
    <w:rsid w:val="000F1007"/>
    <w:rsid w:val="000F60BA"/>
    <w:rsid w:val="00100A4B"/>
    <w:rsid w:val="00104A08"/>
    <w:rsid w:val="00110E53"/>
    <w:rsid w:val="00111E01"/>
    <w:rsid w:val="001207F6"/>
    <w:rsid w:val="00120BC5"/>
    <w:rsid w:val="0012123B"/>
    <w:rsid w:val="0012576C"/>
    <w:rsid w:val="00127B04"/>
    <w:rsid w:val="00132C0B"/>
    <w:rsid w:val="00134F88"/>
    <w:rsid w:val="001414E5"/>
    <w:rsid w:val="0014402D"/>
    <w:rsid w:val="00146504"/>
    <w:rsid w:val="00146707"/>
    <w:rsid w:val="001470A2"/>
    <w:rsid w:val="001474FE"/>
    <w:rsid w:val="00157E04"/>
    <w:rsid w:val="00164437"/>
    <w:rsid w:val="0017158F"/>
    <w:rsid w:val="00183179"/>
    <w:rsid w:val="0018676F"/>
    <w:rsid w:val="00196ED9"/>
    <w:rsid w:val="001A1663"/>
    <w:rsid w:val="001B4C22"/>
    <w:rsid w:val="001C2B79"/>
    <w:rsid w:val="001C42EC"/>
    <w:rsid w:val="001C679B"/>
    <w:rsid w:val="001E3840"/>
    <w:rsid w:val="001F0E28"/>
    <w:rsid w:val="001F4232"/>
    <w:rsid w:val="001F5B78"/>
    <w:rsid w:val="00200DAD"/>
    <w:rsid w:val="002042C8"/>
    <w:rsid w:val="00214163"/>
    <w:rsid w:val="00217642"/>
    <w:rsid w:val="00226431"/>
    <w:rsid w:val="0023261D"/>
    <w:rsid w:val="00235F8C"/>
    <w:rsid w:val="002375D7"/>
    <w:rsid w:val="00237E7F"/>
    <w:rsid w:val="0024194F"/>
    <w:rsid w:val="00254FA5"/>
    <w:rsid w:val="00255DC6"/>
    <w:rsid w:val="002561A9"/>
    <w:rsid w:val="00256373"/>
    <w:rsid w:val="002615AC"/>
    <w:rsid w:val="00265B9D"/>
    <w:rsid w:val="00265E6E"/>
    <w:rsid w:val="00276889"/>
    <w:rsid w:val="002774C3"/>
    <w:rsid w:val="00284C8A"/>
    <w:rsid w:val="002903F1"/>
    <w:rsid w:val="00292206"/>
    <w:rsid w:val="002A0C11"/>
    <w:rsid w:val="002A1E89"/>
    <w:rsid w:val="002A6EE0"/>
    <w:rsid w:val="002B0006"/>
    <w:rsid w:val="002B669C"/>
    <w:rsid w:val="002C0F46"/>
    <w:rsid w:val="002C1EC4"/>
    <w:rsid w:val="002C41B3"/>
    <w:rsid w:val="002C4F93"/>
    <w:rsid w:val="002C5592"/>
    <w:rsid w:val="002C69DA"/>
    <w:rsid w:val="002C6D10"/>
    <w:rsid w:val="002D08C4"/>
    <w:rsid w:val="002D38DA"/>
    <w:rsid w:val="002D7068"/>
    <w:rsid w:val="002E02B5"/>
    <w:rsid w:val="002E3E7E"/>
    <w:rsid w:val="002E777F"/>
    <w:rsid w:val="002F5C22"/>
    <w:rsid w:val="002F6A6C"/>
    <w:rsid w:val="003042BB"/>
    <w:rsid w:val="00306756"/>
    <w:rsid w:val="0031240E"/>
    <w:rsid w:val="00312D14"/>
    <w:rsid w:val="003379DB"/>
    <w:rsid w:val="00337B24"/>
    <w:rsid w:val="00362D05"/>
    <w:rsid w:val="00364199"/>
    <w:rsid w:val="00366B55"/>
    <w:rsid w:val="00371FDC"/>
    <w:rsid w:val="0038071F"/>
    <w:rsid w:val="00386024"/>
    <w:rsid w:val="0038795B"/>
    <w:rsid w:val="003B5922"/>
    <w:rsid w:val="003C108C"/>
    <w:rsid w:val="003C1EB4"/>
    <w:rsid w:val="003C468A"/>
    <w:rsid w:val="003C4B3E"/>
    <w:rsid w:val="003C5F7D"/>
    <w:rsid w:val="003D64C8"/>
    <w:rsid w:val="003E0CF4"/>
    <w:rsid w:val="003E2C6F"/>
    <w:rsid w:val="003F7FD9"/>
    <w:rsid w:val="0040333B"/>
    <w:rsid w:val="004037D2"/>
    <w:rsid w:val="00403BFE"/>
    <w:rsid w:val="00406C17"/>
    <w:rsid w:val="00407254"/>
    <w:rsid w:val="004110F2"/>
    <w:rsid w:val="0041333D"/>
    <w:rsid w:val="00421AAF"/>
    <w:rsid w:val="00422EA0"/>
    <w:rsid w:val="00430418"/>
    <w:rsid w:val="00430B40"/>
    <w:rsid w:val="00431609"/>
    <w:rsid w:val="00433861"/>
    <w:rsid w:val="00436FCC"/>
    <w:rsid w:val="00444232"/>
    <w:rsid w:val="00446D62"/>
    <w:rsid w:val="00451AC2"/>
    <w:rsid w:val="00453D57"/>
    <w:rsid w:val="004542A8"/>
    <w:rsid w:val="004602F6"/>
    <w:rsid w:val="00461777"/>
    <w:rsid w:val="00474293"/>
    <w:rsid w:val="00476140"/>
    <w:rsid w:val="00477D5B"/>
    <w:rsid w:val="0048252E"/>
    <w:rsid w:val="00482652"/>
    <w:rsid w:val="0048397D"/>
    <w:rsid w:val="00485623"/>
    <w:rsid w:val="00490C53"/>
    <w:rsid w:val="00490E1E"/>
    <w:rsid w:val="004922DF"/>
    <w:rsid w:val="004A13F7"/>
    <w:rsid w:val="004A5152"/>
    <w:rsid w:val="004A7D24"/>
    <w:rsid w:val="004B316E"/>
    <w:rsid w:val="004B3D8F"/>
    <w:rsid w:val="004C0589"/>
    <w:rsid w:val="004C2017"/>
    <w:rsid w:val="004C41BE"/>
    <w:rsid w:val="004D0EE5"/>
    <w:rsid w:val="004D1921"/>
    <w:rsid w:val="004D368C"/>
    <w:rsid w:val="004D5476"/>
    <w:rsid w:val="004D7B66"/>
    <w:rsid w:val="004D7DD1"/>
    <w:rsid w:val="004E08CF"/>
    <w:rsid w:val="004E2EDE"/>
    <w:rsid w:val="004F268E"/>
    <w:rsid w:val="00503201"/>
    <w:rsid w:val="0050370B"/>
    <w:rsid w:val="005053F1"/>
    <w:rsid w:val="00520DE1"/>
    <w:rsid w:val="00526333"/>
    <w:rsid w:val="00526673"/>
    <w:rsid w:val="00543EAE"/>
    <w:rsid w:val="00561986"/>
    <w:rsid w:val="005653C5"/>
    <w:rsid w:val="005701E7"/>
    <w:rsid w:val="00572A05"/>
    <w:rsid w:val="0058675A"/>
    <w:rsid w:val="005A346C"/>
    <w:rsid w:val="005A5DB9"/>
    <w:rsid w:val="005B5F87"/>
    <w:rsid w:val="005C05E8"/>
    <w:rsid w:val="005C0DC2"/>
    <w:rsid w:val="005C1041"/>
    <w:rsid w:val="005C218F"/>
    <w:rsid w:val="005C4A61"/>
    <w:rsid w:val="005D37D7"/>
    <w:rsid w:val="005D6655"/>
    <w:rsid w:val="005E1032"/>
    <w:rsid w:val="005E37D0"/>
    <w:rsid w:val="00602EB9"/>
    <w:rsid w:val="00604850"/>
    <w:rsid w:val="00605BFA"/>
    <w:rsid w:val="00611124"/>
    <w:rsid w:val="006114FF"/>
    <w:rsid w:val="0061394D"/>
    <w:rsid w:val="00626D67"/>
    <w:rsid w:val="00632EF9"/>
    <w:rsid w:val="006354AF"/>
    <w:rsid w:val="006407E7"/>
    <w:rsid w:val="00640C8E"/>
    <w:rsid w:val="006507A4"/>
    <w:rsid w:val="00653347"/>
    <w:rsid w:val="0066193C"/>
    <w:rsid w:val="00663C5C"/>
    <w:rsid w:val="00673356"/>
    <w:rsid w:val="006737F0"/>
    <w:rsid w:val="00680668"/>
    <w:rsid w:val="0069205F"/>
    <w:rsid w:val="00692DE9"/>
    <w:rsid w:val="00693936"/>
    <w:rsid w:val="006A0CAE"/>
    <w:rsid w:val="006B261F"/>
    <w:rsid w:val="006B3AFA"/>
    <w:rsid w:val="006D31AC"/>
    <w:rsid w:val="006D4F30"/>
    <w:rsid w:val="006E1F1E"/>
    <w:rsid w:val="006E3BE6"/>
    <w:rsid w:val="006F0D51"/>
    <w:rsid w:val="006F0E4A"/>
    <w:rsid w:val="006F2056"/>
    <w:rsid w:val="006F7E84"/>
    <w:rsid w:val="00703B3D"/>
    <w:rsid w:val="00705E97"/>
    <w:rsid w:val="00717BB8"/>
    <w:rsid w:val="00720BC9"/>
    <w:rsid w:val="00724C37"/>
    <w:rsid w:val="007257B6"/>
    <w:rsid w:val="00727240"/>
    <w:rsid w:val="007409E6"/>
    <w:rsid w:val="00741814"/>
    <w:rsid w:val="00746EC7"/>
    <w:rsid w:val="00752965"/>
    <w:rsid w:val="007608C8"/>
    <w:rsid w:val="007623DC"/>
    <w:rsid w:val="00764A71"/>
    <w:rsid w:val="00765AB2"/>
    <w:rsid w:val="00766418"/>
    <w:rsid w:val="00776CFF"/>
    <w:rsid w:val="00776FA6"/>
    <w:rsid w:val="007801B9"/>
    <w:rsid w:val="007A1499"/>
    <w:rsid w:val="007A5D86"/>
    <w:rsid w:val="007A609E"/>
    <w:rsid w:val="007A6E74"/>
    <w:rsid w:val="007A75BE"/>
    <w:rsid w:val="007C0BE8"/>
    <w:rsid w:val="007D18FB"/>
    <w:rsid w:val="007D51B8"/>
    <w:rsid w:val="007D51EA"/>
    <w:rsid w:val="007F35E9"/>
    <w:rsid w:val="007F6481"/>
    <w:rsid w:val="007F70F0"/>
    <w:rsid w:val="00801BE3"/>
    <w:rsid w:val="008057B9"/>
    <w:rsid w:val="00812B4E"/>
    <w:rsid w:val="00813759"/>
    <w:rsid w:val="0081381C"/>
    <w:rsid w:val="00821A68"/>
    <w:rsid w:val="00826DD8"/>
    <w:rsid w:val="008314A7"/>
    <w:rsid w:val="00833C7C"/>
    <w:rsid w:val="0083426B"/>
    <w:rsid w:val="00836937"/>
    <w:rsid w:val="00842A4F"/>
    <w:rsid w:val="00852EBB"/>
    <w:rsid w:val="00854FF8"/>
    <w:rsid w:val="00855AE6"/>
    <w:rsid w:val="00856B0C"/>
    <w:rsid w:val="00861A65"/>
    <w:rsid w:val="00862A19"/>
    <w:rsid w:val="00864718"/>
    <w:rsid w:val="0086510F"/>
    <w:rsid w:val="00867BCC"/>
    <w:rsid w:val="0087069F"/>
    <w:rsid w:val="0087079F"/>
    <w:rsid w:val="00872AC7"/>
    <w:rsid w:val="00876AC3"/>
    <w:rsid w:val="00877546"/>
    <w:rsid w:val="00880B40"/>
    <w:rsid w:val="00885DE6"/>
    <w:rsid w:val="00890140"/>
    <w:rsid w:val="0089045B"/>
    <w:rsid w:val="0089337A"/>
    <w:rsid w:val="008A3E0D"/>
    <w:rsid w:val="008A7772"/>
    <w:rsid w:val="008B6C54"/>
    <w:rsid w:val="008C00C6"/>
    <w:rsid w:val="008C3A6C"/>
    <w:rsid w:val="008C4E35"/>
    <w:rsid w:val="008D37EA"/>
    <w:rsid w:val="008D7033"/>
    <w:rsid w:val="008E260C"/>
    <w:rsid w:val="008F4367"/>
    <w:rsid w:val="008F6D2F"/>
    <w:rsid w:val="00901223"/>
    <w:rsid w:val="0090733A"/>
    <w:rsid w:val="009107AA"/>
    <w:rsid w:val="00911FF0"/>
    <w:rsid w:val="0091795D"/>
    <w:rsid w:val="0092354A"/>
    <w:rsid w:val="009318A1"/>
    <w:rsid w:val="009362F7"/>
    <w:rsid w:val="00942663"/>
    <w:rsid w:val="00944B4A"/>
    <w:rsid w:val="00951937"/>
    <w:rsid w:val="00957D41"/>
    <w:rsid w:val="00961743"/>
    <w:rsid w:val="00963774"/>
    <w:rsid w:val="00967960"/>
    <w:rsid w:val="009725B7"/>
    <w:rsid w:val="0097270A"/>
    <w:rsid w:val="00972E9B"/>
    <w:rsid w:val="00973E00"/>
    <w:rsid w:val="0097481F"/>
    <w:rsid w:val="00984C3A"/>
    <w:rsid w:val="00993B3A"/>
    <w:rsid w:val="00993DF8"/>
    <w:rsid w:val="009967C5"/>
    <w:rsid w:val="009A56BA"/>
    <w:rsid w:val="009A59E2"/>
    <w:rsid w:val="009B67D8"/>
    <w:rsid w:val="009C11E9"/>
    <w:rsid w:val="009C7833"/>
    <w:rsid w:val="009D0E35"/>
    <w:rsid w:val="009E03EE"/>
    <w:rsid w:val="009E19B5"/>
    <w:rsid w:val="009E3A34"/>
    <w:rsid w:val="009E5FC5"/>
    <w:rsid w:val="00A06E1C"/>
    <w:rsid w:val="00A12A6C"/>
    <w:rsid w:val="00A131C9"/>
    <w:rsid w:val="00A15370"/>
    <w:rsid w:val="00A23F5C"/>
    <w:rsid w:val="00A302D0"/>
    <w:rsid w:val="00A3255D"/>
    <w:rsid w:val="00A347D0"/>
    <w:rsid w:val="00A348B2"/>
    <w:rsid w:val="00A44BFF"/>
    <w:rsid w:val="00A45EAC"/>
    <w:rsid w:val="00A477CE"/>
    <w:rsid w:val="00A53FD6"/>
    <w:rsid w:val="00A60A4E"/>
    <w:rsid w:val="00A732D4"/>
    <w:rsid w:val="00A8750D"/>
    <w:rsid w:val="00A90FF4"/>
    <w:rsid w:val="00AA1FFF"/>
    <w:rsid w:val="00AA244C"/>
    <w:rsid w:val="00AA7374"/>
    <w:rsid w:val="00AB07C0"/>
    <w:rsid w:val="00AB316F"/>
    <w:rsid w:val="00AB31ED"/>
    <w:rsid w:val="00AB4CBC"/>
    <w:rsid w:val="00AB54DB"/>
    <w:rsid w:val="00AB5BD5"/>
    <w:rsid w:val="00AC15A7"/>
    <w:rsid w:val="00AC15BF"/>
    <w:rsid w:val="00AC772C"/>
    <w:rsid w:val="00AD1A37"/>
    <w:rsid w:val="00AD4852"/>
    <w:rsid w:val="00AE2520"/>
    <w:rsid w:val="00AE5D02"/>
    <w:rsid w:val="00AE7F4C"/>
    <w:rsid w:val="00AF4BB2"/>
    <w:rsid w:val="00AF5631"/>
    <w:rsid w:val="00AF7130"/>
    <w:rsid w:val="00AF778D"/>
    <w:rsid w:val="00AF7F3D"/>
    <w:rsid w:val="00B12FC0"/>
    <w:rsid w:val="00B21CA1"/>
    <w:rsid w:val="00B25DB4"/>
    <w:rsid w:val="00B25E9C"/>
    <w:rsid w:val="00B26260"/>
    <w:rsid w:val="00B30199"/>
    <w:rsid w:val="00B36571"/>
    <w:rsid w:val="00B368C2"/>
    <w:rsid w:val="00B42BE1"/>
    <w:rsid w:val="00B43CA5"/>
    <w:rsid w:val="00B53D71"/>
    <w:rsid w:val="00B62727"/>
    <w:rsid w:val="00B62BCF"/>
    <w:rsid w:val="00B64086"/>
    <w:rsid w:val="00B658E9"/>
    <w:rsid w:val="00B7038F"/>
    <w:rsid w:val="00B728CB"/>
    <w:rsid w:val="00B84D0F"/>
    <w:rsid w:val="00B86F2B"/>
    <w:rsid w:val="00B91206"/>
    <w:rsid w:val="00B95A0D"/>
    <w:rsid w:val="00B96969"/>
    <w:rsid w:val="00B971C2"/>
    <w:rsid w:val="00BA158B"/>
    <w:rsid w:val="00BA2600"/>
    <w:rsid w:val="00BA417B"/>
    <w:rsid w:val="00BA7E28"/>
    <w:rsid w:val="00BB44BE"/>
    <w:rsid w:val="00BC0031"/>
    <w:rsid w:val="00BC0FFD"/>
    <w:rsid w:val="00BC175D"/>
    <w:rsid w:val="00BC20A0"/>
    <w:rsid w:val="00BD522E"/>
    <w:rsid w:val="00BE3216"/>
    <w:rsid w:val="00BE4E0E"/>
    <w:rsid w:val="00BE7288"/>
    <w:rsid w:val="00BF7B68"/>
    <w:rsid w:val="00BF7FB1"/>
    <w:rsid w:val="00C003CC"/>
    <w:rsid w:val="00C04F89"/>
    <w:rsid w:val="00C122A8"/>
    <w:rsid w:val="00C17190"/>
    <w:rsid w:val="00C209F7"/>
    <w:rsid w:val="00C22B94"/>
    <w:rsid w:val="00C27B6C"/>
    <w:rsid w:val="00C3489A"/>
    <w:rsid w:val="00C34C37"/>
    <w:rsid w:val="00C355E9"/>
    <w:rsid w:val="00C413E8"/>
    <w:rsid w:val="00C50873"/>
    <w:rsid w:val="00C532A1"/>
    <w:rsid w:val="00C60C86"/>
    <w:rsid w:val="00C61F3D"/>
    <w:rsid w:val="00C64F93"/>
    <w:rsid w:val="00C6673B"/>
    <w:rsid w:val="00C66B25"/>
    <w:rsid w:val="00C73DCA"/>
    <w:rsid w:val="00C77675"/>
    <w:rsid w:val="00C8375B"/>
    <w:rsid w:val="00C867D4"/>
    <w:rsid w:val="00C86DED"/>
    <w:rsid w:val="00C87231"/>
    <w:rsid w:val="00C921E4"/>
    <w:rsid w:val="00C934DD"/>
    <w:rsid w:val="00C95480"/>
    <w:rsid w:val="00CA0B57"/>
    <w:rsid w:val="00CA43DA"/>
    <w:rsid w:val="00CB0032"/>
    <w:rsid w:val="00CB01B0"/>
    <w:rsid w:val="00CB316F"/>
    <w:rsid w:val="00CB54C8"/>
    <w:rsid w:val="00CC0456"/>
    <w:rsid w:val="00CC50FA"/>
    <w:rsid w:val="00CD2031"/>
    <w:rsid w:val="00CE6F14"/>
    <w:rsid w:val="00CF1288"/>
    <w:rsid w:val="00CF1B4A"/>
    <w:rsid w:val="00CF2853"/>
    <w:rsid w:val="00CF5EC8"/>
    <w:rsid w:val="00D00C70"/>
    <w:rsid w:val="00D0395F"/>
    <w:rsid w:val="00D03A40"/>
    <w:rsid w:val="00D1153C"/>
    <w:rsid w:val="00D251B5"/>
    <w:rsid w:val="00D25ADE"/>
    <w:rsid w:val="00D27FDB"/>
    <w:rsid w:val="00D32429"/>
    <w:rsid w:val="00D37B4A"/>
    <w:rsid w:val="00D407D0"/>
    <w:rsid w:val="00D52AE8"/>
    <w:rsid w:val="00D60190"/>
    <w:rsid w:val="00D61FE4"/>
    <w:rsid w:val="00D6275D"/>
    <w:rsid w:val="00D63775"/>
    <w:rsid w:val="00D67B3B"/>
    <w:rsid w:val="00D71B69"/>
    <w:rsid w:val="00D826F9"/>
    <w:rsid w:val="00D96A2C"/>
    <w:rsid w:val="00DA0B71"/>
    <w:rsid w:val="00DA47EE"/>
    <w:rsid w:val="00DA53BE"/>
    <w:rsid w:val="00DA6BBA"/>
    <w:rsid w:val="00DB02B1"/>
    <w:rsid w:val="00DB0B80"/>
    <w:rsid w:val="00DB5472"/>
    <w:rsid w:val="00DE185C"/>
    <w:rsid w:val="00DE1A8D"/>
    <w:rsid w:val="00DE3A46"/>
    <w:rsid w:val="00DF3ACF"/>
    <w:rsid w:val="00DF3DE9"/>
    <w:rsid w:val="00E11B20"/>
    <w:rsid w:val="00E21098"/>
    <w:rsid w:val="00E25864"/>
    <w:rsid w:val="00E26B0D"/>
    <w:rsid w:val="00E32A3A"/>
    <w:rsid w:val="00E32D76"/>
    <w:rsid w:val="00E35AAA"/>
    <w:rsid w:val="00E36BBF"/>
    <w:rsid w:val="00E36DBB"/>
    <w:rsid w:val="00E37E06"/>
    <w:rsid w:val="00E4035D"/>
    <w:rsid w:val="00E43F09"/>
    <w:rsid w:val="00E528CA"/>
    <w:rsid w:val="00E53223"/>
    <w:rsid w:val="00E57D09"/>
    <w:rsid w:val="00E6421A"/>
    <w:rsid w:val="00E679D5"/>
    <w:rsid w:val="00E70953"/>
    <w:rsid w:val="00E76185"/>
    <w:rsid w:val="00E76651"/>
    <w:rsid w:val="00E81F54"/>
    <w:rsid w:val="00E82591"/>
    <w:rsid w:val="00E862AF"/>
    <w:rsid w:val="00E96176"/>
    <w:rsid w:val="00EA514E"/>
    <w:rsid w:val="00EB174C"/>
    <w:rsid w:val="00EB695C"/>
    <w:rsid w:val="00EC152B"/>
    <w:rsid w:val="00EC5A03"/>
    <w:rsid w:val="00ED2558"/>
    <w:rsid w:val="00EE5E3A"/>
    <w:rsid w:val="00EF0C6E"/>
    <w:rsid w:val="00EF5013"/>
    <w:rsid w:val="00EF6F81"/>
    <w:rsid w:val="00F018F9"/>
    <w:rsid w:val="00F04972"/>
    <w:rsid w:val="00F1275F"/>
    <w:rsid w:val="00F221DA"/>
    <w:rsid w:val="00F23A99"/>
    <w:rsid w:val="00F45506"/>
    <w:rsid w:val="00F47251"/>
    <w:rsid w:val="00F54AF2"/>
    <w:rsid w:val="00F65239"/>
    <w:rsid w:val="00F80C84"/>
    <w:rsid w:val="00F81724"/>
    <w:rsid w:val="00F8306B"/>
    <w:rsid w:val="00F8684A"/>
    <w:rsid w:val="00F87DBC"/>
    <w:rsid w:val="00F928A1"/>
    <w:rsid w:val="00F94411"/>
    <w:rsid w:val="00F96429"/>
    <w:rsid w:val="00F971CD"/>
    <w:rsid w:val="00F97CD0"/>
    <w:rsid w:val="00FA467B"/>
    <w:rsid w:val="00FA541A"/>
    <w:rsid w:val="00FB0B6C"/>
    <w:rsid w:val="00FB142D"/>
    <w:rsid w:val="00FB6D36"/>
    <w:rsid w:val="00FC4599"/>
    <w:rsid w:val="00FC4CBF"/>
    <w:rsid w:val="00FC5D95"/>
    <w:rsid w:val="00FC6FF7"/>
    <w:rsid w:val="00FC72D9"/>
    <w:rsid w:val="00FC74DE"/>
    <w:rsid w:val="00FD0D79"/>
    <w:rsid w:val="00FD5DD1"/>
    <w:rsid w:val="00FE14D6"/>
    <w:rsid w:val="00FE1D13"/>
    <w:rsid w:val="00FE4549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E3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414E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qFormat/>
    <w:rsid w:val="001414E5"/>
    <w:pPr>
      <w:keepNext/>
      <w:spacing w:before="240" w:after="60" w:line="200" w:lineRule="atLeast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1414E5"/>
    <w:pPr>
      <w:keepNext/>
      <w:spacing w:before="240" w:after="60" w:line="200" w:lineRule="atLeast"/>
      <w:jc w:val="center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414E5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20">
    <w:name w:val="Заголовок 2 Знак"/>
    <w:link w:val="2"/>
    <w:rsid w:val="001414E5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30">
    <w:name w:val="Заголовок 3 Знак"/>
    <w:link w:val="3"/>
    <w:rsid w:val="001414E5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a3">
    <w:name w:val="caption"/>
    <w:basedOn w:val="a"/>
    <w:next w:val="a"/>
    <w:qFormat/>
    <w:rsid w:val="001414E5"/>
    <w:pPr>
      <w:keepLines/>
      <w:spacing w:before="200" w:after="240" w:line="200" w:lineRule="exact"/>
      <w:jc w:val="center"/>
    </w:pPr>
    <w:rPr>
      <w:rFonts w:ascii="Times New Roman" w:eastAsia="Times New Roman" w:hAnsi="Times New Roman"/>
      <w:sz w:val="16"/>
      <w:szCs w:val="20"/>
      <w:lang w:val="en-GB"/>
    </w:rPr>
  </w:style>
  <w:style w:type="paragraph" w:styleId="a4">
    <w:name w:val="Balloon Text"/>
    <w:basedOn w:val="a"/>
    <w:link w:val="a5"/>
    <w:semiHidden/>
    <w:unhideWhenUsed/>
    <w:rsid w:val="001414E5"/>
    <w:pPr>
      <w:spacing w:after="0" w:line="200" w:lineRule="atLeast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a5">
    <w:name w:val="Текст выноски Знак"/>
    <w:link w:val="a4"/>
    <w:semiHidden/>
    <w:rsid w:val="001414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semiHidden/>
    <w:rsid w:val="001414E5"/>
    <w:rPr>
      <w:rFonts w:ascii="Tahoma" w:hAnsi="Tahoma" w:cs="Tahoma"/>
      <w:sz w:val="16"/>
      <w:szCs w:val="16"/>
      <w:lang w:val="en-GB"/>
    </w:rPr>
  </w:style>
  <w:style w:type="character" w:styleId="a6">
    <w:name w:val="endnote reference"/>
    <w:semiHidden/>
    <w:rsid w:val="001414E5"/>
    <w:rPr>
      <w:vertAlign w:val="superscript"/>
    </w:rPr>
  </w:style>
  <w:style w:type="paragraph" w:styleId="a7">
    <w:name w:val="header"/>
    <w:link w:val="a8"/>
    <w:semiHidden/>
    <w:rsid w:val="001414E5"/>
    <w:pPr>
      <w:tabs>
        <w:tab w:val="left" w:pos="0"/>
        <w:tab w:val="center" w:pos="5040"/>
        <w:tab w:val="right" w:pos="9120"/>
      </w:tabs>
      <w:spacing w:line="200" w:lineRule="atLeast"/>
      <w:jc w:val="center"/>
    </w:pPr>
    <w:rPr>
      <w:rFonts w:ascii="Times New Roman" w:eastAsia="Times New Roman" w:hAnsi="Times New Roman"/>
      <w:i/>
      <w:noProof/>
      <w:sz w:val="16"/>
      <w:lang w:val="en-US" w:eastAsia="en-US"/>
    </w:rPr>
  </w:style>
  <w:style w:type="character" w:customStyle="1" w:styleId="a8">
    <w:name w:val="Верхний колонтитул Знак"/>
    <w:link w:val="a7"/>
    <w:semiHidden/>
    <w:rsid w:val="001414E5"/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styleId="a9">
    <w:name w:val="footer"/>
    <w:basedOn w:val="a7"/>
    <w:link w:val="aa"/>
    <w:semiHidden/>
    <w:rsid w:val="001414E5"/>
    <w:pPr>
      <w:tabs>
        <w:tab w:val="clear" w:pos="0"/>
        <w:tab w:val="clear" w:pos="9120"/>
        <w:tab w:val="right" w:pos="10080"/>
      </w:tabs>
    </w:pPr>
    <w:rPr>
      <w:i w:val="0"/>
    </w:rPr>
  </w:style>
  <w:style w:type="character" w:customStyle="1" w:styleId="aa">
    <w:name w:val="Нижний колонтитул Знак"/>
    <w:link w:val="a9"/>
    <w:semiHidden/>
    <w:rsid w:val="001414E5"/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character" w:styleId="ab">
    <w:name w:val="footnote reference"/>
    <w:semiHidden/>
    <w:rsid w:val="001414E5"/>
    <w:rPr>
      <w:vertAlign w:val="superscript"/>
    </w:rPr>
  </w:style>
  <w:style w:type="paragraph" w:styleId="ac">
    <w:name w:val="footnote text"/>
    <w:basedOn w:val="a"/>
    <w:link w:val="ad"/>
    <w:semiHidden/>
    <w:rsid w:val="001414E5"/>
    <w:pPr>
      <w:spacing w:after="0" w:line="200" w:lineRule="atLeast"/>
      <w:jc w:val="center"/>
    </w:pPr>
    <w:rPr>
      <w:rFonts w:ascii="Univers" w:eastAsia="Times New Roman" w:hAnsi="Univers"/>
      <w:sz w:val="20"/>
      <w:szCs w:val="20"/>
      <w:lang w:val="en-GB"/>
    </w:rPr>
  </w:style>
  <w:style w:type="character" w:customStyle="1" w:styleId="ad">
    <w:name w:val="Текст сноски Знак"/>
    <w:link w:val="ac"/>
    <w:semiHidden/>
    <w:rsid w:val="001414E5"/>
    <w:rPr>
      <w:rFonts w:ascii="Univers" w:eastAsia="Times New Roman" w:hAnsi="Univers" w:cs="Times New Roman"/>
      <w:sz w:val="20"/>
      <w:szCs w:val="20"/>
      <w:lang w:val="en-GB"/>
    </w:rPr>
  </w:style>
  <w:style w:type="character" w:styleId="ae">
    <w:name w:val="Hyperlink"/>
    <w:rsid w:val="001414E5"/>
    <w:rPr>
      <w:color w:val="0000FF"/>
      <w:sz w:val="18"/>
      <w:u w:val="none"/>
    </w:rPr>
  </w:style>
  <w:style w:type="character" w:customStyle="1" w:styleId="MTEquationSection">
    <w:name w:val="MTEquationSection"/>
    <w:rsid w:val="001414E5"/>
    <w:rPr>
      <w:vanish/>
      <w:color w:val="FF0000"/>
    </w:rPr>
  </w:style>
  <w:style w:type="character" w:styleId="af">
    <w:name w:val="page number"/>
    <w:semiHidden/>
    <w:rsid w:val="001414E5"/>
    <w:rPr>
      <w:sz w:val="16"/>
    </w:rPr>
  </w:style>
  <w:style w:type="paragraph" w:styleId="af0">
    <w:name w:val="Plain Text"/>
    <w:basedOn w:val="a"/>
    <w:link w:val="af1"/>
    <w:semiHidden/>
    <w:rsid w:val="001414E5"/>
    <w:pPr>
      <w:spacing w:after="0" w:line="200" w:lineRule="atLeast"/>
      <w:jc w:val="center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1">
    <w:name w:val="Текст Знак"/>
    <w:link w:val="af0"/>
    <w:semiHidden/>
    <w:rsid w:val="001414E5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Document Map"/>
    <w:basedOn w:val="a"/>
    <w:link w:val="af3"/>
    <w:semiHidden/>
    <w:unhideWhenUsed/>
    <w:rsid w:val="001414E5"/>
    <w:pPr>
      <w:spacing w:after="0" w:line="200" w:lineRule="atLeast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af3">
    <w:name w:val="Схема документа Знак"/>
    <w:link w:val="af2"/>
    <w:semiHidden/>
    <w:rsid w:val="001414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DocumentMapChar">
    <w:name w:val="Document Map Char"/>
    <w:semiHidden/>
    <w:rsid w:val="001414E5"/>
    <w:rPr>
      <w:rFonts w:ascii="Tahoma" w:hAnsi="Tahoma" w:cs="Tahoma"/>
      <w:sz w:val="16"/>
      <w:szCs w:val="16"/>
      <w:lang w:val="en-GB"/>
    </w:rPr>
  </w:style>
  <w:style w:type="paragraph" w:customStyle="1" w:styleId="Text">
    <w:name w:val="Text"/>
    <w:basedOn w:val="a"/>
    <w:semiHidden/>
    <w:rsid w:val="001414E5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/>
      <w:sz w:val="20"/>
      <w:szCs w:val="20"/>
      <w:lang w:val="en-US"/>
    </w:rPr>
  </w:style>
  <w:style w:type="paragraph" w:styleId="31">
    <w:name w:val="Body Text 3"/>
    <w:basedOn w:val="a"/>
    <w:link w:val="32"/>
    <w:semiHidden/>
    <w:rsid w:val="001414E5"/>
    <w:pPr>
      <w:tabs>
        <w:tab w:val="left" w:pos="4710"/>
      </w:tabs>
      <w:autoSpaceDE w:val="0"/>
      <w:autoSpaceDN w:val="0"/>
      <w:spacing w:after="0" w:line="480" w:lineRule="auto"/>
      <w:jc w:val="both"/>
    </w:pPr>
    <w:rPr>
      <w:rFonts w:ascii="Times New Roman" w:eastAsia="SimSun" w:hAnsi="Times New Roman"/>
      <w:szCs w:val="20"/>
      <w:lang w:val="en-US" w:eastAsia="zh-CN"/>
    </w:rPr>
  </w:style>
  <w:style w:type="character" w:customStyle="1" w:styleId="32">
    <w:name w:val="Основной текст 3 Знак"/>
    <w:link w:val="31"/>
    <w:semiHidden/>
    <w:rsid w:val="001414E5"/>
    <w:rPr>
      <w:rFonts w:ascii="Times New Roman" w:eastAsia="SimSun" w:hAnsi="Times New Roman" w:cs="Times New Roman"/>
      <w:szCs w:val="20"/>
      <w:lang w:val="en-US" w:eastAsia="zh-CN"/>
    </w:rPr>
  </w:style>
  <w:style w:type="paragraph" w:customStyle="1" w:styleId="NAPTitle">
    <w:name w:val="NAP_Title"/>
    <w:basedOn w:val="NAPNormal"/>
    <w:rsid w:val="001414E5"/>
    <w:pPr>
      <w:ind w:firstLine="0"/>
      <w:jc w:val="center"/>
    </w:pPr>
    <w:rPr>
      <w:b/>
      <w:sz w:val="20"/>
    </w:rPr>
  </w:style>
  <w:style w:type="paragraph" w:customStyle="1" w:styleId="NAPNormal">
    <w:name w:val="NAP_Normal"/>
    <w:link w:val="NAPNormal0"/>
    <w:rsid w:val="001414E5"/>
    <w:pPr>
      <w:widowControl w:val="0"/>
      <w:ind w:firstLine="284"/>
      <w:jc w:val="both"/>
    </w:pPr>
    <w:rPr>
      <w:rFonts w:ascii="Century Schoolbook" w:eastAsia="Times New Roman" w:hAnsi="Century Schoolbook"/>
      <w:sz w:val="18"/>
      <w:lang w:val="uk-UA"/>
    </w:rPr>
  </w:style>
  <w:style w:type="character" w:customStyle="1" w:styleId="NAPNormal0">
    <w:name w:val="NAP_Normal Знак"/>
    <w:link w:val="NAPNormal"/>
    <w:rsid w:val="001414E5"/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paragraph" w:customStyle="1" w:styleId="NAPAuthors">
    <w:name w:val="NAP_Authors"/>
    <w:basedOn w:val="NAPNormal"/>
    <w:rsid w:val="001414E5"/>
    <w:pPr>
      <w:ind w:firstLine="0"/>
      <w:jc w:val="center"/>
    </w:pPr>
    <w:rPr>
      <w:sz w:val="20"/>
    </w:rPr>
  </w:style>
  <w:style w:type="paragraph" w:customStyle="1" w:styleId="NAPSection">
    <w:name w:val="NAP_Section"/>
    <w:basedOn w:val="NAPNormal"/>
    <w:rsid w:val="001414E5"/>
    <w:pPr>
      <w:numPr>
        <w:numId w:val="6"/>
      </w:numPr>
      <w:tabs>
        <w:tab w:val="clear" w:pos="360"/>
        <w:tab w:val="num" w:pos="285"/>
      </w:tabs>
      <w:ind w:left="284" w:hanging="284"/>
      <w:jc w:val="left"/>
    </w:pPr>
    <w:rPr>
      <w:b/>
      <w:bCs/>
      <w:caps/>
    </w:rPr>
  </w:style>
  <w:style w:type="paragraph" w:customStyle="1" w:styleId="NAPSubsection">
    <w:name w:val="NAP_Subsection"/>
    <w:basedOn w:val="NAPNormal"/>
    <w:rsid w:val="001414E5"/>
    <w:pPr>
      <w:numPr>
        <w:ilvl w:val="1"/>
        <w:numId w:val="6"/>
      </w:numPr>
      <w:tabs>
        <w:tab w:val="clear" w:pos="3241"/>
        <w:tab w:val="left" w:pos="454"/>
      </w:tabs>
      <w:ind w:left="454" w:hanging="454"/>
    </w:pPr>
    <w:rPr>
      <w:b/>
    </w:rPr>
  </w:style>
  <w:style w:type="paragraph" w:customStyle="1" w:styleId="NAPAffiliations">
    <w:name w:val="NAP_Affiliations"/>
    <w:basedOn w:val="NAPNormal"/>
    <w:qFormat/>
    <w:rsid w:val="001414E5"/>
    <w:pPr>
      <w:tabs>
        <w:tab w:val="left" w:pos="142"/>
      </w:tabs>
      <w:ind w:firstLine="0"/>
      <w:jc w:val="center"/>
    </w:pPr>
    <w:rPr>
      <w:i/>
    </w:rPr>
  </w:style>
  <w:style w:type="paragraph" w:customStyle="1" w:styleId="NAPAbstract">
    <w:name w:val="NAP_Abstract"/>
    <w:basedOn w:val="NAPNormal"/>
    <w:rsid w:val="001414E5"/>
    <w:pPr>
      <w:ind w:left="851" w:right="851"/>
    </w:pPr>
    <w:rPr>
      <w:sz w:val="16"/>
    </w:rPr>
  </w:style>
  <w:style w:type="paragraph" w:customStyle="1" w:styleId="NAPEmptystring">
    <w:name w:val="NAP_Empty_string"/>
    <w:basedOn w:val="NAPNormal"/>
    <w:rsid w:val="001414E5"/>
    <w:rPr>
      <w:sz w:val="12"/>
    </w:rPr>
  </w:style>
  <w:style w:type="paragraph" w:customStyle="1" w:styleId="NAPHeader">
    <w:name w:val="NAP_Header"/>
    <w:basedOn w:val="NAPNormal"/>
    <w:rsid w:val="001414E5"/>
    <w:pPr>
      <w:tabs>
        <w:tab w:val="right" w:pos="9639"/>
      </w:tabs>
      <w:ind w:firstLine="0"/>
    </w:pPr>
    <w:rPr>
      <w:szCs w:val="16"/>
    </w:rPr>
  </w:style>
  <w:style w:type="paragraph" w:customStyle="1" w:styleId="NAPEquation">
    <w:name w:val="NAP_Equation"/>
    <w:basedOn w:val="NAPNormal"/>
    <w:rsid w:val="001414E5"/>
    <w:pPr>
      <w:tabs>
        <w:tab w:val="center" w:pos="2268"/>
        <w:tab w:val="right" w:pos="4536"/>
      </w:tabs>
    </w:pPr>
  </w:style>
  <w:style w:type="paragraph" w:customStyle="1" w:styleId="NAPReferences">
    <w:name w:val="NAP_References"/>
    <w:basedOn w:val="NAPNormal"/>
    <w:rsid w:val="001414E5"/>
    <w:pPr>
      <w:numPr>
        <w:numId w:val="11"/>
      </w:numPr>
      <w:tabs>
        <w:tab w:val="left" w:pos="284"/>
      </w:tabs>
      <w:ind w:left="284" w:hanging="284"/>
    </w:pPr>
    <w:rPr>
      <w:sz w:val="16"/>
      <w:szCs w:val="16"/>
      <w:lang w:val="en-US"/>
    </w:rPr>
  </w:style>
  <w:style w:type="table" w:styleId="af4">
    <w:name w:val="Table Grid"/>
    <w:basedOn w:val="a1"/>
    <w:rsid w:val="001414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PCaption">
    <w:name w:val="NAP_Caption"/>
    <w:basedOn w:val="NAPNormal"/>
    <w:link w:val="NAPCaption0"/>
    <w:rsid w:val="001414E5"/>
    <w:pPr>
      <w:ind w:firstLine="0"/>
    </w:pPr>
    <w:rPr>
      <w:sz w:val="16"/>
    </w:rPr>
  </w:style>
  <w:style w:type="character" w:customStyle="1" w:styleId="NAPCaption0">
    <w:name w:val="NAP_Caption Знак"/>
    <w:link w:val="NAPCaption"/>
    <w:rsid w:val="001414E5"/>
    <w:rPr>
      <w:rFonts w:ascii="Century Schoolbook" w:eastAsia="Times New Roman" w:hAnsi="Century Schoolbook" w:cs="Times New Roman"/>
      <w:sz w:val="16"/>
      <w:szCs w:val="20"/>
      <w:lang w:val="uk-UA" w:eastAsia="ru-RU"/>
    </w:rPr>
  </w:style>
  <w:style w:type="character" w:styleId="af5">
    <w:name w:val="FollowedHyperlink"/>
    <w:rsid w:val="001414E5"/>
    <w:rPr>
      <w:color w:val="800080"/>
      <w:u w:val="single"/>
    </w:rPr>
  </w:style>
  <w:style w:type="paragraph" w:customStyle="1" w:styleId="NAPSectionNonNum">
    <w:name w:val="NAP_Section_NonNum"/>
    <w:basedOn w:val="NAPSection"/>
    <w:qFormat/>
    <w:rsid w:val="001414E5"/>
    <w:pPr>
      <w:numPr>
        <w:numId w:val="0"/>
      </w:numPr>
      <w:tabs>
        <w:tab w:val="left" w:pos="570"/>
      </w:tabs>
      <w:ind w:firstLine="284"/>
    </w:pPr>
  </w:style>
  <w:style w:type="paragraph" w:customStyle="1" w:styleId="NAPEquationlarge">
    <w:name w:val="NAP_Equation_large"/>
    <w:basedOn w:val="NAPEquation"/>
    <w:qFormat/>
    <w:rsid w:val="001414E5"/>
    <w:pPr>
      <w:tabs>
        <w:tab w:val="clear" w:pos="2268"/>
        <w:tab w:val="clear" w:pos="4536"/>
        <w:tab w:val="center" w:pos="4820"/>
        <w:tab w:val="right" w:pos="9639"/>
      </w:tabs>
    </w:pPr>
  </w:style>
  <w:style w:type="character" w:styleId="af6">
    <w:name w:val="Emphasis"/>
    <w:uiPriority w:val="20"/>
    <w:qFormat/>
    <w:rsid w:val="001414E5"/>
    <w:rPr>
      <w:i/>
      <w:iCs/>
    </w:rPr>
  </w:style>
  <w:style w:type="paragraph" w:customStyle="1" w:styleId="tz">
    <w:name w:val="tz_Основной шрифт абзаца"/>
    <w:link w:val="tz0"/>
    <w:uiPriority w:val="99"/>
    <w:rsid w:val="00B96969"/>
    <w:pPr>
      <w:ind w:firstLine="284"/>
      <w:jc w:val="both"/>
    </w:pPr>
    <w:rPr>
      <w:rFonts w:ascii="Times New Roman" w:eastAsia="Times New Roman" w:hAnsi="Times New Roman"/>
      <w:sz w:val="22"/>
    </w:rPr>
  </w:style>
  <w:style w:type="character" w:customStyle="1" w:styleId="tz0">
    <w:name w:val="tz_Основной шрифт абзаца Знак"/>
    <w:link w:val="tz"/>
    <w:uiPriority w:val="99"/>
    <w:rsid w:val="00B96969"/>
    <w:rPr>
      <w:rFonts w:ascii="Times New Roman" w:eastAsia="Times New Roman" w:hAnsi="Times New Roman"/>
      <w:sz w:val="22"/>
    </w:rPr>
  </w:style>
  <w:style w:type="paragraph" w:customStyle="1" w:styleId="ICYS-LTPMain">
    <w:name w:val="ICYS-LTP: Main"/>
    <w:link w:val="ICYS-LTPMain0"/>
    <w:rsid w:val="00FC74DE"/>
    <w:pPr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CYS-LTPMain0">
    <w:name w:val="ICYS-LTP: Main Знак Знак"/>
    <w:link w:val="ICYS-LTPMain"/>
    <w:rsid w:val="00FC74DE"/>
    <w:rPr>
      <w:rFonts w:ascii="Times New Roman" w:eastAsia="Times New Roman" w:hAnsi="Times New Roman"/>
      <w:sz w:val="24"/>
      <w:szCs w:val="24"/>
      <w:lang w:val="en-US"/>
    </w:rPr>
  </w:style>
  <w:style w:type="paragraph" w:styleId="6">
    <w:name w:val="index 6"/>
    <w:basedOn w:val="a"/>
    <w:next w:val="a"/>
    <w:autoRedefine/>
    <w:semiHidden/>
    <w:rsid w:val="00FC74DE"/>
    <w:pPr>
      <w:spacing w:after="0" w:line="240" w:lineRule="auto"/>
      <w:ind w:left="1440" w:hanging="240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translation-chunk">
    <w:name w:val="translation-chunk"/>
    <w:basedOn w:val="a0"/>
    <w:rsid w:val="0012123B"/>
  </w:style>
  <w:style w:type="character" w:customStyle="1" w:styleId="shorttext">
    <w:name w:val="short_text"/>
    <w:basedOn w:val="a0"/>
    <w:rsid w:val="00B658E9"/>
  </w:style>
  <w:style w:type="character" w:styleId="af7">
    <w:name w:val="Placeholder Text"/>
    <w:basedOn w:val="a0"/>
    <w:uiPriority w:val="99"/>
    <w:semiHidden/>
    <w:rsid w:val="002C69DA"/>
    <w:rPr>
      <w:color w:val="808080"/>
    </w:rPr>
  </w:style>
  <w:style w:type="character" w:customStyle="1" w:styleId="authorname">
    <w:name w:val="authorname"/>
    <w:basedOn w:val="a0"/>
    <w:rsid w:val="004D5476"/>
  </w:style>
  <w:style w:type="character" w:customStyle="1" w:styleId="contacticon">
    <w:name w:val="contacticon"/>
    <w:basedOn w:val="a0"/>
    <w:rsid w:val="004D5476"/>
  </w:style>
  <w:style w:type="paragraph" w:styleId="11">
    <w:name w:val="toc 1"/>
    <w:basedOn w:val="a"/>
    <w:next w:val="a"/>
    <w:autoRedefine/>
    <w:semiHidden/>
    <w:rsid w:val="00AD4852"/>
    <w:pPr>
      <w:tabs>
        <w:tab w:val="left" w:pos="0"/>
        <w:tab w:val="left" w:pos="426"/>
        <w:tab w:val="right" w:leader="dot" w:pos="9923"/>
      </w:tabs>
      <w:spacing w:after="0" w:line="360" w:lineRule="auto"/>
      <w:jc w:val="both"/>
    </w:pPr>
    <w:rPr>
      <w:rFonts w:ascii="Times New Roman" w:eastAsia="Times New Roman" w:hAnsi="Times New Roman"/>
      <w:b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6" w:uiPriority="0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E3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414E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qFormat/>
    <w:rsid w:val="001414E5"/>
    <w:pPr>
      <w:keepNext/>
      <w:spacing w:before="240" w:after="60" w:line="200" w:lineRule="atLeast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3">
    <w:name w:val="heading 3"/>
    <w:basedOn w:val="a"/>
    <w:next w:val="a"/>
    <w:link w:val="30"/>
    <w:qFormat/>
    <w:rsid w:val="001414E5"/>
    <w:pPr>
      <w:keepNext/>
      <w:spacing w:before="240" w:after="60" w:line="200" w:lineRule="atLeast"/>
      <w:jc w:val="center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414E5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customStyle="1" w:styleId="20">
    <w:name w:val="Заголовок 2 Знак"/>
    <w:link w:val="2"/>
    <w:rsid w:val="001414E5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customStyle="1" w:styleId="30">
    <w:name w:val="Заголовок 3 Знак"/>
    <w:link w:val="3"/>
    <w:rsid w:val="001414E5"/>
    <w:rPr>
      <w:rFonts w:ascii="Arial" w:eastAsia="Times New Roman" w:hAnsi="Arial" w:cs="Arial"/>
      <w:b/>
      <w:bCs/>
      <w:sz w:val="26"/>
      <w:szCs w:val="26"/>
      <w:lang w:val="en-GB"/>
    </w:rPr>
  </w:style>
  <w:style w:type="paragraph" w:styleId="a3">
    <w:name w:val="caption"/>
    <w:basedOn w:val="a"/>
    <w:next w:val="a"/>
    <w:qFormat/>
    <w:rsid w:val="001414E5"/>
    <w:pPr>
      <w:keepLines/>
      <w:spacing w:before="200" w:after="240" w:line="200" w:lineRule="exact"/>
      <w:jc w:val="center"/>
    </w:pPr>
    <w:rPr>
      <w:rFonts w:ascii="Times New Roman" w:eastAsia="Times New Roman" w:hAnsi="Times New Roman"/>
      <w:sz w:val="16"/>
      <w:szCs w:val="20"/>
      <w:lang w:val="en-GB"/>
    </w:rPr>
  </w:style>
  <w:style w:type="paragraph" w:styleId="a4">
    <w:name w:val="Balloon Text"/>
    <w:basedOn w:val="a"/>
    <w:link w:val="a5"/>
    <w:semiHidden/>
    <w:unhideWhenUsed/>
    <w:rsid w:val="001414E5"/>
    <w:pPr>
      <w:spacing w:after="0" w:line="200" w:lineRule="atLeast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a5">
    <w:name w:val="Текст выноски Знак"/>
    <w:link w:val="a4"/>
    <w:semiHidden/>
    <w:rsid w:val="001414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BalloonTextChar">
    <w:name w:val="Balloon Text Char"/>
    <w:semiHidden/>
    <w:rsid w:val="001414E5"/>
    <w:rPr>
      <w:rFonts w:ascii="Tahoma" w:hAnsi="Tahoma" w:cs="Tahoma"/>
      <w:sz w:val="16"/>
      <w:szCs w:val="16"/>
      <w:lang w:val="en-GB"/>
    </w:rPr>
  </w:style>
  <w:style w:type="character" w:styleId="a6">
    <w:name w:val="endnote reference"/>
    <w:semiHidden/>
    <w:rsid w:val="001414E5"/>
    <w:rPr>
      <w:vertAlign w:val="superscript"/>
    </w:rPr>
  </w:style>
  <w:style w:type="paragraph" w:styleId="a7">
    <w:name w:val="header"/>
    <w:link w:val="a8"/>
    <w:semiHidden/>
    <w:rsid w:val="001414E5"/>
    <w:pPr>
      <w:tabs>
        <w:tab w:val="left" w:pos="0"/>
        <w:tab w:val="center" w:pos="5040"/>
        <w:tab w:val="right" w:pos="9120"/>
      </w:tabs>
      <w:spacing w:line="200" w:lineRule="atLeast"/>
      <w:jc w:val="center"/>
    </w:pPr>
    <w:rPr>
      <w:rFonts w:ascii="Times New Roman" w:eastAsia="Times New Roman" w:hAnsi="Times New Roman"/>
      <w:i/>
      <w:noProof/>
      <w:sz w:val="16"/>
      <w:lang w:val="en-US" w:eastAsia="en-US"/>
    </w:rPr>
  </w:style>
  <w:style w:type="character" w:customStyle="1" w:styleId="a8">
    <w:name w:val="Верхний колонтитул Знак"/>
    <w:link w:val="a7"/>
    <w:semiHidden/>
    <w:rsid w:val="001414E5"/>
    <w:rPr>
      <w:rFonts w:ascii="Times New Roman" w:eastAsia="Times New Roman" w:hAnsi="Times New Roman" w:cs="Times New Roman"/>
      <w:i/>
      <w:noProof/>
      <w:sz w:val="16"/>
      <w:szCs w:val="20"/>
      <w:lang w:val="en-US"/>
    </w:rPr>
  </w:style>
  <w:style w:type="paragraph" w:styleId="a9">
    <w:name w:val="footer"/>
    <w:basedOn w:val="a7"/>
    <w:link w:val="aa"/>
    <w:semiHidden/>
    <w:rsid w:val="001414E5"/>
    <w:pPr>
      <w:tabs>
        <w:tab w:val="clear" w:pos="0"/>
        <w:tab w:val="clear" w:pos="9120"/>
        <w:tab w:val="right" w:pos="10080"/>
      </w:tabs>
    </w:pPr>
    <w:rPr>
      <w:i w:val="0"/>
    </w:rPr>
  </w:style>
  <w:style w:type="character" w:customStyle="1" w:styleId="aa">
    <w:name w:val="Нижний колонтитул Знак"/>
    <w:link w:val="a9"/>
    <w:semiHidden/>
    <w:rsid w:val="001414E5"/>
    <w:rPr>
      <w:rFonts w:ascii="Times New Roman" w:eastAsia="Times New Roman" w:hAnsi="Times New Roman" w:cs="Times New Roman"/>
      <w:noProof/>
      <w:sz w:val="16"/>
      <w:szCs w:val="20"/>
      <w:lang w:val="en-US"/>
    </w:rPr>
  </w:style>
  <w:style w:type="character" w:styleId="ab">
    <w:name w:val="footnote reference"/>
    <w:semiHidden/>
    <w:rsid w:val="001414E5"/>
    <w:rPr>
      <w:vertAlign w:val="superscript"/>
    </w:rPr>
  </w:style>
  <w:style w:type="paragraph" w:styleId="ac">
    <w:name w:val="footnote text"/>
    <w:basedOn w:val="a"/>
    <w:link w:val="ad"/>
    <w:semiHidden/>
    <w:rsid w:val="001414E5"/>
    <w:pPr>
      <w:spacing w:after="0" w:line="200" w:lineRule="atLeast"/>
      <w:jc w:val="center"/>
    </w:pPr>
    <w:rPr>
      <w:rFonts w:ascii="Univers" w:eastAsia="Times New Roman" w:hAnsi="Univers"/>
      <w:sz w:val="20"/>
      <w:szCs w:val="20"/>
      <w:lang w:val="en-GB"/>
    </w:rPr>
  </w:style>
  <w:style w:type="character" w:customStyle="1" w:styleId="ad">
    <w:name w:val="Текст сноски Знак"/>
    <w:link w:val="ac"/>
    <w:semiHidden/>
    <w:rsid w:val="001414E5"/>
    <w:rPr>
      <w:rFonts w:ascii="Univers" w:eastAsia="Times New Roman" w:hAnsi="Univers" w:cs="Times New Roman"/>
      <w:sz w:val="20"/>
      <w:szCs w:val="20"/>
      <w:lang w:val="en-GB"/>
    </w:rPr>
  </w:style>
  <w:style w:type="character" w:styleId="ae">
    <w:name w:val="Hyperlink"/>
    <w:rsid w:val="001414E5"/>
    <w:rPr>
      <w:color w:val="0000FF"/>
      <w:sz w:val="18"/>
      <w:u w:val="none"/>
    </w:rPr>
  </w:style>
  <w:style w:type="character" w:customStyle="1" w:styleId="MTEquationSection">
    <w:name w:val="MTEquationSection"/>
    <w:rsid w:val="001414E5"/>
    <w:rPr>
      <w:vanish/>
      <w:color w:val="FF0000"/>
    </w:rPr>
  </w:style>
  <w:style w:type="character" w:styleId="af">
    <w:name w:val="page number"/>
    <w:semiHidden/>
    <w:rsid w:val="001414E5"/>
    <w:rPr>
      <w:sz w:val="16"/>
    </w:rPr>
  </w:style>
  <w:style w:type="paragraph" w:styleId="af0">
    <w:name w:val="Plain Text"/>
    <w:basedOn w:val="a"/>
    <w:link w:val="af1"/>
    <w:semiHidden/>
    <w:rsid w:val="001414E5"/>
    <w:pPr>
      <w:spacing w:after="0" w:line="200" w:lineRule="atLeast"/>
      <w:jc w:val="center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1">
    <w:name w:val="Текст Знак"/>
    <w:link w:val="af0"/>
    <w:semiHidden/>
    <w:rsid w:val="001414E5"/>
    <w:rPr>
      <w:rFonts w:ascii="Courier New" w:eastAsia="Times New Roman" w:hAnsi="Courier New" w:cs="Courier New"/>
      <w:sz w:val="20"/>
      <w:szCs w:val="20"/>
      <w:lang w:val="en-US"/>
    </w:rPr>
  </w:style>
  <w:style w:type="paragraph" w:styleId="af2">
    <w:name w:val="Document Map"/>
    <w:basedOn w:val="a"/>
    <w:link w:val="af3"/>
    <w:semiHidden/>
    <w:unhideWhenUsed/>
    <w:rsid w:val="001414E5"/>
    <w:pPr>
      <w:spacing w:after="0" w:line="200" w:lineRule="atLeast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character" w:customStyle="1" w:styleId="af3">
    <w:name w:val="Схема документа Знак"/>
    <w:link w:val="af2"/>
    <w:semiHidden/>
    <w:rsid w:val="001414E5"/>
    <w:rPr>
      <w:rFonts w:ascii="Tahoma" w:eastAsia="Times New Roman" w:hAnsi="Tahoma" w:cs="Tahoma"/>
      <w:sz w:val="16"/>
      <w:szCs w:val="16"/>
      <w:lang w:val="en-GB"/>
    </w:rPr>
  </w:style>
  <w:style w:type="character" w:customStyle="1" w:styleId="DocumentMapChar">
    <w:name w:val="Document Map Char"/>
    <w:semiHidden/>
    <w:rsid w:val="001414E5"/>
    <w:rPr>
      <w:rFonts w:ascii="Tahoma" w:hAnsi="Tahoma" w:cs="Tahoma"/>
      <w:sz w:val="16"/>
      <w:szCs w:val="16"/>
      <w:lang w:val="en-GB"/>
    </w:rPr>
  </w:style>
  <w:style w:type="paragraph" w:customStyle="1" w:styleId="Text">
    <w:name w:val="Text"/>
    <w:basedOn w:val="a"/>
    <w:semiHidden/>
    <w:rsid w:val="001414E5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/>
      <w:sz w:val="20"/>
      <w:szCs w:val="20"/>
      <w:lang w:val="en-US"/>
    </w:rPr>
  </w:style>
  <w:style w:type="paragraph" w:styleId="31">
    <w:name w:val="Body Text 3"/>
    <w:basedOn w:val="a"/>
    <w:link w:val="32"/>
    <w:semiHidden/>
    <w:rsid w:val="001414E5"/>
    <w:pPr>
      <w:tabs>
        <w:tab w:val="left" w:pos="4710"/>
      </w:tabs>
      <w:autoSpaceDE w:val="0"/>
      <w:autoSpaceDN w:val="0"/>
      <w:spacing w:after="0" w:line="480" w:lineRule="auto"/>
      <w:jc w:val="both"/>
    </w:pPr>
    <w:rPr>
      <w:rFonts w:ascii="Times New Roman" w:eastAsia="SimSun" w:hAnsi="Times New Roman"/>
      <w:szCs w:val="20"/>
      <w:lang w:val="en-US" w:eastAsia="zh-CN"/>
    </w:rPr>
  </w:style>
  <w:style w:type="character" w:customStyle="1" w:styleId="32">
    <w:name w:val="Основной текст 3 Знак"/>
    <w:link w:val="31"/>
    <w:semiHidden/>
    <w:rsid w:val="001414E5"/>
    <w:rPr>
      <w:rFonts w:ascii="Times New Roman" w:eastAsia="SimSun" w:hAnsi="Times New Roman" w:cs="Times New Roman"/>
      <w:szCs w:val="20"/>
      <w:lang w:val="en-US" w:eastAsia="zh-CN"/>
    </w:rPr>
  </w:style>
  <w:style w:type="paragraph" w:customStyle="1" w:styleId="NAPTitle">
    <w:name w:val="NAP_Title"/>
    <w:basedOn w:val="NAPNormal"/>
    <w:rsid w:val="001414E5"/>
    <w:pPr>
      <w:ind w:firstLine="0"/>
      <w:jc w:val="center"/>
    </w:pPr>
    <w:rPr>
      <w:b/>
      <w:sz w:val="20"/>
    </w:rPr>
  </w:style>
  <w:style w:type="paragraph" w:customStyle="1" w:styleId="NAPNormal">
    <w:name w:val="NAP_Normal"/>
    <w:link w:val="NAPNormal0"/>
    <w:rsid w:val="001414E5"/>
    <w:pPr>
      <w:widowControl w:val="0"/>
      <w:ind w:firstLine="284"/>
      <w:jc w:val="both"/>
    </w:pPr>
    <w:rPr>
      <w:rFonts w:ascii="Century Schoolbook" w:eastAsia="Times New Roman" w:hAnsi="Century Schoolbook"/>
      <w:sz w:val="18"/>
      <w:lang w:val="uk-UA"/>
    </w:rPr>
  </w:style>
  <w:style w:type="character" w:customStyle="1" w:styleId="NAPNormal0">
    <w:name w:val="NAP_Normal Знак"/>
    <w:link w:val="NAPNormal"/>
    <w:rsid w:val="001414E5"/>
    <w:rPr>
      <w:rFonts w:ascii="Century Schoolbook" w:eastAsia="Times New Roman" w:hAnsi="Century Schoolbook" w:cs="Times New Roman"/>
      <w:sz w:val="18"/>
      <w:szCs w:val="20"/>
      <w:lang w:val="uk-UA" w:eastAsia="ru-RU"/>
    </w:rPr>
  </w:style>
  <w:style w:type="paragraph" w:customStyle="1" w:styleId="NAPAuthors">
    <w:name w:val="NAP_Authors"/>
    <w:basedOn w:val="NAPNormal"/>
    <w:rsid w:val="001414E5"/>
    <w:pPr>
      <w:ind w:firstLine="0"/>
      <w:jc w:val="center"/>
    </w:pPr>
    <w:rPr>
      <w:sz w:val="20"/>
    </w:rPr>
  </w:style>
  <w:style w:type="paragraph" w:customStyle="1" w:styleId="NAPSection">
    <w:name w:val="NAP_Section"/>
    <w:basedOn w:val="NAPNormal"/>
    <w:rsid w:val="001414E5"/>
    <w:pPr>
      <w:numPr>
        <w:numId w:val="6"/>
      </w:numPr>
      <w:tabs>
        <w:tab w:val="clear" w:pos="360"/>
        <w:tab w:val="num" w:pos="285"/>
      </w:tabs>
      <w:ind w:left="284" w:hanging="284"/>
      <w:jc w:val="left"/>
    </w:pPr>
    <w:rPr>
      <w:b/>
      <w:bCs/>
      <w:caps/>
    </w:rPr>
  </w:style>
  <w:style w:type="paragraph" w:customStyle="1" w:styleId="NAPSubsection">
    <w:name w:val="NAP_Subsection"/>
    <w:basedOn w:val="NAPNormal"/>
    <w:rsid w:val="001414E5"/>
    <w:pPr>
      <w:numPr>
        <w:ilvl w:val="1"/>
        <w:numId w:val="6"/>
      </w:numPr>
      <w:tabs>
        <w:tab w:val="clear" w:pos="3241"/>
        <w:tab w:val="left" w:pos="454"/>
      </w:tabs>
      <w:ind w:left="454" w:hanging="454"/>
    </w:pPr>
    <w:rPr>
      <w:b/>
    </w:rPr>
  </w:style>
  <w:style w:type="paragraph" w:customStyle="1" w:styleId="NAPAffiliations">
    <w:name w:val="NAP_Affiliations"/>
    <w:basedOn w:val="NAPNormal"/>
    <w:qFormat/>
    <w:rsid w:val="001414E5"/>
    <w:pPr>
      <w:tabs>
        <w:tab w:val="left" w:pos="142"/>
      </w:tabs>
      <w:ind w:firstLine="0"/>
      <w:jc w:val="center"/>
    </w:pPr>
    <w:rPr>
      <w:i/>
    </w:rPr>
  </w:style>
  <w:style w:type="paragraph" w:customStyle="1" w:styleId="NAPAbstract">
    <w:name w:val="NAP_Abstract"/>
    <w:basedOn w:val="NAPNormal"/>
    <w:rsid w:val="001414E5"/>
    <w:pPr>
      <w:ind w:left="851" w:right="851"/>
    </w:pPr>
    <w:rPr>
      <w:sz w:val="16"/>
    </w:rPr>
  </w:style>
  <w:style w:type="paragraph" w:customStyle="1" w:styleId="NAPEmptystring">
    <w:name w:val="NAP_Empty_string"/>
    <w:basedOn w:val="NAPNormal"/>
    <w:rsid w:val="001414E5"/>
    <w:rPr>
      <w:sz w:val="12"/>
    </w:rPr>
  </w:style>
  <w:style w:type="paragraph" w:customStyle="1" w:styleId="NAPHeader">
    <w:name w:val="NAP_Header"/>
    <w:basedOn w:val="NAPNormal"/>
    <w:rsid w:val="001414E5"/>
    <w:pPr>
      <w:tabs>
        <w:tab w:val="right" w:pos="9639"/>
      </w:tabs>
      <w:ind w:firstLine="0"/>
    </w:pPr>
    <w:rPr>
      <w:szCs w:val="16"/>
    </w:rPr>
  </w:style>
  <w:style w:type="paragraph" w:customStyle="1" w:styleId="NAPEquation">
    <w:name w:val="NAP_Equation"/>
    <w:basedOn w:val="NAPNormal"/>
    <w:rsid w:val="001414E5"/>
    <w:pPr>
      <w:tabs>
        <w:tab w:val="center" w:pos="2268"/>
        <w:tab w:val="right" w:pos="4536"/>
      </w:tabs>
    </w:pPr>
  </w:style>
  <w:style w:type="paragraph" w:customStyle="1" w:styleId="NAPReferences">
    <w:name w:val="NAP_References"/>
    <w:basedOn w:val="NAPNormal"/>
    <w:rsid w:val="001414E5"/>
    <w:pPr>
      <w:numPr>
        <w:numId w:val="11"/>
      </w:numPr>
      <w:tabs>
        <w:tab w:val="left" w:pos="284"/>
      </w:tabs>
      <w:ind w:left="284" w:hanging="284"/>
    </w:pPr>
    <w:rPr>
      <w:sz w:val="16"/>
      <w:szCs w:val="16"/>
      <w:lang w:val="en-US"/>
    </w:rPr>
  </w:style>
  <w:style w:type="table" w:styleId="af4">
    <w:name w:val="Table Grid"/>
    <w:basedOn w:val="a1"/>
    <w:rsid w:val="001414E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PCaption">
    <w:name w:val="NAP_Caption"/>
    <w:basedOn w:val="NAPNormal"/>
    <w:link w:val="NAPCaption0"/>
    <w:rsid w:val="001414E5"/>
    <w:pPr>
      <w:ind w:firstLine="0"/>
    </w:pPr>
    <w:rPr>
      <w:sz w:val="16"/>
    </w:rPr>
  </w:style>
  <w:style w:type="character" w:customStyle="1" w:styleId="NAPCaption0">
    <w:name w:val="NAP_Caption Знак"/>
    <w:link w:val="NAPCaption"/>
    <w:rsid w:val="001414E5"/>
    <w:rPr>
      <w:rFonts w:ascii="Century Schoolbook" w:eastAsia="Times New Roman" w:hAnsi="Century Schoolbook" w:cs="Times New Roman"/>
      <w:sz w:val="16"/>
      <w:szCs w:val="20"/>
      <w:lang w:val="uk-UA" w:eastAsia="ru-RU"/>
    </w:rPr>
  </w:style>
  <w:style w:type="character" w:styleId="af5">
    <w:name w:val="FollowedHyperlink"/>
    <w:rsid w:val="001414E5"/>
    <w:rPr>
      <w:color w:val="800080"/>
      <w:u w:val="single"/>
    </w:rPr>
  </w:style>
  <w:style w:type="paragraph" w:customStyle="1" w:styleId="NAPSectionNonNum">
    <w:name w:val="NAP_Section_NonNum"/>
    <w:basedOn w:val="NAPSection"/>
    <w:qFormat/>
    <w:rsid w:val="001414E5"/>
    <w:pPr>
      <w:numPr>
        <w:numId w:val="0"/>
      </w:numPr>
      <w:tabs>
        <w:tab w:val="left" w:pos="570"/>
      </w:tabs>
      <w:ind w:firstLine="284"/>
    </w:pPr>
  </w:style>
  <w:style w:type="paragraph" w:customStyle="1" w:styleId="NAPEquationlarge">
    <w:name w:val="NAP_Equation_large"/>
    <w:basedOn w:val="NAPEquation"/>
    <w:qFormat/>
    <w:rsid w:val="001414E5"/>
    <w:pPr>
      <w:tabs>
        <w:tab w:val="clear" w:pos="2268"/>
        <w:tab w:val="clear" w:pos="4536"/>
        <w:tab w:val="center" w:pos="4820"/>
        <w:tab w:val="right" w:pos="9639"/>
      </w:tabs>
    </w:pPr>
  </w:style>
  <w:style w:type="character" w:styleId="af6">
    <w:name w:val="Emphasis"/>
    <w:uiPriority w:val="20"/>
    <w:qFormat/>
    <w:rsid w:val="001414E5"/>
    <w:rPr>
      <w:i/>
      <w:iCs/>
    </w:rPr>
  </w:style>
  <w:style w:type="paragraph" w:customStyle="1" w:styleId="tz">
    <w:name w:val="tz_Основной шрифт абзаца"/>
    <w:link w:val="tz0"/>
    <w:uiPriority w:val="99"/>
    <w:rsid w:val="00B96969"/>
    <w:pPr>
      <w:ind w:firstLine="284"/>
      <w:jc w:val="both"/>
    </w:pPr>
    <w:rPr>
      <w:rFonts w:ascii="Times New Roman" w:eastAsia="Times New Roman" w:hAnsi="Times New Roman"/>
      <w:sz w:val="22"/>
    </w:rPr>
  </w:style>
  <w:style w:type="character" w:customStyle="1" w:styleId="tz0">
    <w:name w:val="tz_Основной шрифт абзаца Знак"/>
    <w:link w:val="tz"/>
    <w:uiPriority w:val="99"/>
    <w:rsid w:val="00B96969"/>
    <w:rPr>
      <w:rFonts w:ascii="Times New Roman" w:eastAsia="Times New Roman" w:hAnsi="Times New Roman"/>
      <w:sz w:val="22"/>
    </w:rPr>
  </w:style>
  <w:style w:type="paragraph" w:customStyle="1" w:styleId="ICYS-LTPMain">
    <w:name w:val="ICYS-LTP: Main"/>
    <w:link w:val="ICYS-LTPMain0"/>
    <w:rsid w:val="00FC74DE"/>
    <w:pPr>
      <w:ind w:firstLine="567"/>
      <w:jc w:val="both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ICYS-LTPMain0">
    <w:name w:val="ICYS-LTP: Main Знак Знак"/>
    <w:link w:val="ICYS-LTPMain"/>
    <w:rsid w:val="00FC74DE"/>
    <w:rPr>
      <w:rFonts w:ascii="Times New Roman" w:eastAsia="Times New Roman" w:hAnsi="Times New Roman"/>
      <w:sz w:val="24"/>
      <w:szCs w:val="24"/>
      <w:lang w:val="en-US"/>
    </w:rPr>
  </w:style>
  <w:style w:type="paragraph" w:styleId="6">
    <w:name w:val="index 6"/>
    <w:basedOn w:val="a"/>
    <w:next w:val="a"/>
    <w:autoRedefine/>
    <w:semiHidden/>
    <w:rsid w:val="00FC74DE"/>
    <w:pPr>
      <w:spacing w:after="0" w:line="240" w:lineRule="auto"/>
      <w:ind w:left="1440" w:hanging="240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translation-chunk">
    <w:name w:val="translation-chunk"/>
    <w:basedOn w:val="a0"/>
    <w:rsid w:val="0012123B"/>
  </w:style>
  <w:style w:type="character" w:customStyle="1" w:styleId="shorttext">
    <w:name w:val="short_text"/>
    <w:basedOn w:val="a0"/>
    <w:rsid w:val="00B658E9"/>
  </w:style>
  <w:style w:type="character" w:styleId="af7">
    <w:name w:val="Placeholder Text"/>
    <w:basedOn w:val="a0"/>
    <w:uiPriority w:val="99"/>
    <w:semiHidden/>
    <w:rsid w:val="002C69DA"/>
    <w:rPr>
      <w:color w:val="808080"/>
    </w:rPr>
  </w:style>
  <w:style w:type="character" w:customStyle="1" w:styleId="authorname">
    <w:name w:val="authorname"/>
    <w:basedOn w:val="a0"/>
    <w:rsid w:val="004D5476"/>
  </w:style>
  <w:style w:type="character" w:customStyle="1" w:styleId="contacticon">
    <w:name w:val="contacticon"/>
    <w:basedOn w:val="a0"/>
    <w:rsid w:val="004D5476"/>
  </w:style>
  <w:style w:type="paragraph" w:styleId="11">
    <w:name w:val="toc 1"/>
    <w:basedOn w:val="a"/>
    <w:next w:val="a"/>
    <w:autoRedefine/>
    <w:semiHidden/>
    <w:rsid w:val="00AD4852"/>
    <w:pPr>
      <w:tabs>
        <w:tab w:val="left" w:pos="0"/>
        <w:tab w:val="left" w:pos="426"/>
        <w:tab w:val="right" w:leader="dot" w:pos="9923"/>
      </w:tabs>
      <w:spacing w:after="0" w:line="360" w:lineRule="auto"/>
      <w:jc w:val="both"/>
    </w:pPr>
    <w:rPr>
      <w:rFonts w:ascii="Times New Roman" w:eastAsia="Times New Roman" w:hAnsi="Times New Roman"/>
      <w:b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117" Type="http://schemas.openxmlformats.org/officeDocument/2006/relationships/oleObject" Target="embeddings/oleObject53.bin"/><Relationship Id="rId21" Type="http://schemas.openxmlformats.org/officeDocument/2006/relationships/image" Target="media/image5.wmf"/><Relationship Id="rId42" Type="http://schemas.openxmlformats.org/officeDocument/2006/relationships/oleObject" Target="embeddings/oleObject14.bin"/><Relationship Id="rId47" Type="http://schemas.openxmlformats.org/officeDocument/2006/relationships/image" Target="media/image18.wmf"/><Relationship Id="rId63" Type="http://schemas.openxmlformats.org/officeDocument/2006/relationships/image" Target="media/image25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38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3.bin"/><Relationship Id="rId138" Type="http://schemas.openxmlformats.org/officeDocument/2006/relationships/image" Target="media/image60.wmf"/><Relationship Id="rId154" Type="http://schemas.openxmlformats.org/officeDocument/2006/relationships/oleObject" Target="embeddings/oleObject74.bin"/><Relationship Id="rId159" Type="http://schemas.openxmlformats.org/officeDocument/2006/relationships/image" Target="media/image70.wmf"/><Relationship Id="rId175" Type="http://schemas.openxmlformats.org/officeDocument/2006/relationships/fontTable" Target="fontTable.xml"/><Relationship Id="rId170" Type="http://schemas.openxmlformats.org/officeDocument/2006/relationships/oleObject" Target="embeddings/oleObject83.bin"/><Relationship Id="rId16" Type="http://schemas.openxmlformats.org/officeDocument/2006/relationships/oleObject" Target="embeddings/oleObject1.bin"/><Relationship Id="rId107" Type="http://schemas.openxmlformats.org/officeDocument/2006/relationships/oleObject" Target="embeddings/oleObject47.bin"/><Relationship Id="rId11" Type="http://schemas.openxmlformats.org/officeDocument/2006/relationships/footer" Target="footer1.xml"/><Relationship Id="rId32" Type="http://schemas.openxmlformats.org/officeDocument/2006/relationships/oleObject" Target="embeddings/oleObject9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64.jpeg"/><Relationship Id="rId5" Type="http://schemas.openxmlformats.org/officeDocument/2006/relationships/settings" Target="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80.bin"/><Relationship Id="rId22" Type="http://schemas.openxmlformats.org/officeDocument/2006/relationships/oleObject" Target="embeddings/oleObject4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7.bin"/><Relationship Id="rId64" Type="http://schemas.openxmlformats.org/officeDocument/2006/relationships/oleObject" Target="embeddings/oleObject26.bin"/><Relationship Id="rId69" Type="http://schemas.openxmlformats.org/officeDocument/2006/relationships/image" Target="media/image28.wmf"/><Relationship Id="rId113" Type="http://schemas.openxmlformats.org/officeDocument/2006/relationships/oleObject" Target="embeddings/oleObject50.bin"/><Relationship Id="rId118" Type="http://schemas.openxmlformats.org/officeDocument/2006/relationships/oleObject" Target="embeddings/oleObject54.bin"/><Relationship Id="rId134" Type="http://schemas.openxmlformats.org/officeDocument/2006/relationships/image" Target="media/image58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4.bin"/><Relationship Id="rId85" Type="http://schemas.openxmlformats.org/officeDocument/2006/relationships/image" Target="media/image36.wmf"/><Relationship Id="rId150" Type="http://schemas.openxmlformats.org/officeDocument/2006/relationships/image" Target="media/image65.jpeg"/><Relationship Id="rId155" Type="http://schemas.openxmlformats.org/officeDocument/2006/relationships/image" Target="media/image68.wmf"/><Relationship Id="rId171" Type="http://schemas.openxmlformats.org/officeDocument/2006/relationships/image" Target="media/image75.wmf"/><Relationship Id="rId176" Type="http://schemas.openxmlformats.org/officeDocument/2006/relationships/theme" Target="theme/theme1.xml"/><Relationship Id="rId12" Type="http://schemas.openxmlformats.org/officeDocument/2006/relationships/footer" Target="footer2.xml"/><Relationship Id="rId17" Type="http://schemas.openxmlformats.org/officeDocument/2006/relationships/image" Target="media/image3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3.wmf"/><Relationship Id="rId103" Type="http://schemas.openxmlformats.org/officeDocument/2006/relationships/image" Target="media/image45.wmf"/><Relationship Id="rId108" Type="http://schemas.openxmlformats.org/officeDocument/2006/relationships/image" Target="media/image48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0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1.wmf"/><Relationship Id="rId91" Type="http://schemas.openxmlformats.org/officeDocument/2006/relationships/image" Target="media/image39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61.wmf"/><Relationship Id="rId145" Type="http://schemas.openxmlformats.org/officeDocument/2006/relationships/image" Target="media/image63.wmf"/><Relationship Id="rId161" Type="http://schemas.openxmlformats.org/officeDocument/2006/relationships/oleObject" Target="embeddings/oleObject78.bin"/><Relationship Id="rId166" Type="http://schemas.openxmlformats.org/officeDocument/2006/relationships/oleObject" Target="embeddings/oleObject8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6.wmf"/><Relationship Id="rId28" Type="http://schemas.openxmlformats.org/officeDocument/2006/relationships/oleObject" Target="embeddings/oleObject7.bin"/><Relationship Id="rId49" Type="http://schemas.openxmlformats.org/officeDocument/2006/relationships/image" Target="media/image19.wmf"/><Relationship Id="rId114" Type="http://schemas.openxmlformats.org/officeDocument/2006/relationships/image" Target="media/image51.wmf"/><Relationship Id="rId119" Type="http://schemas.openxmlformats.org/officeDocument/2006/relationships/image" Target="media/image52.wmf"/><Relationship Id="rId10" Type="http://schemas.openxmlformats.org/officeDocument/2006/relationships/header" Target="header2.xml"/><Relationship Id="rId31" Type="http://schemas.openxmlformats.org/officeDocument/2006/relationships/image" Target="media/image10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4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1.bin"/><Relationship Id="rId135" Type="http://schemas.openxmlformats.org/officeDocument/2006/relationships/oleObject" Target="embeddings/oleObject64.bin"/><Relationship Id="rId143" Type="http://schemas.openxmlformats.org/officeDocument/2006/relationships/image" Target="media/image62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72" Type="http://schemas.openxmlformats.org/officeDocument/2006/relationships/oleObject" Target="embeddings/oleObject84.bin"/><Relationship Id="rId13" Type="http://schemas.openxmlformats.org/officeDocument/2006/relationships/header" Target="header3.xml"/><Relationship Id="rId18" Type="http://schemas.openxmlformats.org/officeDocument/2006/relationships/oleObject" Target="embeddings/oleObject2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2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5.wmf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73.wmf"/><Relationship Id="rId7" Type="http://schemas.openxmlformats.org/officeDocument/2006/relationships/footnotes" Target="foot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0.bin"/><Relationship Id="rId162" Type="http://schemas.openxmlformats.org/officeDocument/2006/relationships/image" Target="media/image71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4" Type="http://schemas.openxmlformats.org/officeDocument/2006/relationships/oleObject" Target="embeddings/oleObject5.bin"/><Relationship Id="rId40" Type="http://schemas.openxmlformats.org/officeDocument/2006/relationships/oleObject" Target="embeddings/oleObject13.bin"/><Relationship Id="rId45" Type="http://schemas.openxmlformats.org/officeDocument/2006/relationships/image" Target="media/image17.wmf"/><Relationship Id="rId66" Type="http://schemas.openxmlformats.org/officeDocument/2006/relationships/oleObject" Target="embeddings/oleObject27.bin"/><Relationship Id="rId87" Type="http://schemas.openxmlformats.org/officeDocument/2006/relationships/image" Target="media/image37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59.wmf"/><Relationship Id="rId157" Type="http://schemas.openxmlformats.org/officeDocument/2006/relationships/image" Target="media/image69.wmf"/><Relationship Id="rId61" Type="http://schemas.openxmlformats.org/officeDocument/2006/relationships/image" Target="media/image24.wmf"/><Relationship Id="rId82" Type="http://schemas.openxmlformats.org/officeDocument/2006/relationships/oleObject" Target="embeddings/oleObject35.bin"/><Relationship Id="rId152" Type="http://schemas.openxmlformats.org/officeDocument/2006/relationships/oleObject" Target="embeddings/oleObject73.bin"/><Relationship Id="rId173" Type="http://schemas.openxmlformats.org/officeDocument/2006/relationships/header" Target="header4.xml"/><Relationship Id="rId19" Type="http://schemas.openxmlformats.org/officeDocument/2006/relationships/image" Target="media/image4.wmf"/><Relationship Id="rId14" Type="http://schemas.openxmlformats.org/officeDocument/2006/relationships/footer" Target="footer3.xml"/><Relationship Id="rId30" Type="http://schemas.openxmlformats.org/officeDocument/2006/relationships/oleObject" Target="embeddings/oleObject8.bin"/><Relationship Id="rId35" Type="http://schemas.openxmlformats.org/officeDocument/2006/relationships/image" Target="media/image12.wmf"/><Relationship Id="rId56" Type="http://schemas.openxmlformats.org/officeDocument/2006/relationships/oleObject" Target="embeddings/oleObject21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46.jpeg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3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79.bin"/><Relationship Id="rId3" Type="http://schemas.openxmlformats.org/officeDocument/2006/relationships/styles" Target="styles.xml"/><Relationship Id="rId25" Type="http://schemas.openxmlformats.org/officeDocument/2006/relationships/image" Target="media/image7.wmf"/><Relationship Id="rId46" Type="http://schemas.openxmlformats.org/officeDocument/2006/relationships/oleObject" Target="embeddings/oleObject16.bin"/><Relationship Id="rId67" Type="http://schemas.openxmlformats.org/officeDocument/2006/relationships/image" Target="media/image27.wmf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3.bin"/><Relationship Id="rId41" Type="http://schemas.openxmlformats.org/officeDocument/2006/relationships/image" Target="media/image15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5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49.bin"/><Relationship Id="rId132" Type="http://schemas.openxmlformats.org/officeDocument/2006/relationships/image" Target="media/image57.wmf"/><Relationship Id="rId153" Type="http://schemas.openxmlformats.org/officeDocument/2006/relationships/image" Target="media/image67.wmf"/><Relationship Id="rId174" Type="http://schemas.openxmlformats.org/officeDocument/2006/relationships/footer" Target="footer4.xml"/><Relationship Id="rId15" Type="http://schemas.openxmlformats.org/officeDocument/2006/relationships/image" Target="media/image2.wmf"/><Relationship Id="rId36" Type="http://schemas.openxmlformats.org/officeDocument/2006/relationships/oleObject" Target="embeddings/oleObject11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59.bin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sumdu.edu.ua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nap.sumdu.edu.ua/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9;&#1095;&#1105;&#1073;&#1072;\&#1040;&#1057;&#1055;&#1048;&#1056;&#1040;&#1053;&#1058;&#1059;&#1056;&#1040;\&#1057;&#1058;&#1040;&#1058;&#1068;&#1048;%20(&#1052;&#1054;&#1048;)\2016\NAP\NAP-2016_Proceeding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98CD7-4449-4228-9F96-3DD92BB79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NAP-2016_Proceeding.dot</Template>
  <TotalTime>2959</TotalTime>
  <Pages>5</Pages>
  <Words>2694</Words>
  <Characters>15361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18019</CharactersWithSpaces>
  <SharedDoc>false</SharedDoc>
  <HLinks>
    <vt:vector size="42" baseType="variant">
      <vt:variant>
        <vt:i4>2818127</vt:i4>
      </vt:variant>
      <vt:variant>
        <vt:i4>42</vt:i4>
      </vt:variant>
      <vt:variant>
        <vt:i4>0</vt:i4>
      </vt:variant>
      <vt:variant>
        <vt:i4>5</vt:i4>
      </vt:variant>
      <vt:variant>
        <vt:lpwstr>http://nap.sumdu.edu.ua/data/Century_SchoolBook.zip</vt:lpwstr>
      </vt:variant>
      <vt:variant>
        <vt:lpwstr/>
      </vt:variant>
      <vt:variant>
        <vt:i4>7602213</vt:i4>
      </vt:variant>
      <vt:variant>
        <vt:i4>6</vt:i4>
      </vt:variant>
      <vt:variant>
        <vt:i4>0</vt:i4>
      </vt:variant>
      <vt:variant>
        <vt:i4>5</vt:i4>
      </vt:variant>
      <vt:variant>
        <vt:lpwstr>http://jnep.sumdu.edu.ua/download/ISI_WoS_Abbreviations.zip</vt:lpwstr>
      </vt:variant>
      <vt:variant>
        <vt:lpwstr/>
      </vt:variant>
      <vt:variant>
        <vt:i4>6160433</vt:i4>
      </vt:variant>
      <vt:variant>
        <vt:i4>3</vt:i4>
      </vt:variant>
      <vt:variant>
        <vt:i4>0</vt:i4>
      </vt:variant>
      <vt:variant>
        <vt:i4>5</vt:i4>
      </vt:variant>
      <vt:variant>
        <vt:lpwstr>http://jnep.sumdu.edu.ua/download/PACS_index.pdf</vt:lpwstr>
      </vt:variant>
      <vt:variant>
        <vt:lpwstr/>
      </vt:variant>
      <vt:variant>
        <vt:i4>917592</vt:i4>
      </vt:variant>
      <vt:variant>
        <vt:i4>0</vt:i4>
      </vt:variant>
      <vt:variant>
        <vt:i4>0</vt:i4>
      </vt:variant>
      <vt:variant>
        <vt:i4>5</vt:i4>
      </vt:variant>
      <vt:variant>
        <vt:lpwstr>http://www.aip.org/pacs/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mailto:lyutyy@oeph.sumdu.edu.ua</vt:lpwstr>
      </vt:variant>
      <vt:variant>
        <vt:lpwstr/>
      </vt:variant>
      <vt:variant>
        <vt:i4>655389</vt:i4>
      </vt:variant>
      <vt:variant>
        <vt:i4>60</vt:i4>
      </vt:variant>
      <vt:variant>
        <vt:i4>0</vt:i4>
      </vt:variant>
      <vt:variant>
        <vt:i4>5</vt:i4>
      </vt:variant>
      <vt:variant>
        <vt:lpwstr>http://sumdu.edu.ua/</vt:lpwstr>
      </vt:variant>
      <vt:variant>
        <vt:lpwstr/>
      </vt:variant>
      <vt:variant>
        <vt:i4>1310802</vt:i4>
      </vt:variant>
      <vt:variant>
        <vt:i4>30</vt:i4>
      </vt:variant>
      <vt:variant>
        <vt:i4>0</vt:i4>
      </vt:variant>
      <vt:variant>
        <vt:i4>5</vt:i4>
      </vt:variant>
      <vt:variant>
        <vt:lpwstr>http://nap.sumdu.edu.ua/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cp:lastModifiedBy>Алексей</cp:lastModifiedBy>
  <cp:revision>195</cp:revision>
  <cp:lastPrinted>2012-10-03T07:17:00Z</cp:lastPrinted>
  <dcterms:created xsi:type="dcterms:W3CDTF">2016-06-23T11:49:00Z</dcterms:created>
  <dcterms:modified xsi:type="dcterms:W3CDTF">2019-11-25T12:14:00Z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